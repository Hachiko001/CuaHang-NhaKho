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B2D9E" w14:textId="77777777" w:rsidR="003548A8" w:rsidRPr="00382617" w:rsidRDefault="003548A8" w:rsidP="003548A8">
      <w:pPr>
        <w:rPr>
          <w:lang w:val="en-US"/>
        </w:rPr>
      </w:pPr>
    </w:p>
    <w:p w14:paraId="7F21DBBD" w14:textId="77777777" w:rsidR="00301562" w:rsidRPr="00382617" w:rsidRDefault="00301562" w:rsidP="003548A8">
      <w:pPr>
        <w:rPr>
          <w:lang w:val="en-US"/>
        </w:rPr>
      </w:pPr>
    </w:p>
    <w:p w14:paraId="50F7DD97" w14:textId="77777777" w:rsidR="00301562" w:rsidRPr="00382617" w:rsidRDefault="00301562" w:rsidP="003548A8">
      <w:pPr>
        <w:rPr>
          <w:lang w:val="en-US"/>
        </w:rPr>
      </w:pPr>
    </w:p>
    <w:p w14:paraId="4FFCD47A" w14:textId="77777777" w:rsidR="00301562" w:rsidRPr="00382617" w:rsidRDefault="00301562" w:rsidP="003548A8">
      <w:pPr>
        <w:rPr>
          <w:lang w:val="en-US"/>
        </w:rPr>
      </w:pPr>
    </w:p>
    <w:p w14:paraId="3170385E" w14:textId="77777777" w:rsidR="00301562" w:rsidRPr="00382617" w:rsidRDefault="00301562" w:rsidP="003548A8">
      <w:pPr>
        <w:rPr>
          <w:lang w:val="en-US"/>
        </w:rPr>
      </w:pPr>
    </w:p>
    <w:p w14:paraId="392F4524" w14:textId="77777777" w:rsidR="00301562" w:rsidRPr="00382617" w:rsidRDefault="00301562" w:rsidP="003548A8">
      <w:pPr>
        <w:rPr>
          <w:lang w:val="en-US"/>
        </w:rPr>
      </w:pPr>
    </w:p>
    <w:p w14:paraId="657C4B7F" w14:textId="77777777" w:rsidR="00301562" w:rsidRPr="00382617" w:rsidRDefault="00301562" w:rsidP="003548A8">
      <w:pPr>
        <w:rPr>
          <w:lang w:val="en-US"/>
        </w:rPr>
      </w:pPr>
    </w:p>
    <w:p w14:paraId="6C6923AC" w14:textId="77777777" w:rsidR="003548A8" w:rsidRPr="00382617" w:rsidRDefault="003548A8" w:rsidP="003548A8">
      <w:pPr>
        <w:rPr>
          <w:lang w:val="en-US"/>
        </w:rPr>
      </w:pPr>
    </w:p>
    <w:p w14:paraId="188A63D7" w14:textId="7C272A60" w:rsidR="00D234F3" w:rsidRPr="00382617" w:rsidRDefault="00C14AB8" w:rsidP="007A1DE8">
      <w:pPr>
        <w:pStyle w:val="Title"/>
        <w:jc w:val="right"/>
        <w:rPr>
          <w:rFonts w:ascii="Times New Roman" w:hAnsi="Times New Roman"/>
          <w:lang w:val="en-US"/>
        </w:rPr>
      </w:pPr>
      <w:r w:rsidRPr="00382617">
        <w:rPr>
          <w:rFonts w:ascii="Times New Roman" w:hAnsi="Times New Roman"/>
          <w:lang w:val="en-US"/>
        </w:rPr>
        <w:t>Thiết kế dữ liệu</w:t>
      </w:r>
      <w:r w:rsidR="007A1DE8" w:rsidRPr="00382617">
        <w:rPr>
          <w:rFonts w:ascii="Times New Roman" w:hAnsi="Times New Roman"/>
          <w:lang w:val="en-US"/>
        </w:rPr>
        <w:t xml:space="preserve"> </w:t>
      </w:r>
      <w:r w:rsidR="00DC363E" w:rsidRPr="00382617">
        <w:rPr>
          <w:rFonts w:ascii="Times New Roman" w:hAnsi="Times New Roman"/>
          <w:lang w:val="en-US"/>
        </w:rPr>
        <w:t>&lt;</w:t>
      </w:r>
      <w:r w:rsidR="00D0171E" w:rsidRPr="00382617">
        <w:rPr>
          <w:rFonts w:ascii="Times New Roman" w:hAnsi="Times New Roman"/>
          <w:lang w:val="en-US"/>
        </w:rPr>
        <w:t>Zombie bird</w:t>
      </w:r>
      <w:r w:rsidR="00DC363E" w:rsidRPr="00382617">
        <w:rPr>
          <w:rFonts w:ascii="Times New Roman" w:hAnsi="Times New Roman"/>
          <w:lang w:val="en-US"/>
        </w:rPr>
        <w:t>&gt;</w:t>
      </w:r>
    </w:p>
    <w:p w14:paraId="1024E761" w14:textId="77777777" w:rsidR="007A1DE8" w:rsidRPr="00382617" w:rsidRDefault="007A1DE8" w:rsidP="007A1DE8">
      <w:pPr>
        <w:rPr>
          <w:lang w:val="en-US"/>
        </w:rPr>
      </w:pPr>
    </w:p>
    <w:p w14:paraId="72CD3785" w14:textId="0386A1BA" w:rsidR="007A1DE8" w:rsidRPr="00382617" w:rsidRDefault="007A1DE8" w:rsidP="007A1DE8">
      <w:pPr>
        <w:jc w:val="right"/>
        <w:rPr>
          <w:sz w:val="34"/>
          <w:szCs w:val="30"/>
          <w:lang w:val="en-US"/>
        </w:rPr>
      </w:pPr>
      <w:r w:rsidRPr="00382617">
        <w:rPr>
          <w:sz w:val="34"/>
          <w:szCs w:val="30"/>
          <w:lang w:val="en-US"/>
        </w:rPr>
        <w:t xml:space="preserve">Version </w:t>
      </w:r>
      <w:r w:rsidR="0030274A" w:rsidRPr="00382617">
        <w:rPr>
          <w:sz w:val="34"/>
          <w:szCs w:val="30"/>
          <w:lang w:val="en-US"/>
        </w:rPr>
        <w:t>&lt;1</w:t>
      </w:r>
      <w:r w:rsidR="00D0171E" w:rsidRPr="00382617">
        <w:rPr>
          <w:sz w:val="34"/>
          <w:szCs w:val="30"/>
          <w:lang w:val="en-US"/>
        </w:rPr>
        <w:t>.0</w:t>
      </w:r>
      <w:r w:rsidR="00DC363E" w:rsidRPr="00382617">
        <w:rPr>
          <w:sz w:val="34"/>
          <w:szCs w:val="30"/>
          <w:lang w:val="en-US"/>
        </w:rPr>
        <w:t>&gt;</w:t>
      </w:r>
    </w:p>
    <w:p w14:paraId="45D7EDDD" w14:textId="77777777" w:rsidR="00D234F3" w:rsidRPr="00382617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07CD1D91" w14:textId="77777777" w:rsidR="003548A8" w:rsidRPr="00382617" w:rsidRDefault="003548A8" w:rsidP="003548A8">
      <w:pPr>
        <w:rPr>
          <w:lang w:val="en-US"/>
        </w:rPr>
      </w:pPr>
    </w:p>
    <w:p w14:paraId="62F3F4D4" w14:textId="77777777" w:rsidR="00301562" w:rsidRPr="00382617" w:rsidRDefault="00301562" w:rsidP="003548A8">
      <w:pPr>
        <w:rPr>
          <w:lang w:val="en-US"/>
        </w:rPr>
      </w:pPr>
    </w:p>
    <w:p w14:paraId="440448D9" w14:textId="77777777" w:rsidR="00301562" w:rsidRPr="00382617" w:rsidRDefault="00301562" w:rsidP="003548A8">
      <w:pPr>
        <w:rPr>
          <w:lang w:val="en-US"/>
        </w:rPr>
      </w:pPr>
    </w:p>
    <w:p w14:paraId="736B92E2" w14:textId="77777777" w:rsidR="00301562" w:rsidRPr="00382617" w:rsidRDefault="00301562" w:rsidP="003548A8">
      <w:pPr>
        <w:rPr>
          <w:lang w:val="en-US"/>
        </w:rPr>
      </w:pPr>
    </w:p>
    <w:p w14:paraId="00EED115" w14:textId="77777777" w:rsidR="00301562" w:rsidRPr="00382617" w:rsidRDefault="00301562" w:rsidP="003548A8">
      <w:pPr>
        <w:rPr>
          <w:lang w:val="en-US"/>
        </w:rPr>
      </w:pPr>
    </w:p>
    <w:p w14:paraId="64D7B22C" w14:textId="77777777" w:rsidR="00301562" w:rsidRPr="00382617" w:rsidRDefault="00301562" w:rsidP="003548A8">
      <w:pPr>
        <w:rPr>
          <w:lang w:val="en-US"/>
        </w:rPr>
      </w:pPr>
    </w:p>
    <w:p w14:paraId="41DB2DE2" w14:textId="77777777" w:rsidR="00301562" w:rsidRPr="00382617" w:rsidRDefault="00301562" w:rsidP="003548A8">
      <w:pPr>
        <w:rPr>
          <w:lang w:val="en-US"/>
        </w:rPr>
      </w:pPr>
    </w:p>
    <w:p w14:paraId="107C0BA0" w14:textId="77777777" w:rsidR="00301562" w:rsidRPr="00382617" w:rsidRDefault="00301562" w:rsidP="003548A8">
      <w:pPr>
        <w:rPr>
          <w:lang w:val="en-US"/>
        </w:rPr>
      </w:pPr>
    </w:p>
    <w:p w14:paraId="01D6A869" w14:textId="77777777" w:rsidR="00301562" w:rsidRPr="00382617" w:rsidRDefault="00301562" w:rsidP="003548A8">
      <w:pPr>
        <w:rPr>
          <w:lang w:val="en-US"/>
        </w:rPr>
      </w:pPr>
    </w:p>
    <w:p w14:paraId="230768DD" w14:textId="77777777" w:rsidR="003548A8" w:rsidRPr="00382617" w:rsidRDefault="003548A8" w:rsidP="003548A8">
      <w:pPr>
        <w:rPr>
          <w:lang w:val="en-US"/>
        </w:rPr>
      </w:pPr>
    </w:p>
    <w:p w14:paraId="6E4E99E9" w14:textId="77777777" w:rsidR="003548A8" w:rsidRPr="00382617" w:rsidRDefault="003548A8" w:rsidP="003548A8">
      <w:pPr>
        <w:rPr>
          <w:lang w:val="en-US"/>
        </w:rPr>
      </w:pPr>
    </w:p>
    <w:p w14:paraId="58737641" w14:textId="77777777" w:rsidR="003548A8" w:rsidRPr="00382617" w:rsidRDefault="003548A8" w:rsidP="003548A8">
      <w:pPr>
        <w:rPr>
          <w:lang w:val="en-US"/>
        </w:rPr>
      </w:pPr>
    </w:p>
    <w:p w14:paraId="608C8A21" w14:textId="77777777" w:rsidR="003548A8" w:rsidRPr="00382617" w:rsidRDefault="003548A8" w:rsidP="003548A8">
      <w:pPr>
        <w:rPr>
          <w:lang w:val="en-US"/>
        </w:rPr>
      </w:pPr>
    </w:p>
    <w:p w14:paraId="0A9C111F" w14:textId="77777777" w:rsidR="003548A8" w:rsidRPr="00382617" w:rsidRDefault="003548A8" w:rsidP="003548A8">
      <w:pPr>
        <w:rPr>
          <w:lang w:val="en-US"/>
        </w:rPr>
      </w:pPr>
    </w:p>
    <w:p w14:paraId="204992C7" w14:textId="77777777" w:rsidR="003548A8" w:rsidRPr="00382617" w:rsidRDefault="003548A8" w:rsidP="003548A8">
      <w:pPr>
        <w:jc w:val="center"/>
        <w:rPr>
          <w:sz w:val="30"/>
          <w:szCs w:val="30"/>
          <w:lang w:val="en-US"/>
        </w:rPr>
      </w:pPr>
      <w:r w:rsidRPr="00382617">
        <w:rPr>
          <w:sz w:val="30"/>
          <w:szCs w:val="30"/>
          <w:lang w:val="en-US"/>
        </w:rPr>
        <w:t>Sinh viên thực hiện:</w:t>
      </w:r>
    </w:p>
    <w:p w14:paraId="3CBE0393" w14:textId="2557016A" w:rsidR="00DC363E" w:rsidRPr="00382617" w:rsidRDefault="00695C7E" w:rsidP="003548A8">
      <w:pPr>
        <w:jc w:val="center"/>
        <w:rPr>
          <w:sz w:val="30"/>
          <w:szCs w:val="30"/>
          <w:lang w:val="en-US"/>
        </w:rPr>
        <w:sectPr w:rsidR="00DC363E" w:rsidRPr="00382617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82617">
        <w:rPr>
          <w:sz w:val="30"/>
          <w:szCs w:val="30"/>
          <w:lang w:val="en-US"/>
        </w:rPr>
        <w:t xml:space="preserve">1452021 </w:t>
      </w:r>
      <w:r w:rsidR="00DC363E" w:rsidRPr="00382617">
        <w:rPr>
          <w:sz w:val="30"/>
          <w:szCs w:val="30"/>
          <w:lang w:val="en-US"/>
        </w:rPr>
        <w:t xml:space="preserve">– </w:t>
      </w:r>
      <w:r w:rsidRPr="00382617">
        <w:rPr>
          <w:sz w:val="30"/>
          <w:szCs w:val="30"/>
          <w:lang w:val="en-US"/>
        </w:rPr>
        <w:t>Bùi Quế Liên</w:t>
      </w:r>
    </w:p>
    <w:p w14:paraId="609BEB34" w14:textId="77777777" w:rsidR="007A1DE8" w:rsidRPr="00382617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382617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382617">
        <w:rPr>
          <w:rFonts w:eastAsia="SimSun"/>
          <w:b/>
          <w:sz w:val="36"/>
          <w:lang w:val="en-US"/>
        </w:rPr>
        <w:t xml:space="preserve"> </w:t>
      </w:r>
    </w:p>
    <w:p w14:paraId="589B0AB2" w14:textId="77777777" w:rsidR="007A1DE8" w:rsidRPr="00382617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0F13F2" w:rsidRPr="00382617" w14:paraId="0CDC0B6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64294" w14:textId="77777777" w:rsidR="00E95D0C" w:rsidRPr="0038261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82617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50187" w14:textId="77777777" w:rsidR="00E95D0C" w:rsidRPr="0038261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82617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8891C" w14:textId="77777777" w:rsidR="00E95D0C" w:rsidRPr="0038261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82617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0D4AF" w14:textId="77777777" w:rsidR="00E95D0C" w:rsidRPr="00382617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382617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0F13F2" w:rsidRPr="00382617" w14:paraId="68B812F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F23DF" w14:textId="55ACA942" w:rsidR="00E95D0C" w:rsidRPr="00382617" w:rsidRDefault="00947362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82617">
              <w:rPr>
                <w:rFonts w:eastAsia="SimSun"/>
                <w:lang w:val="en-US"/>
              </w:rPr>
              <w:t>19/07/2016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00299" w14:textId="5D2A5B55" w:rsidR="00E95D0C" w:rsidRPr="00382617" w:rsidRDefault="0002665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82617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0604E" w14:textId="604BD153" w:rsidR="00E95D0C" w:rsidRPr="00382617" w:rsidRDefault="00947362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82617">
              <w:rPr>
                <w:rFonts w:eastAsia="SimSun"/>
                <w:lang w:val="en-US"/>
              </w:rPr>
              <w:t>Thiết kế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B5712" w14:textId="438B3261" w:rsidR="00E95D0C" w:rsidRPr="00382617" w:rsidRDefault="00947362" w:rsidP="0094736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82617">
              <w:rPr>
                <w:rFonts w:eastAsia="SimSun"/>
                <w:lang w:val="en-US"/>
              </w:rPr>
              <w:t>Bùi Quế Liên</w:t>
            </w:r>
          </w:p>
        </w:tc>
      </w:tr>
      <w:tr w:rsidR="000F13F2" w:rsidRPr="00382617" w14:paraId="7350F92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DA915" w14:textId="77777777" w:rsidR="00E95D0C" w:rsidRPr="00382617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C92C7" w14:textId="77777777" w:rsidR="00E95D0C" w:rsidRPr="00382617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7916B" w14:textId="77777777" w:rsidR="00E95D0C" w:rsidRPr="0038261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28764" w14:textId="77777777" w:rsidR="00E95D0C" w:rsidRPr="0038261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0F13F2" w:rsidRPr="00382617" w14:paraId="013E404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2D6EA" w14:textId="77777777" w:rsidR="00E95D0C" w:rsidRPr="0038261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B73CC" w14:textId="77777777" w:rsidR="00E95D0C" w:rsidRPr="0038261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63A12" w14:textId="77777777" w:rsidR="00E95D0C" w:rsidRPr="0038261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E79AA" w14:textId="77777777" w:rsidR="00E95D0C" w:rsidRPr="0038261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382617" w14:paraId="6C3284C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4E113" w14:textId="77777777" w:rsidR="00E95D0C" w:rsidRPr="0038261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B645B" w14:textId="77777777" w:rsidR="00E95D0C" w:rsidRPr="0038261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5BCD2" w14:textId="77777777" w:rsidR="00E95D0C" w:rsidRPr="0038261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7BE4" w14:textId="77777777" w:rsidR="00E95D0C" w:rsidRPr="00382617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91C153F" w14:textId="77777777" w:rsidR="00A23833" w:rsidRPr="00382617" w:rsidRDefault="00A23833" w:rsidP="0031511D">
      <w:pPr>
        <w:pStyle w:val="Title"/>
        <w:rPr>
          <w:rFonts w:ascii="Times New Roman" w:hAnsi="Times New Roman"/>
          <w:lang w:val="en-US"/>
        </w:rPr>
      </w:pPr>
    </w:p>
    <w:p w14:paraId="7567FBC2" w14:textId="77777777" w:rsidR="00A23833" w:rsidRPr="00382617" w:rsidRDefault="00A23833" w:rsidP="00A23833">
      <w:pPr>
        <w:pStyle w:val="Title"/>
        <w:rPr>
          <w:rFonts w:ascii="Times New Roman" w:hAnsi="Times New Roman"/>
          <w:lang w:val="en-US"/>
        </w:rPr>
      </w:pPr>
      <w:r w:rsidRPr="00382617">
        <w:rPr>
          <w:rFonts w:ascii="Times New Roman" w:hAnsi="Times New Roman"/>
          <w:lang w:val="en-US"/>
        </w:rPr>
        <w:br w:type="page"/>
      </w:r>
      <w:r w:rsidRPr="00382617">
        <w:rPr>
          <w:rFonts w:ascii="Times New Roman" w:hAnsi="Times New Roman"/>
          <w:lang w:val="en-US"/>
        </w:rPr>
        <w:lastRenderedPageBreak/>
        <w:t>Mục lục</w:t>
      </w:r>
    </w:p>
    <w:p w14:paraId="31323491" w14:textId="77777777" w:rsidR="00C14AB8" w:rsidRPr="00B51155" w:rsidRDefault="00A23833">
      <w:pPr>
        <w:pStyle w:val="TOC1"/>
        <w:tabs>
          <w:tab w:val="left" w:pos="432"/>
        </w:tabs>
        <w:rPr>
          <w:rFonts w:eastAsiaTheme="minorEastAsia"/>
          <w:b/>
          <w:noProof/>
          <w:sz w:val="22"/>
          <w:szCs w:val="22"/>
          <w:lang w:val="en-US"/>
        </w:rPr>
      </w:pPr>
      <w:r w:rsidRPr="00382617">
        <w:rPr>
          <w:lang w:val="en-US"/>
        </w:rPr>
        <w:fldChar w:fldCharType="begin"/>
      </w:r>
      <w:r w:rsidRPr="00382617">
        <w:rPr>
          <w:lang w:val="en-US"/>
        </w:rPr>
        <w:instrText xml:space="preserve"> TOC \o "1-2" \h \z \u </w:instrText>
      </w:r>
      <w:r w:rsidRPr="00382617">
        <w:rPr>
          <w:lang w:val="en-US"/>
        </w:rPr>
        <w:fldChar w:fldCharType="separate"/>
      </w:r>
      <w:hyperlink w:anchor="_Toc369451398" w:history="1">
        <w:r w:rsidR="00C14AB8" w:rsidRPr="00B51155">
          <w:rPr>
            <w:rStyle w:val="Hyperlink"/>
            <w:b/>
            <w:noProof/>
            <w:color w:val="auto"/>
          </w:rPr>
          <w:t>1.</w:t>
        </w:r>
        <w:r w:rsidR="00C14AB8" w:rsidRPr="00B51155">
          <w:rPr>
            <w:rFonts w:eastAsiaTheme="minorEastAsia"/>
            <w:b/>
            <w:noProof/>
            <w:sz w:val="22"/>
            <w:szCs w:val="22"/>
            <w:lang w:val="en-US"/>
          </w:rPr>
          <w:tab/>
        </w:r>
        <w:r w:rsidR="00C14AB8" w:rsidRPr="00B51155">
          <w:rPr>
            <w:rStyle w:val="Hyperlink"/>
            <w:b/>
            <w:noProof/>
            <w:color w:val="auto"/>
          </w:rPr>
          <w:t>Sơ đồ logic</w:t>
        </w:r>
        <w:r w:rsidR="00C14AB8" w:rsidRPr="00B51155">
          <w:rPr>
            <w:b/>
            <w:noProof/>
            <w:webHidden/>
          </w:rPr>
          <w:tab/>
        </w:r>
        <w:r w:rsidR="00C14AB8" w:rsidRPr="00B51155">
          <w:rPr>
            <w:b/>
            <w:noProof/>
            <w:webHidden/>
          </w:rPr>
          <w:fldChar w:fldCharType="begin"/>
        </w:r>
        <w:r w:rsidR="00C14AB8" w:rsidRPr="00B51155">
          <w:rPr>
            <w:b/>
            <w:noProof/>
            <w:webHidden/>
          </w:rPr>
          <w:instrText xml:space="preserve"> PAGEREF _Toc369451398 \h </w:instrText>
        </w:r>
        <w:r w:rsidR="00C14AB8" w:rsidRPr="00B51155">
          <w:rPr>
            <w:b/>
            <w:noProof/>
            <w:webHidden/>
          </w:rPr>
        </w:r>
        <w:r w:rsidR="00C14AB8" w:rsidRPr="00B51155">
          <w:rPr>
            <w:b/>
            <w:noProof/>
            <w:webHidden/>
          </w:rPr>
          <w:fldChar w:fldCharType="separate"/>
        </w:r>
        <w:r w:rsidR="00C25BB4" w:rsidRPr="00B51155">
          <w:rPr>
            <w:b/>
            <w:noProof/>
            <w:webHidden/>
          </w:rPr>
          <w:t>3</w:t>
        </w:r>
        <w:r w:rsidR="00C14AB8" w:rsidRPr="00B51155">
          <w:rPr>
            <w:b/>
            <w:noProof/>
            <w:webHidden/>
          </w:rPr>
          <w:fldChar w:fldCharType="end"/>
        </w:r>
      </w:hyperlink>
    </w:p>
    <w:p w14:paraId="6E177883" w14:textId="77777777" w:rsidR="00C14AB8" w:rsidRPr="00B51155" w:rsidRDefault="00390F3A">
      <w:pPr>
        <w:pStyle w:val="TOC1"/>
        <w:tabs>
          <w:tab w:val="left" w:pos="432"/>
        </w:tabs>
        <w:rPr>
          <w:rFonts w:eastAsiaTheme="minorEastAsia"/>
          <w:b/>
          <w:noProof/>
          <w:sz w:val="22"/>
          <w:szCs w:val="22"/>
          <w:lang w:val="en-US"/>
        </w:rPr>
      </w:pPr>
      <w:hyperlink w:anchor="_Toc369451399" w:history="1">
        <w:r w:rsidR="00C14AB8" w:rsidRPr="00B51155">
          <w:rPr>
            <w:rStyle w:val="Hyperlink"/>
            <w:b/>
            <w:noProof/>
            <w:color w:val="auto"/>
          </w:rPr>
          <w:t>2.</w:t>
        </w:r>
        <w:r w:rsidR="00C14AB8" w:rsidRPr="00B51155">
          <w:rPr>
            <w:rFonts w:eastAsiaTheme="minorEastAsia"/>
            <w:b/>
            <w:noProof/>
            <w:sz w:val="22"/>
            <w:szCs w:val="22"/>
            <w:lang w:val="en-US"/>
          </w:rPr>
          <w:tab/>
        </w:r>
        <w:r w:rsidR="00C14AB8" w:rsidRPr="00B51155">
          <w:rPr>
            <w:rStyle w:val="Hyperlink"/>
            <w:b/>
            <w:noProof/>
            <w:color w:val="auto"/>
          </w:rPr>
          <w:t>Mô tả chi tiết các kiểu dữ liệu trong sơ đồ logic</w:t>
        </w:r>
        <w:r w:rsidR="00C14AB8" w:rsidRPr="00B51155">
          <w:rPr>
            <w:b/>
            <w:noProof/>
            <w:webHidden/>
          </w:rPr>
          <w:tab/>
        </w:r>
        <w:r w:rsidR="00C14AB8" w:rsidRPr="00B51155">
          <w:rPr>
            <w:b/>
            <w:noProof/>
            <w:webHidden/>
          </w:rPr>
          <w:fldChar w:fldCharType="begin"/>
        </w:r>
        <w:r w:rsidR="00C14AB8" w:rsidRPr="00B51155">
          <w:rPr>
            <w:b/>
            <w:noProof/>
            <w:webHidden/>
          </w:rPr>
          <w:instrText xml:space="preserve"> PAGEREF _Toc369451399 \h </w:instrText>
        </w:r>
        <w:r w:rsidR="00C14AB8" w:rsidRPr="00B51155">
          <w:rPr>
            <w:b/>
            <w:noProof/>
            <w:webHidden/>
          </w:rPr>
        </w:r>
        <w:r w:rsidR="00C14AB8" w:rsidRPr="00B51155">
          <w:rPr>
            <w:b/>
            <w:noProof/>
            <w:webHidden/>
          </w:rPr>
          <w:fldChar w:fldCharType="separate"/>
        </w:r>
        <w:r w:rsidR="00C25BB4" w:rsidRPr="00B51155">
          <w:rPr>
            <w:b/>
            <w:noProof/>
            <w:webHidden/>
          </w:rPr>
          <w:t>3</w:t>
        </w:r>
        <w:r w:rsidR="00C14AB8" w:rsidRPr="00B51155">
          <w:rPr>
            <w:b/>
            <w:noProof/>
            <w:webHidden/>
          </w:rPr>
          <w:fldChar w:fldCharType="end"/>
        </w:r>
      </w:hyperlink>
    </w:p>
    <w:p w14:paraId="157731A1" w14:textId="77777777" w:rsidR="00C14AB8" w:rsidRPr="00382617" w:rsidRDefault="00A23833" w:rsidP="00C14AB8">
      <w:pPr>
        <w:pStyle w:val="BodyText"/>
        <w:jc w:val="both"/>
        <w:rPr>
          <w:lang w:val="en-US"/>
        </w:rPr>
      </w:pPr>
      <w:r w:rsidRPr="00382617">
        <w:rPr>
          <w:lang w:val="en-US"/>
        </w:rPr>
        <w:fldChar w:fldCharType="end"/>
      </w:r>
    </w:p>
    <w:p w14:paraId="18B7A0AB" w14:textId="77777777" w:rsidR="00C14AB8" w:rsidRPr="00382617" w:rsidRDefault="00C14AB8">
      <w:pPr>
        <w:widowControl/>
        <w:spacing w:line="240" w:lineRule="auto"/>
        <w:rPr>
          <w:lang w:val="en-US"/>
        </w:rPr>
      </w:pPr>
      <w:r w:rsidRPr="00382617">
        <w:rPr>
          <w:lang w:val="en-US"/>
        </w:rPr>
        <w:br w:type="page"/>
      </w:r>
    </w:p>
    <w:p w14:paraId="79E8179C" w14:textId="77777777" w:rsidR="00C14AB8" w:rsidRPr="00382617" w:rsidRDefault="00C14AB8" w:rsidP="00C14AB8">
      <w:pPr>
        <w:pStyle w:val="Heading1"/>
        <w:spacing w:line="360" w:lineRule="auto"/>
        <w:jc w:val="both"/>
        <w:rPr>
          <w:rFonts w:ascii="Times New Roman" w:hAnsi="Times New Roman"/>
        </w:rPr>
      </w:pPr>
      <w:bookmarkStart w:id="0" w:name="_Toc176928159"/>
      <w:bookmarkStart w:id="1" w:name="_Toc369451398"/>
      <w:r w:rsidRPr="00382617">
        <w:rPr>
          <w:rFonts w:ascii="Times New Roman" w:hAnsi="Times New Roman"/>
        </w:rPr>
        <w:lastRenderedPageBreak/>
        <w:t>Sơ đồ logic</w:t>
      </w:r>
      <w:bookmarkEnd w:id="0"/>
      <w:bookmarkEnd w:id="1"/>
    </w:p>
    <w:p w14:paraId="2F5E48C3" w14:textId="77777777" w:rsidR="00BA0253" w:rsidRPr="00382617" w:rsidRDefault="00BA0253" w:rsidP="00BA0253"/>
    <w:p w14:paraId="4F1A2C97" w14:textId="4B2C5C1E" w:rsidR="00BA0253" w:rsidRPr="00382617" w:rsidRDefault="005B604F" w:rsidP="00BA0253">
      <w:r w:rsidRPr="00382617">
        <w:object w:dxaOrig="7341" w:dyaOrig="4364" w14:anchorId="34C380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218.25pt" o:ole="">
            <v:imagedata r:id="rId9" o:title=""/>
          </v:shape>
          <o:OLEObject Type="Embed" ProgID="Visio.Drawing.11" ShapeID="_x0000_i1025" DrawAspect="Content" ObjectID="_1532611956" r:id="rId10"/>
        </w:object>
      </w:r>
    </w:p>
    <w:p w14:paraId="77F69227" w14:textId="77777777" w:rsidR="00BA0253" w:rsidRPr="00382617" w:rsidRDefault="00BA0253" w:rsidP="00BA0253"/>
    <w:p w14:paraId="118B07FB" w14:textId="77777777" w:rsidR="0022159A" w:rsidRPr="00382617" w:rsidRDefault="0022159A" w:rsidP="00427CEC"/>
    <w:p w14:paraId="1783DAF0" w14:textId="54F69554" w:rsidR="0022159A" w:rsidRPr="00382617" w:rsidRDefault="00D67637" w:rsidP="00BA0253">
      <w:pPr>
        <w:rPr>
          <w:b/>
          <w:lang w:val="en-US"/>
        </w:rPr>
      </w:pPr>
      <w:r>
        <w:rPr>
          <w:b/>
        </w:rPr>
        <w:t>X</w:t>
      </w:r>
      <w:r w:rsidR="0022159A" w:rsidRPr="00382617">
        <w:rPr>
          <w:b/>
        </w:rPr>
        <w:t>ác định rõ quan hệ khóa ngoại</w:t>
      </w:r>
      <w:r w:rsidR="0022159A" w:rsidRPr="00382617">
        <w:rPr>
          <w:b/>
          <w:lang w:val="en-US"/>
        </w:rPr>
        <w:t>:</w:t>
      </w:r>
    </w:p>
    <w:p w14:paraId="24516A2B" w14:textId="2B1B1A9D" w:rsidR="0022159A" w:rsidRDefault="0022159A" w:rsidP="0022159A">
      <w:pPr>
        <w:pStyle w:val="BodyText"/>
        <w:rPr>
          <w:lang w:val="en-US"/>
        </w:rPr>
      </w:pPr>
      <w:r w:rsidRPr="00382617">
        <w:rPr>
          <w:color w:val="000000" w:themeColor="text1"/>
          <w:lang w:val="en-US"/>
        </w:rPr>
        <w:t xml:space="preserve">+ Khóa ngoại </w:t>
      </w:r>
      <w:r w:rsidRPr="00382617">
        <w:rPr>
          <w:color w:val="000000" w:themeColor="text1"/>
          <w:lang w:val="en-US"/>
        </w:rPr>
        <w:tab/>
      </w:r>
      <w:r w:rsidR="00601667" w:rsidRPr="00382617">
        <w:rPr>
          <w:color w:val="000000" w:themeColor="text1"/>
          <w:lang w:val="en-US"/>
        </w:rPr>
        <w:t xml:space="preserve">của </w:t>
      </w:r>
      <w:r w:rsidRPr="00382617">
        <w:rPr>
          <w:color w:val="000000" w:themeColor="text1"/>
          <w:lang w:val="en-US"/>
        </w:rPr>
        <w:t xml:space="preserve">bảng </w:t>
      </w:r>
      <w:r w:rsidR="002D4C93" w:rsidRPr="003A6B89">
        <w:rPr>
          <w:b/>
        </w:rPr>
        <w:t>ZombieBird</w:t>
      </w:r>
      <w:r w:rsidRPr="003A6B89">
        <w:rPr>
          <w:b/>
          <w:lang w:val="en-US"/>
        </w:rPr>
        <w:t>Scene</w:t>
      </w:r>
      <w:r w:rsidRPr="00382617">
        <w:rPr>
          <w:lang w:val="en-US"/>
        </w:rPr>
        <w:t xml:space="preserve"> </w:t>
      </w:r>
      <w:r w:rsidR="002D4C93">
        <w:rPr>
          <w:lang w:val="en-US"/>
        </w:rPr>
        <w:t>gồm</w:t>
      </w:r>
      <w:r w:rsidR="00E6103E">
        <w:rPr>
          <w:lang w:val="en-US"/>
        </w:rPr>
        <w:t xml:space="preserve"> các thuộc tính:  </w:t>
      </w:r>
      <w:r w:rsidR="00E6103E" w:rsidRPr="00382617">
        <w:rPr>
          <w:lang w:val="en-US"/>
        </w:rPr>
        <w:t>PickUpTextTure, PickUpPosition, PickUpType, PickUpValue</w:t>
      </w:r>
      <w:r w:rsidR="00E6103E">
        <w:rPr>
          <w:lang w:val="en-US"/>
        </w:rPr>
        <w:t xml:space="preserve"> của bảng </w:t>
      </w:r>
      <w:r w:rsidR="00E6103E" w:rsidRPr="003A6B89">
        <w:rPr>
          <w:b/>
          <w:lang w:val="en-US"/>
        </w:rPr>
        <w:t>PickUp</w:t>
      </w:r>
    </w:p>
    <w:p w14:paraId="66566008" w14:textId="66F8DEEC" w:rsidR="0001101E" w:rsidRPr="009264DE" w:rsidRDefault="002D4C93" w:rsidP="009264DE">
      <w:pPr>
        <w:pStyle w:val="BodyText"/>
        <w:rPr>
          <w:lang w:val="en-US"/>
        </w:rPr>
      </w:pPr>
      <w:r w:rsidRPr="00382617">
        <w:rPr>
          <w:color w:val="000000" w:themeColor="text1"/>
          <w:lang w:val="en-US"/>
        </w:rPr>
        <w:t xml:space="preserve">+ Khóa ngoại </w:t>
      </w:r>
      <w:r w:rsidRPr="00382617">
        <w:rPr>
          <w:color w:val="000000" w:themeColor="text1"/>
          <w:lang w:val="en-US"/>
        </w:rPr>
        <w:tab/>
        <w:t xml:space="preserve">của bảng </w:t>
      </w:r>
      <w:r w:rsidRPr="003A6B89">
        <w:rPr>
          <w:b/>
        </w:rPr>
        <w:t>ZombieBird</w:t>
      </w:r>
      <w:r w:rsidRPr="003A6B89">
        <w:rPr>
          <w:b/>
          <w:lang w:val="en-US"/>
        </w:rPr>
        <w:t>Scene</w:t>
      </w:r>
      <w:r w:rsidRPr="00382617">
        <w:rPr>
          <w:lang w:val="en-US"/>
        </w:rPr>
        <w:t xml:space="preserve"> </w:t>
      </w:r>
      <w:r>
        <w:rPr>
          <w:lang w:val="en-US"/>
        </w:rPr>
        <w:t>gồm</w:t>
      </w:r>
      <w:r>
        <w:rPr>
          <w:lang w:val="en-US"/>
        </w:rPr>
        <w:t xml:space="preserve"> các thuộc tính:  </w:t>
      </w:r>
      <w:r w:rsidR="006A7ACC">
        <w:t>Manager, Batch,</w:t>
      </w:r>
      <w:r w:rsidRPr="002D4C93">
        <w:rPr>
          <w:lang w:val="en-US"/>
        </w:rPr>
        <w:t>Atlas</w:t>
      </w:r>
      <w:r>
        <w:rPr>
          <w:b/>
          <w:lang w:val="en-US"/>
        </w:rPr>
        <w:t xml:space="preserve"> </w:t>
      </w:r>
      <w:r w:rsidR="00591BDC">
        <w:rPr>
          <w:lang w:val="en-US"/>
        </w:rPr>
        <w:t>của bảng</w:t>
      </w:r>
      <w:r w:rsidR="00591BDC" w:rsidRPr="003A6B89">
        <w:rPr>
          <w:b/>
          <w:lang w:val="en-US"/>
        </w:rPr>
        <w:t xml:space="preserve"> ZombieBrid</w:t>
      </w:r>
    </w:p>
    <w:p w14:paraId="54B96853" w14:textId="03FC31D8" w:rsidR="00BA0253" w:rsidRPr="00382617" w:rsidRDefault="0001101E" w:rsidP="00BA0253">
      <w:pPr>
        <w:rPr>
          <w:b/>
        </w:rPr>
      </w:pPr>
      <w:r w:rsidRPr="00382617">
        <w:t xml:space="preserve">Bảng </w:t>
      </w:r>
      <w:r w:rsidR="001B512C">
        <w:rPr>
          <w:b/>
        </w:rPr>
        <w:t>ZombieBird</w:t>
      </w:r>
      <w:r w:rsidR="00084E79" w:rsidRPr="00382617">
        <w:rPr>
          <w:b/>
        </w:rPr>
        <w:t xml:space="preserve">(Manager, Batch, Camera, </w:t>
      </w:r>
      <w:r w:rsidR="00084E79" w:rsidRPr="00382617">
        <w:rPr>
          <w:b/>
          <w:lang w:val="en-US"/>
        </w:rPr>
        <w:t>Atlas, Font, SoundVolume</w:t>
      </w:r>
      <w:r w:rsidR="00084E79" w:rsidRPr="00382617">
        <w:rPr>
          <w:b/>
        </w:rPr>
        <w:t xml:space="preserve">) </w:t>
      </w:r>
      <w:r w:rsidR="00BA0253" w:rsidRPr="00382617">
        <w:rPr>
          <w:b/>
        </w:rPr>
        <w:t xml:space="preserve"> </w:t>
      </w:r>
      <w:r w:rsidR="00BA0253" w:rsidRPr="00382617">
        <w:t>có thể có các tham số như sau:</w:t>
      </w:r>
      <w:r w:rsidR="00BA0253" w:rsidRPr="00382617">
        <w:rPr>
          <w:b/>
        </w:rPr>
        <w:t xml:space="preserve"> </w:t>
      </w:r>
    </w:p>
    <w:p w14:paraId="5E8584AA" w14:textId="77777777" w:rsidR="00BA0253" w:rsidRPr="00382617" w:rsidRDefault="00BA0253" w:rsidP="00BA0253"/>
    <w:tbl>
      <w:tblPr>
        <w:tblStyle w:val="TableGrid"/>
        <w:tblW w:w="2489" w:type="dxa"/>
        <w:tblLook w:val="01E0" w:firstRow="1" w:lastRow="1" w:firstColumn="1" w:lastColumn="1" w:noHBand="0" w:noVBand="0"/>
      </w:tblPr>
      <w:tblGrid>
        <w:gridCol w:w="801"/>
        <w:gridCol w:w="1688"/>
      </w:tblGrid>
      <w:tr w:rsidR="000F13F2" w:rsidRPr="00382617" w14:paraId="635B332D" w14:textId="77777777" w:rsidTr="00763635">
        <w:tc>
          <w:tcPr>
            <w:tcW w:w="801" w:type="dxa"/>
          </w:tcPr>
          <w:p w14:paraId="42FC0226" w14:textId="37EC3EB9" w:rsidR="00763635" w:rsidRPr="00382617" w:rsidRDefault="00763635" w:rsidP="005826FD">
            <w:pPr>
              <w:rPr>
                <w:lang w:val="en-US"/>
              </w:rPr>
            </w:pPr>
            <w:r w:rsidRPr="00382617">
              <w:t>MT</w:t>
            </w:r>
            <w:r w:rsidRPr="00382617">
              <w:rPr>
                <w:lang w:val="en-US"/>
              </w:rPr>
              <w:t>S</w:t>
            </w:r>
          </w:p>
        </w:tc>
        <w:tc>
          <w:tcPr>
            <w:tcW w:w="1688" w:type="dxa"/>
          </w:tcPr>
          <w:p w14:paraId="527A3808" w14:textId="2ACDA17C" w:rsidR="00763635" w:rsidRPr="00382617" w:rsidRDefault="00763635" w:rsidP="005826FD">
            <w:pPr>
              <w:rPr>
                <w:lang w:val="en-US"/>
              </w:rPr>
            </w:pPr>
            <w:r w:rsidRPr="00382617">
              <w:rPr>
                <w:lang w:val="en-US"/>
              </w:rPr>
              <w:t>Ghi chú</w:t>
            </w:r>
          </w:p>
        </w:tc>
      </w:tr>
      <w:tr w:rsidR="000F13F2" w:rsidRPr="00382617" w14:paraId="1D37C666" w14:textId="77777777" w:rsidTr="00763635">
        <w:tc>
          <w:tcPr>
            <w:tcW w:w="801" w:type="dxa"/>
          </w:tcPr>
          <w:p w14:paraId="13384831" w14:textId="5D6A58D9" w:rsidR="00763635" w:rsidRPr="00382617" w:rsidRDefault="00084E79" w:rsidP="00823B8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</w:t>
            </w:r>
            <w:r w:rsidR="008D61A2" w:rsidRPr="00382617">
              <w:rPr>
                <w:lang w:val="en-US"/>
              </w:rPr>
              <w:t>1</w:t>
            </w:r>
          </w:p>
        </w:tc>
        <w:tc>
          <w:tcPr>
            <w:tcW w:w="1688" w:type="dxa"/>
          </w:tcPr>
          <w:p w14:paraId="47CCF74B" w14:textId="3496ACEA" w:rsidR="00763635" w:rsidRPr="00382617" w:rsidRDefault="00084E79" w:rsidP="00084E7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Camera</w:t>
            </w:r>
          </w:p>
        </w:tc>
      </w:tr>
      <w:tr w:rsidR="00084E79" w:rsidRPr="00382617" w14:paraId="23A034B8" w14:textId="77777777" w:rsidTr="00763635">
        <w:tc>
          <w:tcPr>
            <w:tcW w:w="801" w:type="dxa"/>
          </w:tcPr>
          <w:p w14:paraId="53ED3E59" w14:textId="3B884516" w:rsidR="00084E79" w:rsidRPr="00382617" w:rsidRDefault="00084E79" w:rsidP="00823B8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</w:t>
            </w:r>
            <w:r w:rsidR="008D61A2" w:rsidRPr="00382617">
              <w:rPr>
                <w:lang w:val="en-US"/>
              </w:rPr>
              <w:t>2</w:t>
            </w:r>
          </w:p>
        </w:tc>
        <w:tc>
          <w:tcPr>
            <w:tcW w:w="1688" w:type="dxa"/>
          </w:tcPr>
          <w:p w14:paraId="4F7DAE9A" w14:textId="031C85FC" w:rsidR="00084E79" w:rsidRPr="00382617" w:rsidRDefault="00084E79" w:rsidP="00084E7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SoundVolume</w:t>
            </w:r>
          </w:p>
        </w:tc>
      </w:tr>
    </w:tbl>
    <w:p w14:paraId="0E35B379" w14:textId="77777777" w:rsidR="003152A4" w:rsidRPr="00382617" w:rsidRDefault="003152A4" w:rsidP="003152A4">
      <w:pPr>
        <w:pStyle w:val="BodyText"/>
        <w:ind w:left="0"/>
      </w:pPr>
    </w:p>
    <w:p w14:paraId="7E1F220E" w14:textId="7B943C0B" w:rsidR="00823B8C" w:rsidRPr="00382617" w:rsidRDefault="003152A4" w:rsidP="004B49F3">
      <w:pPr>
        <w:pStyle w:val="BodyText"/>
        <w:ind w:left="0"/>
        <w:rPr>
          <w:i/>
          <w:lang w:val="en-US"/>
        </w:rPr>
      </w:pPr>
      <w:r w:rsidRPr="00382617">
        <w:t xml:space="preserve">Bảng </w:t>
      </w:r>
      <w:r w:rsidR="001B512C">
        <w:rPr>
          <w:b/>
        </w:rPr>
        <w:t>ZombieBird</w:t>
      </w:r>
      <w:r w:rsidRPr="00382617">
        <w:rPr>
          <w:b/>
          <w:lang w:val="en-US"/>
        </w:rPr>
        <w:t>Scene</w:t>
      </w:r>
      <w:r w:rsidRPr="00382617">
        <w:rPr>
          <w:b/>
        </w:rPr>
        <w:t>(</w:t>
      </w:r>
      <w:r w:rsidRPr="00382617">
        <w:rPr>
          <w:b/>
          <w:lang w:val="en-US"/>
        </w:rPr>
        <w:t>TextTures, TapDrawTime, Vector2, TextTureRegions, Rectangles, Vectors3s, GamePaused, StarCount, FuelCount, ShieldCount, FuelPercentage</w:t>
      </w:r>
      <w:r w:rsidR="00E532A1">
        <w:rPr>
          <w:b/>
          <w:lang w:val="en-US"/>
        </w:rPr>
        <w:t>,</w:t>
      </w:r>
      <w:r w:rsidR="00E532A1" w:rsidRPr="00382617">
        <w:rPr>
          <w:lang w:val="en-US"/>
        </w:rPr>
        <w:t>PickUpTextTure, PickUpPosition, PickUpType, PickUpValue</w:t>
      </w:r>
      <w:r w:rsidR="00E532A1">
        <w:rPr>
          <w:lang w:val="en-US"/>
        </w:rPr>
        <w:t>,</w:t>
      </w:r>
      <w:r w:rsidR="00E532A1">
        <w:t>Manager, Batch,</w:t>
      </w:r>
      <w:r w:rsidR="00E532A1" w:rsidRPr="002D4C93">
        <w:rPr>
          <w:lang w:val="en-US"/>
        </w:rPr>
        <w:t>Atlas</w:t>
      </w:r>
      <w:r w:rsidR="00E532A1">
        <w:rPr>
          <w:b/>
          <w:lang w:val="en-US"/>
        </w:rPr>
        <w:t xml:space="preserve"> </w:t>
      </w:r>
      <w:r w:rsidRPr="00382617">
        <w:rPr>
          <w:b/>
        </w:rPr>
        <w:t xml:space="preserve">) </w:t>
      </w:r>
      <w:r w:rsidR="00823B8C" w:rsidRPr="00382617">
        <w:t xml:space="preserve">có thể có các tham số như sau: </w:t>
      </w:r>
    </w:p>
    <w:tbl>
      <w:tblPr>
        <w:tblStyle w:val="TableGrid"/>
        <w:tblW w:w="2633" w:type="dxa"/>
        <w:tblLook w:val="01E0" w:firstRow="1" w:lastRow="1" w:firstColumn="1" w:lastColumn="1" w:noHBand="0" w:noVBand="0"/>
      </w:tblPr>
      <w:tblGrid>
        <w:gridCol w:w="737"/>
        <w:gridCol w:w="1896"/>
      </w:tblGrid>
      <w:tr w:rsidR="000F13F2" w:rsidRPr="00382617" w14:paraId="19FD5645" w14:textId="77777777" w:rsidTr="00537341">
        <w:tc>
          <w:tcPr>
            <w:tcW w:w="737" w:type="dxa"/>
          </w:tcPr>
          <w:p w14:paraId="0B6A5BC4" w14:textId="77777777" w:rsidR="00763635" w:rsidRPr="00382617" w:rsidRDefault="00763635" w:rsidP="005826FD">
            <w:pPr>
              <w:rPr>
                <w:lang w:val="en-US"/>
              </w:rPr>
            </w:pPr>
            <w:r w:rsidRPr="00382617">
              <w:t>MT</w:t>
            </w:r>
            <w:r w:rsidRPr="00382617">
              <w:rPr>
                <w:lang w:val="en-US"/>
              </w:rPr>
              <w:t>S</w:t>
            </w:r>
          </w:p>
        </w:tc>
        <w:tc>
          <w:tcPr>
            <w:tcW w:w="1896" w:type="dxa"/>
          </w:tcPr>
          <w:p w14:paraId="1761B22E" w14:textId="77777777" w:rsidR="00763635" w:rsidRPr="00382617" w:rsidRDefault="00763635" w:rsidP="005826FD">
            <w:pPr>
              <w:rPr>
                <w:lang w:val="en-US"/>
              </w:rPr>
            </w:pPr>
            <w:r w:rsidRPr="00382617">
              <w:rPr>
                <w:lang w:val="en-US"/>
              </w:rPr>
              <w:t>Ghi chú</w:t>
            </w:r>
          </w:p>
        </w:tc>
      </w:tr>
      <w:tr w:rsidR="006B2F41" w:rsidRPr="00382617" w14:paraId="055D65DD" w14:textId="77777777" w:rsidTr="00537341">
        <w:tc>
          <w:tcPr>
            <w:tcW w:w="737" w:type="dxa"/>
          </w:tcPr>
          <w:p w14:paraId="7814CCED" w14:textId="1542B667" w:rsidR="006B2F41" w:rsidRPr="00382617" w:rsidRDefault="000852E7" w:rsidP="000852E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</w:t>
            </w:r>
            <w:r w:rsidR="004B49F3" w:rsidRPr="00382617">
              <w:rPr>
                <w:lang w:val="en-US"/>
              </w:rPr>
              <w:t>1</w:t>
            </w:r>
          </w:p>
        </w:tc>
        <w:tc>
          <w:tcPr>
            <w:tcW w:w="1896" w:type="dxa"/>
          </w:tcPr>
          <w:p w14:paraId="51069A61" w14:textId="4DB9B27C" w:rsidR="006B2F41" w:rsidRPr="00382617" w:rsidRDefault="006B2F41" w:rsidP="006B2F4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GamePaused</w:t>
            </w:r>
          </w:p>
        </w:tc>
      </w:tr>
      <w:tr w:rsidR="006B2F41" w:rsidRPr="00382617" w14:paraId="27297BA0" w14:textId="77777777" w:rsidTr="00537341">
        <w:tc>
          <w:tcPr>
            <w:tcW w:w="737" w:type="dxa"/>
          </w:tcPr>
          <w:p w14:paraId="5FE90A00" w14:textId="60825CB6" w:rsidR="006B2F41" w:rsidRPr="00382617" w:rsidRDefault="000852E7" w:rsidP="000852E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</w:t>
            </w:r>
            <w:r w:rsidR="004B49F3" w:rsidRPr="00382617">
              <w:rPr>
                <w:lang w:val="en-US"/>
              </w:rPr>
              <w:t>2</w:t>
            </w:r>
          </w:p>
        </w:tc>
        <w:tc>
          <w:tcPr>
            <w:tcW w:w="1896" w:type="dxa"/>
          </w:tcPr>
          <w:p w14:paraId="0A317A32" w14:textId="581B6842" w:rsidR="006B2F41" w:rsidRPr="00382617" w:rsidRDefault="006B2F41" w:rsidP="006B2F4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StarCount</w:t>
            </w:r>
          </w:p>
        </w:tc>
      </w:tr>
      <w:tr w:rsidR="006B2F41" w:rsidRPr="00382617" w14:paraId="18356803" w14:textId="77777777" w:rsidTr="00537341">
        <w:tc>
          <w:tcPr>
            <w:tcW w:w="737" w:type="dxa"/>
          </w:tcPr>
          <w:p w14:paraId="62F67323" w14:textId="175CD3E4" w:rsidR="006B2F41" w:rsidRPr="00382617" w:rsidRDefault="000852E7" w:rsidP="000852E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</w:t>
            </w:r>
            <w:r w:rsidR="004B49F3" w:rsidRPr="00382617">
              <w:rPr>
                <w:lang w:val="en-US"/>
              </w:rPr>
              <w:t>3</w:t>
            </w:r>
          </w:p>
        </w:tc>
        <w:tc>
          <w:tcPr>
            <w:tcW w:w="1896" w:type="dxa"/>
          </w:tcPr>
          <w:p w14:paraId="23ABFDD4" w14:textId="652BD4B3" w:rsidR="006B2F41" w:rsidRPr="00382617" w:rsidRDefault="006B2F41" w:rsidP="006B2F4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FuelCount</w:t>
            </w:r>
          </w:p>
        </w:tc>
      </w:tr>
      <w:tr w:rsidR="006B2F41" w:rsidRPr="00382617" w14:paraId="26E05473" w14:textId="77777777" w:rsidTr="00537341">
        <w:tc>
          <w:tcPr>
            <w:tcW w:w="737" w:type="dxa"/>
          </w:tcPr>
          <w:p w14:paraId="3909A4E1" w14:textId="4F186F82" w:rsidR="006B2F41" w:rsidRPr="00382617" w:rsidRDefault="004B49F3" w:rsidP="000852E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TS4</w:t>
            </w:r>
          </w:p>
        </w:tc>
        <w:tc>
          <w:tcPr>
            <w:tcW w:w="1896" w:type="dxa"/>
          </w:tcPr>
          <w:p w14:paraId="42072341" w14:textId="774E7416" w:rsidR="006B2F41" w:rsidRPr="00382617" w:rsidRDefault="006B2F41" w:rsidP="006B2F4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ShieldCount</w:t>
            </w:r>
          </w:p>
        </w:tc>
      </w:tr>
      <w:tr w:rsidR="006B2F41" w:rsidRPr="00382617" w14:paraId="15FBDB27" w14:textId="77777777" w:rsidTr="00537341">
        <w:tc>
          <w:tcPr>
            <w:tcW w:w="737" w:type="dxa"/>
          </w:tcPr>
          <w:p w14:paraId="603BDDCD" w14:textId="0C7167FD" w:rsidR="006B2F41" w:rsidRPr="00382617" w:rsidRDefault="004B49F3" w:rsidP="000852E7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TS5</w:t>
            </w:r>
          </w:p>
        </w:tc>
        <w:tc>
          <w:tcPr>
            <w:tcW w:w="1896" w:type="dxa"/>
          </w:tcPr>
          <w:p w14:paraId="73B8DCCF" w14:textId="6D9A3252" w:rsidR="006B2F41" w:rsidRPr="00382617" w:rsidRDefault="006B2F41" w:rsidP="006B2F4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FuelPercentage</w:t>
            </w:r>
          </w:p>
        </w:tc>
      </w:tr>
      <w:tr w:rsidR="00E76E74" w:rsidRPr="00382617" w14:paraId="2925A922" w14:textId="77777777" w:rsidTr="00537341">
        <w:tc>
          <w:tcPr>
            <w:tcW w:w="737" w:type="dxa"/>
          </w:tcPr>
          <w:p w14:paraId="77B23720" w14:textId="2B2B6CDF" w:rsidR="00E76E74" w:rsidRPr="00382617" w:rsidRDefault="00E76E74" w:rsidP="00E76E7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</w:t>
            </w:r>
            <w:r>
              <w:rPr>
                <w:lang w:val="en-US"/>
              </w:rPr>
              <w:t>6</w:t>
            </w:r>
          </w:p>
        </w:tc>
        <w:tc>
          <w:tcPr>
            <w:tcW w:w="1896" w:type="dxa"/>
          </w:tcPr>
          <w:p w14:paraId="0AF9B872" w14:textId="3503565B" w:rsidR="00E76E74" w:rsidRPr="00382617" w:rsidRDefault="00E76E74" w:rsidP="00E76E7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PickUpTextTure</w:t>
            </w:r>
          </w:p>
        </w:tc>
      </w:tr>
      <w:tr w:rsidR="00E76E74" w:rsidRPr="00382617" w14:paraId="63CCDB69" w14:textId="77777777" w:rsidTr="00537341">
        <w:tc>
          <w:tcPr>
            <w:tcW w:w="737" w:type="dxa"/>
          </w:tcPr>
          <w:p w14:paraId="153B331D" w14:textId="604FA3B8" w:rsidR="00E76E74" w:rsidRPr="00382617" w:rsidRDefault="00E76E74" w:rsidP="00E76E7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TS</w:t>
            </w:r>
            <w:r>
              <w:rPr>
                <w:lang w:val="en-US"/>
              </w:rPr>
              <w:t>7</w:t>
            </w:r>
          </w:p>
        </w:tc>
        <w:tc>
          <w:tcPr>
            <w:tcW w:w="1896" w:type="dxa"/>
          </w:tcPr>
          <w:p w14:paraId="1B2489F2" w14:textId="31258A20" w:rsidR="00E76E74" w:rsidRPr="00382617" w:rsidRDefault="00E76E74" w:rsidP="00E76E7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PickUpPosition</w:t>
            </w:r>
          </w:p>
        </w:tc>
      </w:tr>
      <w:tr w:rsidR="00E76E74" w:rsidRPr="00382617" w14:paraId="513823C6" w14:textId="77777777" w:rsidTr="00537341">
        <w:tc>
          <w:tcPr>
            <w:tcW w:w="737" w:type="dxa"/>
          </w:tcPr>
          <w:p w14:paraId="219800DA" w14:textId="03A7751E" w:rsidR="00E76E74" w:rsidRDefault="00E76E74" w:rsidP="00E76E7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</w:t>
            </w:r>
            <w:r>
              <w:rPr>
                <w:lang w:val="en-US"/>
              </w:rPr>
              <w:t>8</w:t>
            </w:r>
          </w:p>
        </w:tc>
        <w:tc>
          <w:tcPr>
            <w:tcW w:w="1896" w:type="dxa"/>
          </w:tcPr>
          <w:p w14:paraId="5F656DF4" w14:textId="1DB25E54" w:rsidR="00E76E74" w:rsidRPr="00382617" w:rsidRDefault="00E76E74" w:rsidP="00E76E7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PickUpType</w:t>
            </w:r>
          </w:p>
        </w:tc>
      </w:tr>
      <w:tr w:rsidR="00E76E74" w:rsidRPr="00382617" w14:paraId="1C7F8D5B" w14:textId="77777777" w:rsidTr="00537341">
        <w:tc>
          <w:tcPr>
            <w:tcW w:w="737" w:type="dxa"/>
          </w:tcPr>
          <w:p w14:paraId="2D8A268E" w14:textId="45BF7CC9" w:rsidR="00E76E74" w:rsidRPr="00382617" w:rsidRDefault="00E76E74" w:rsidP="00E76E7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</w:t>
            </w:r>
            <w:r>
              <w:rPr>
                <w:lang w:val="en-US"/>
              </w:rPr>
              <w:t>9</w:t>
            </w:r>
          </w:p>
        </w:tc>
        <w:tc>
          <w:tcPr>
            <w:tcW w:w="1896" w:type="dxa"/>
          </w:tcPr>
          <w:p w14:paraId="27F5D1D5" w14:textId="1D1F50A4" w:rsidR="00E76E74" w:rsidRPr="00382617" w:rsidRDefault="00E76E74" w:rsidP="00E76E7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PickUpValue</w:t>
            </w:r>
          </w:p>
        </w:tc>
      </w:tr>
    </w:tbl>
    <w:p w14:paraId="71A27BD9" w14:textId="77777777" w:rsidR="00BA0253" w:rsidRPr="00382617" w:rsidRDefault="00BA0253" w:rsidP="00BA0253"/>
    <w:p w14:paraId="4847BAD6" w14:textId="3D58DE9A" w:rsidR="00823B8C" w:rsidRPr="00382617" w:rsidRDefault="009E592D" w:rsidP="00823B8C">
      <w:r w:rsidRPr="00382617">
        <w:t xml:space="preserve">Bảng </w:t>
      </w:r>
      <w:r w:rsidRPr="00382617">
        <w:rPr>
          <w:b/>
        </w:rPr>
        <w:t>BaseScene(</w:t>
      </w:r>
      <w:r w:rsidRPr="00382617">
        <w:rPr>
          <w:b/>
          <w:lang w:val="en-US"/>
        </w:rPr>
        <w:t>Game, KeyHandled</w:t>
      </w:r>
      <w:r w:rsidRPr="00382617">
        <w:rPr>
          <w:b/>
        </w:rPr>
        <w:t>)</w:t>
      </w:r>
      <w:r w:rsidRPr="00382617">
        <w:t xml:space="preserve"> </w:t>
      </w:r>
      <w:r w:rsidR="00823B8C" w:rsidRPr="00382617">
        <w:t xml:space="preserve"> có thể có các tham số như sau: </w:t>
      </w:r>
    </w:p>
    <w:p w14:paraId="02D78F91" w14:textId="77777777" w:rsidR="00823B8C" w:rsidRPr="00382617" w:rsidRDefault="00823B8C" w:rsidP="00823B8C"/>
    <w:tbl>
      <w:tblPr>
        <w:tblStyle w:val="TableGrid"/>
        <w:tblW w:w="2489" w:type="dxa"/>
        <w:tblLook w:val="01E0" w:firstRow="1" w:lastRow="1" w:firstColumn="1" w:lastColumn="1" w:noHBand="0" w:noVBand="0"/>
      </w:tblPr>
      <w:tblGrid>
        <w:gridCol w:w="801"/>
        <w:gridCol w:w="1688"/>
      </w:tblGrid>
      <w:tr w:rsidR="000F13F2" w:rsidRPr="00382617" w14:paraId="55252933" w14:textId="77777777" w:rsidTr="00763635">
        <w:tc>
          <w:tcPr>
            <w:tcW w:w="801" w:type="dxa"/>
          </w:tcPr>
          <w:p w14:paraId="22AB6FC4" w14:textId="77777777" w:rsidR="00763635" w:rsidRPr="00382617" w:rsidRDefault="00763635" w:rsidP="005826FD">
            <w:pPr>
              <w:rPr>
                <w:lang w:val="en-US"/>
              </w:rPr>
            </w:pPr>
            <w:r w:rsidRPr="00382617">
              <w:t>MT</w:t>
            </w:r>
            <w:r w:rsidRPr="00382617">
              <w:rPr>
                <w:lang w:val="en-US"/>
              </w:rPr>
              <w:t>S</w:t>
            </w:r>
          </w:p>
        </w:tc>
        <w:tc>
          <w:tcPr>
            <w:tcW w:w="1688" w:type="dxa"/>
          </w:tcPr>
          <w:p w14:paraId="53D95F2D" w14:textId="77777777" w:rsidR="00763635" w:rsidRPr="00382617" w:rsidRDefault="00763635" w:rsidP="005826FD">
            <w:pPr>
              <w:rPr>
                <w:lang w:val="en-US"/>
              </w:rPr>
            </w:pPr>
            <w:r w:rsidRPr="00382617">
              <w:rPr>
                <w:lang w:val="en-US"/>
              </w:rPr>
              <w:t>Ghi chú</w:t>
            </w:r>
          </w:p>
        </w:tc>
      </w:tr>
      <w:tr w:rsidR="000F13F2" w:rsidRPr="00382617" w14:paraId="670D22E3" w14:textId="77777777" w:rsidTr="00763635">
        <w:tc>
          <w:tcPr>
            <w:tcW w:w="801" w:type="dxa"/>
          </w:tcPr>
          <w:p w14:paraId="0DAA59EE" w14:textId="36F77D7A" w:rsidR="00763635" w:rsidRPr="00382617" w:rsidRDefault="009E592D" w:rsidP="009E59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TS1</w:t>
            </w:r>
          </w:p>
        </w:tc>
        <w:tc>
          <w:tcPr>
            <w:tcW w:w="1688" w:type="dxa"/>
          </w:tcPr>
          <w:p w14:paraId="0E72D975" w14:textId="232AAB39" w:rsidR="00763635" w:rsidRPr="00382617" w:rsidRDefault="009E592D" w:rsidP="009E592D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Game</w:t>
            </w:r>
          </w:p>
        </w:tc>
      </w:tr>
      <w:tr w:rsidR="000F13F2" w:rsidRPr="00382617" w14:paraId="58DD39CE" w14:textId="77777777" w:rsidTr="00763635">
        <w:tc>
          <w:tcPr>
            <w:tcW w:w="801" w:type="dxa"/>
          </w:tcPr>
          <w:p w14:paraId="7E003FF1" w14:textId="4F958E02" w:rsidR="00763635" w:rsidRPr="00382617" w:rsidRDefault="009E592D" w:rsidP="009E59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TS2</w:t>
            </w:r>
          </w:p>
        </w:tc>
        <w:tc>
          <w:tcPr>
            <w:tcW w:w="1688" w:type="dxa"/>
          </w:tcPr>
          <w:p w14:paraId="65D288F6" w14:textId="280356EE" w:rsidR="00763635" w:rsidRPr="00382617" w:rsidRDefault="009E592D" w:rsidP="009E592D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KeyHandled</w:t>
            </w:r>
          </w:p>
        </w:tc>
      </w:tr>
    </w:tbl>
    <w:p w14:paraId="7AE1ECD6" w14:textId="77777777" w:rsidR="00823B8C" w:rsidRPr="00382617" w:rsidRDefault="00823B8C" w:rsidP="00BA0253"/>
    <w:p w14:paraId="18AC05AD" w14:textId="190DF399" w:rsidR="00823B8C" w:rsidRPr="00382617" w:rsidRDefault="00C77580" w:rsidP="00823B8C">
      <w:r w:rsidRPr="00382617">
        <w:t xml:space="preserve">Bảng </w:t>
      </w:r>
      <w:r w:rsidRPr="00382617">
        <w:rPr>
          <w:b/>
        </w:rPr>
        <w:t>MenuScene(</w:t>
      </w:r>
      <w:r w:rsidRPr="00382617">
        <w:rPr>
          <w:b/>
          <w:lang w:val="en-US"/>
        </w:rPr>
        <w:t>Stage, ScreenBg, Button, Table, HelpTip, ExitShown, MenuShown)</w:t>
      </w:r>
      <w:r w:rsidR="00823B8C" w:rsidRPr="00382617">
        <w:t xml:space="preserve"> có thể có các tham số như sau: </w:t>
      </w:r>
    </w:p>
    <w:p w14:paraId="1A62779F" w14:textId="77777777" w:rsidR="00823B8C" w:rsidRPr="00382617" w:rsidRDefault="00823B8C" w:rsidP="00823B8C"/>
    <w:tbl>
      <w:tblPr>
        <w:tblStyle w:val="TableGrid"/>
        <w:tblW w:w="2489" w:type="dxa"/>
        <w:tblLook w:val="01E0" w:firstRow="1" w:lastRow="1" w:firstColumn="1" w:lastColumn="1" w:noHBand="0" w:noVBand="0"/>
      </w:tblPr>
      <w:tblGrid>
        <w:gridCol w:w="801"/>
        <w:gridCol w:w="1688"/>
      </w:tblGrid>
      <w:tr w:rsidR="000F13F2" w:rsidRPr="00382617" w14:paraId="0EF1E375" w14:textId="77777777" w:rsidTr="00763635">
        <w:tc>
          <w:tcPr>
            <w:tcW w:w="801" w:type="dxa"/>
          </w:tcPr>
          <w:p w14:paraId="4E93C3F6" w14:textId="77777777" w:rsidR="00763635" w:rsidRPr="00382617" w:rsidRDefault="00763635" w:rsidP="005826FD">
            <w:pPr>
              <w:rPr>
                <w:lang w:val="en-US"/>
              </w:rPr>
            </w:pPr>
            <w:r w:rsidRPr="00382617">
              <w:t>MT</w:t>
            </w:r>
            <w:r w:rsidRPr="00382617">
              <w:rPr>
                <w:lang w:val="en-US"/>
              </w:rPr>
              <w:t>S</w:t>
            </w:r>
          </w:p>
        </w:tc>
        <w:tc>
          <w:tcPr>
            <w:tcW w:w="1688" w:type="dxa"/>
          </w:tcPr>
          <w:p w14:paraId="23159B41" w14:textId="77777777" w:rsidR="00763635" w:rsidRPr="00382617" w:rsidRDefault="00763635" w:rsidP="005826FD">
            <w:pPr>
              <w:rPr>
                <w:lang w:val="en-US"/>
              </w:rPr>
            </w:pPr>
            <w:r w:rsidRPr="00382617">
              <w:rPr>
                <w:lang w:val="en-US"/>
              </w:rPr>
              <w:t>Ghi chú</w:t>
            </w:r>
          </w:p>
        </w:tc>
      </w:tr>
      <w:tr w:rsidR="00C77580" w:rsidRPr="00382617" w14:paraId="70CEEF38" w14:textId="77777777" w:rsidTr="00763635">
        <w:tc>
          <w:tcPr>
            <w:tcW w:w="801" w:type="dxa"/>
          </w:tcPr>
          <w:p w14:paraId="1C368C37" w14:textId="3E914278" w:rsidR="00C77580" w:rsidRPr="00382617" w:rsidRDefault="00D055E5" w:rsidP="00D055E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</w:t>
            </w:r>
            <w:r w:rsidR="00AF44CF">
              <w:rPr>
                <w:lang w:val="en-US"/>
              </w:rPr>
              <w:t>1</w:t>
            </w:r>
          </w:p>
        </w:tc>
        <w:tc>
          <w:tcPr>
            <w:tcW w:w="1688" w:type="dxa"/>
          </w:tcPr>
          <w:p w14:paraId="73ADE249" w14:textId="12AFDEAC" w:rsidR="00C77580" w:rsidRPr="00382617" w:rsidRDefault="00C77580" w:rsidP="00C77580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ExitShown</w:t>
            </w:r>
          </w:p>
        </w:tc>
      </w:tr>
      <w:tr w:rsidR="00C77580" w:rsidRPr="00382617" w14:paraId="4084EB46" w14:textId="77777777" w:rsidTr="00763635">
        <w:tc>
          <w:tcPr>
            <w:tcW w:w="801" w:type="dxa"/>
          </w:tcPr>
          <w:p w14:paraId="7ABFC2FE" w14:textId="25D23A32" w:rsidR="00C77580" w:rsidRPr="00382617" w:rsidRDefault="00D055E5" w:rsidP="00D055E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</w:t>
            </w:r>
            <w:r w:rsidR="00AF44CF">
              <w:rPr>
                <w:lang w:val="en-US"/>
              </w:rPr>
              <w:t>2</w:t>
            </w:r>
          </w:p>
        </w:tc>
        <w:tc>
          <w:tcPr>
            <w:tcW w:w="1688" w:type="dxa"/>
          </w:tcPr>
          <w:p w14:paraId="29A881B6" w14:textId="6DFAA488" w:rsidR="00C77580" w:rsidRPr="00382617" w:rsidRDefault="00C77580" w:rsidP="00C77580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MenuShown</w:t>
            </w:r>
          </w:p>
        </w:tc>
      </w:tr>
    </w:tbl>
    <w:p w14:paraId="39FF7804" w14:textId="77777777" w:rsidR="00823B8C" w:rsidRPr="00382617" w:rsidRDefault="00823B8C" w:rsidP="00BA0253"/>
    <w:p w14:paraId="0784B119" w14:textId="044F4A39" w:rsidR="00823B8C" w:rsidRPr="00382617" w:rsidRDefault="00823B8C" w:rsidP="00823B8C">
      <w:r w:rsidRPr="00382617">
        <w:t xml:space="preserve">Bảng </w:t>
      </w:r>
      <w:r w:rsidR="007F2D0F" w:rsidRPr="002D4C93">
        <w:rPr>
          <w:b/>
        </w:rPr>
        <w:t>PickUp(</w:t>
      </w:r>
      <w:r w:rsidR="007F2D0F" w:rsidRPr="002D4C93">
        <w:rPr>
          <w:b/>
          <w:lang w:val="en-US"/>
        </w:rPr>
        <w:t>PickUpTextTure, PickUpPosition, PickUpType, PickUpValue</w:t>
      </w:r>
      <w:r w:rsidR="007F2D0F" w:rsidRPr="002D4C93">
        <w:rPr>
          <w:b/>
        </w:rPr>
        <w:t>)</w:t>
      </w:r>
      <w:r w:rsidR="007F2D0F" w:rsidRPr="00382617">
        <w:t xml:space="preserve"> </w:t>
      </w:r>
      <w:r w:rsidRPr="00382617">
        <w:t xml:space="preserve">này có thể có các tham số như sau: </w:t>
      </w:r>
    </w:p>
    <w:p w14:paraId="088AAF3A" w14:textId="77777777" w:rsidR="00823B8C" w:rsidRPr="00382617" w:rsidRDefault="00823B8C" w:rsidP="00823B8C"/>
    <w:tbl>
      <w:tblPr>
        <w:tblStyle w:val="TableGrid"/>
        <w:tblW w:w="2539" w:type="dxa"/>
        <w:tblLook w:val="01E0" w:firstRow="1" w:lastRow="1" w:firstColumn="1" w:lastColumn="1" w:noHBand="0" w:noVBand="0"/>
      </w:tblPr>
      <w:tblGrid>
        <w:gridCol w:w="710"/>
        <w:gridCol w:w="1829"/>
      </w:tblGrid>
      <w:tr w:rsidR="000F13F2" w:rsidRPr="00382617" w14:paraId="6915D500" w14:textId="77777777" w:rsidTr="00B624B1">
        <w:tc>
          <w:tcPr>
            <w:tcW w:w="710" w:type="dxa"/>
          </w:tcPr>
          <w:p w14:paraId="4B70FED0" w14:textId="77777777" w:rsidR="00763635" w:rsidRPr="00382617" w:rsidRDefault="00763635" w:rsidP="005826FD">
            <w:pPr>
              <w:rPr>
                <w:lang w:val="en-US"/>
              </w:rPr>
            </w:pPr>
            <w:r w:rsidRPr="00382617">
              <w:t>MT</w:t>
            </w:r>
            <w:r w:rsidRPr="00382617">
              <w:rPr>
                <w:lang w:val="en-US"/>
              </w:rPr>
              <w:t>S</w:t>
            </w:r>
          </w:p>
        </w:tc>
        <w:tc>
          <w:tcPr>
            <w:tcW w:w="1829" w:type="dxa"/>
          </w:tcPr>
          <w:p w14:paraId="2E6B6531" w14:textId="77777777" w:rsidR="00763635" w:rsidRPr="00382617" w:rsidRDefault="00763635" w:rsidP="005826FD">
            <w:pPr>
              <w:rPr>
                <w:lang w:val="en-US"/>
              </w:rPr>
            </w:pPr>
            <w:r w:rsidRPr="00382617">
              <w:rPr>
                <w:lang w:val="en-US"/>
              </w:rPr>
              <w:t>Ghi chú</w:t>
            </w:r>
          </w:p>
        </w:tc>
      </w:tr>
      <w:tr w:rsidR="000F13F2" w:rsidRPr="00382617" w14:paraId="0989356F" w14:textId="77777777" w:rsidTr="00B624B1">
        <w:tc>
          <w:tcPr>
            <w:tcW w:w="710" w:type="dxa"/>
          </w:tcPr>
          <w:p w14:paraId="059956CB" w14:textId="23548506" w:rsidR="00763635" w:rsidRPr="00382617" w:rsidRDefault="0062583F" w:rsidP="0062583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TS1</w:t>
            </w:r>
          </w:p>
        </w:tc>
        <w:tc>
          <w:tcPr>
            <w:tcW w:w="1829" w:type="dxa"/>
          </w:tcPr>
          <w:p w14:paraId="2195C3E7" w14:textId="3585015E" w:rsidR="00763635" w:rsidRPr="00382617" w:rsidRDefault="007F2D0F" w:rsidP="007F2D0F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PickUpTextTure</w:t>
            </w:r>
          </w:p>
        </w:tc>
      </w:tr>
      <w:tr w:rsidR="000F13F2" w:rsidRPr="00382617" w14:paraId="51042E3B" w14:textId="77777777" w:rsidTr="00B624B1">
        <w:tc>
          <w:tcPr>
            <w:tcW w:w="710" w:type="dxa"/>
          </w:tcPr>
          <w:p w14:paraId="6FD3A5DC" w14:textId="63895A1A" w:rsidR="00763635" w:rsidRPr="00382617" w:rsidRDefault="00E65BCF" w:rsidP="0062583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TS</w:t>
            </w:r>
            <w:r w:rsidR="0062583F" w:rsidRPr="00382617">
              <w:rPr>
                <w:lang w:val="en-US"/>
              </w:rPr>
              <w:t>2</w:t>
            </w:r>
          </w:p>
        </w:tc>
        <w:tc>
          <w:tcPr>
            <w:tcW w:w="1829" w:type="dxa"/>
          </w:tcPr>
          <w:p w14:paraId="728770ED" w14:textId="1FAA0BF0" w:rsidR="007F2D0F" w:rsidRPr="00382617" w:rsidRDefault="007F2D0F" w:rsidP="007F2D0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PickUpPosition</w:t>
            </w:r>
          </w:p>
        </w:tc>
      </w:tr>
      <w:tr w:rsidR="007F2D0F" w:rsidRPr="00382617" w14:paraId="0BEAC411" w14:textId="77777777" w:rsidTr="00B624B1">
        <w:tc>
          <w:tcPr>
            <w:tcW w:w="710" w:type="dxa"/>
          </w:tcPr>
          <w:p w14:paraId="3B5C01C5" w14:textId="55455F14" w:rsidR="007F2D0F" w:rsidRPr="00382617" w:rsidRDefault="0062583F" w:rsidP="0062583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TS3</w:t>
            </w:r>
          </w:p>
        </w:tc>
        <w:tc>
          <w:tcPr>
            <w:tcW w:w="1829" w:type="dxa"/>
          </w:tcPr>
          <w:p w14:paraId="53BCC552" w14:textId="02FC1485" w:rsidR="007F2D0F" w:rsidRPr="00382617" w:rsidRDefault="007F2D0F" w:rsidP="007F2D0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PickUpType</w:t>
            </w:r>
          </w:p>
        </w:tc>
      </w:tr>
      <w:tr w:rsidR="007F2D0F" w:rsidRPr="00382617" w14:paraId="19391C78" w14:textId="77777777" w:rsidTr="00B624B1">
        <w:tc>
          <w:tcPr>
            <w:tcW w:w="710" w:type="dxa"/>
          </w:tcPr>
          <w:p w14:paraId="36D932CA" w14:textId="615D5E80" w:rsidR="007F2D0F" w:rsidRPr="00382617" w:rsidRDefault="0062583F" w:rsidP="0062583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TS4</w:t>
            </w:r>
          </w:p>
        </w:tc>
        <w:tc>
          <w:tcPr>
            <w:tcW w:w="1829" w:type="dxa"/>
          </w:tcPr>
          <w:p w14:paraId="457E4C12" w14:textId="3CF23407" w:rsidR="007F2D0F" w:rsidRPr="00382617" w:rsidRDefault="007F2D0F" w:rsidP="007F2D0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PickUpValue</w:t>
            </w:r>
          </w:p>
        </w:tc>
      </w:tr>
    </w:tbl>
    <w:p w14:paraId="16DA690D" w14:textId="05EA8C05" w:rsidR="00C14AB8" w:rsidRPr="00382617" w:rsidRDefault="00C14AB8" w:rsidP="00C14AB8">
      <w:pPr>
        <w:pStyle w:val="BodyText"/>
        <w:rPr>
          <w:i/>
        </w:rPr>
      </w:pPr>
    </w:p>
    <w:p w14:paraId="5B46FED2" w14:textId="4E890F31" w:rsidR="003C2F0F" w:rsidRPr="00382617" w:rsidRDefault="00C14AB8" w:rsidP="002B329C">
      <w:pPr>
        <w:pStyle w:val="Heading1"/>
        <w:spacing w:line="360" w:lineRule="auto"/>
        <w:jc w:val="both"/>
        <w:rPr>
          <w:rFonts w:ascii="Times New Roman" w:hAnsi="Times New Roman"/>
        </w:rPr>
      </w:pPr>
      <w:bookmarkStart w:id="2" w:name="_Toc176928160"/>
      <w:bookmarkStart w:id="3" w:name="_Toc369451399"/>
      <w:r w:rsidRPr="00382617">
        <w:rPr>
          <w:rFonts w:ascii="Times New Roman" w:hAnsi="Times New Roman"/>
        </w:rPr>
        <w:t>Mô tả chi tiết các kiểu dữ liệu trong sơ đồ logic</w:t>
      </w:r>
      <w:bookmarkEnd w:id="2"/>
      <w:bookmarkEnd w:id="3"/>
    </w:p>
    <w:p w14:paraId="02283CFC" w14:textId="4F57B24C" w:rsidR="00AD3315" w:rsidRPr="00382617" w:rsidRDefault="00763F48" w:rsidP="00751606">
      <w:pPr>
        <w:pStyle w:val="BodyText"/>
        <w:numPr>
          <w:ilvl w:val="0"/>
          <w:numId w:val="36"/>
        </w:numPr>
        <w:rPr>
          <w:b/>
        </w:rPr>
      </w:pPr>
      <w:r w:rsidRPr="00382617">
        <w:rPr>
          <w:b/>
        </w:rPr>
        <w:t xml:space="preserve">Tên bảng: </w:t>
      </w:r>
      <w:r w:rsidR="002D4C93">
        <w:rPr>
          <w:b/>
        </w:rPr>
        <w:t>ZombieBird</w:t>
      </w:r>
    </w:p>
    <w:p w14:paraId="54F925E8" w14:textId="2768C9D3" w:rsidR="00AD3315" w:rsidRPr="00382617" w:rsidRDefault="00AD3315" w:rsidP="00442FAF">
      <w:pPr>
        <w:ind w:firstLine="720"/>
        <w:rPr>
          <w:lang w:val="en-US"/>
        </w:rPr>
      </w:pPr>
      <w:r w:rsidRPr="00382617">
        <w:t xml:space="preserve">o Ý nghĩa: </w:t>
      </w:r>
      <w:r w:rsidR="00442FAF">
        <w:rPr>
          <w:lang w:val="en-US"/>
        </w:rPr>
        <w:t>lưu thuộc tính của nhân vật trò chơi trong khi chơi</w:t>
      </w:r>
    </w:p>
    <w:p w14:paraId="2DD2ABB4" w14:textId="62D1E8DF" w:rsidR="00AD3315" w:rsidRPr="00382617" w:rsidRDefault="00AD3315" w:rsidP="003C2F0F">
      <w:pPr>
        <w:pStyle w:val="BodyText"/>
        <w:rPr>
          <w:i/>
          <w:lang w:val="en-US"/>
        </w:rPr>
      </w:pPr>
      <w:r w:rsidRPr="00382617">
        <w:t xml:space="preserve">o Dạng tóm tắt: </w:t>
      </w:r>
      <w:r w:rsidR="002D4C93" w:rsidRPr="007E3EEA">
        <w:rPr>
          <w:b/>
        </w:rPr>
        <w:t>ZombieBird</w:t>
      </w:r>
      <w:r w:rsidR="007E1D53" w:rsidRPr="007E3EEA">
        <w:rPr>
          <w:b/>
        </w:rPr>
        <w:t xml:space="preserve">(Manager, Batch, Camera, </w:t>
      </w:r>
      <w:r w:rsidR="007E1D53" w:rsidRPr="007E3EEA">
        <w:rPr>
          <w:b/>
          <w:lang w:val="en-US"/>
        </w:rPr>
        <w:t>Atlas, Font, SoundVolume</w:t>
      </w:r>
      <w:r w:rsidRPr="007E3EEA">
        <w:rPr>
          <w:b/>
        </w:rPr>
        <w:t>)</w:t>
      </w:r>
      <w:r w:rsidRPr="00382617">
        <w:t xml:space="preserve"> 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0F13F2" w:rsidRPr="00382617" w14:paraId="00EA2FAB" w14:textId="77777777" w:rsidTr="00F10F04">
        <w:tc>
          <w:tcPr>
            <w:tcW w:w="801" w:type="dxa"/>
          </w:tcPr>
          <w:p w14:paraId="4DAAA9A9" w14:textId="77777777" w:rsidR="003C2F0F" w:rsidRPr="00382617" w:rsidRDefault="003C2F0F" w:rsidP="000F13F2">
            <w:r w:rsidRPr="00382617">
              <w:t>STT</w:t>
            </w:r>
          </w:p>
        </w:tc>
        <w:tc>
          <w:tcPr>
            <w:tcW w:w="1833" w:type="dxa"/>
          </w:tcPr>
          <w:p w14:paraId="273B9D66" w14:textId="77777777" w:rsidR="003C2F0F" w:rsidRPr="00382617" w:rsidRDefault="003C2F0F" w:rsidP="000F13F2">
            <w:r w:rsidRPr="00382617">
              <w:t>Tên thuộc tính</w:t>
            </w:r>
          </w:p>
        </w:tc>
        <w:tc>
          <w:tcPr>
            <w:tcW w:w="1688" w:type="dxa"/>
          </w:tcPr>
          <w:p w14:paraId="35122633" w14:textId="77777777" w:rsidR="003C2F0F" w:rsidRPr="00382617" w:rsidRDefault="003C2F0F" w:rsidP="000F13F2">
            <w:r w:rsidRPr="00382617">
              <w:t>Kiểu</w:t>
            </w:r>
          </w:p>
        </w:tc>
        <w:tc>
          <w:tcPr>
            <w:tcW w:w="1688" w:type="dxa"/>
          </w:tcPr>
          <w:p w14:paraId="14504BB2" w14:textId="77777777" w:rsidR="003C2F0F" w:rsidRPr="00382617" w:rsidRDefault="003C2F0F" w:rsidP="000F13F2">
            <w:r w:rsidRPr="00382617">
              <w:t>Ràng buộc</w:t>
            </w:r>
          </w:p>
        </w:tc>
        <w:tc>
          <w:tcPr>
            <w:tcW w:w="2858" w:type="dxa"/>
          </w:tcPr>
          <w:p w14:paraId="6774A4FB" w14:textId="77777777" w:rsidR="003C2F0F" w:rsidRPr="00382617" w:rsidRDefault="003C2F0F" w:rsidP="000F13F2">
            <w:r w:rsidRPr="00382617">
              <w:t>Ý nghĩa/ghi chú</w:t>
            </w:r>
          </w:p>
        </w:tc>
      </w:tr>
      <w:tr w:rsidR="000F13F2" w:rsidRPr="00382617" w14:paraId="79C9536E" w14:textId="77777777" w:rsidTr="00F10F04">
        <w:tc>
          <w:tcPr>
            <w:tcW w:w="801" w:type="dxa"/>
          </w:tcPr>
          <w:p w14:paraId="3333579D" w14:textId="48EE429F" w:rsidR="003C2F0F" w:rsidRPr="00382617" w:rsidRDefault="000F13F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53B4E71F" w14:textId="777EA054" w:rsidR="003C2F0F" w:rsidRPr="00382617" w:rsidRDefault="000F13F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Manager</w:t>
            </w:r>
          </w:p>
        </w:tc>
        <w:tc>
          <w:tcPr>
            <w:tcW w:w="1688" w:type="dxa"/>
          </w:tcPr>
          <w:p w14:paraId="5E13615F" w14:textId="28D8DCC1" w:rsidR="003C2F0F" w:rsidRPr="00382617" w:rsidRDefault="00751606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904F3">
              <w:rPr>
                <w:lang w:val="en-US"/>
              </w:rPr>
              <w:t>nt</w:t>
            </w:r>
          </w:p>
        </w:tc>
        <w:tc>
          <w:tcPr>
            <w:tcW w:w="1688" w:type="dxa"/>
          </w:tcPr>
          <w:p w14:paraId="288B5839" w14:textId="77777777" w:rsidR="003C2F0F" w:rsidRPr="00382617" w:rsidRDefault="003C2F0F" w:rsidP="000F13F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14:paraId="04C44CF7" w14:textId="0AF98BC1" w:rsidR="003C2F0F" w:rsidRPr="00382617" w:rsidRDefault="007726A3" w:rsidP="007726A3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Quản lí đối tượng</w:t>
            </w:r>
          </w:p>
        </w:tc>
      </w:tr>
      <w:tr w:rsidR="000F13F2" w:rsidRPr="00382617" w14:paraId="127F5042" w14:textId="77777777" w:rsidTr="00F10F04">
        <w:tc>
          <w:tcPr>
            <w:tcW w:w="801" w:type="dxa"/>
          </w:tcPr>
          <w:p w14:paraId="3B92898A" w14:textId="6F3AB777" w:rsidR="003C2F0F" w:rsidRPr="00382617" w:rsidRDefault="000F13F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7FB3403B" w14:textId="19EB2CDB" w:rsidR="000F13F2" w:rsidRPr="00382617" w:rsidRDefault="000F13F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Batch</w:t>
            </w:r>
          </w:p>
        </w:tc>
        <w:tc>
          <w:tcPr>
            <w:tcW w:w="1688" w:type="dxa"/>
          </w:tcPr>
          <w:p w14:paraId="1AB4141E" w14:textId="7BA90231" w:rsidR="003C2F0F" w:rsidRPr="00382617" w:rsidRDefault="00751606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904F3">
              <w:rPr>
                <w:lang w:val="en-US"/>
              </w:rPr>
              <w:t>varchar</w:t>
            </w:r>
          </w:p>
        </w:tc>
        <w:tc>
          <w:tcPr>
            <w:tcW w:w="1688" w:type="dxa"/>
          </w:tcPr>
          <w:p w14:paraId="09747FF8" w14:textId="77777777" w:rsidR="003C2F0F" w:rsidRPr="00382617" w:rsidRDefault="003C2F0F" w:rsidP="000F13F2">
            <w:pPr>
              <w:pStyle w:val="BodyText"/>
              <w:spacing w:after="0" w:line="240" w:lineRule="auto"/>
            </w:pPr>
          </w:p>
        </w:tc>
        <w:tc>
          <w:tcPr>
            <w:tcW w:w="2858" w:type="dxa"/>
          </w:tcPr>
          <w:p w14:paraId="555E01FE" w14:textId="29059A59" w:rsidR="000F13F2" w:rsidRPr="00382617" w:rsidRDefault="007726A3" w:rsidP="000F13F2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Thể hiện đổi tượng.</w:t>
            </w:r>
          </w:p>
        </w:tc>
      </w:tr>
      <w:tr w:rsidR="000F13F2" w:rsidRPr="00382617" w14:paraId="15AFE855" w14:textId="77777777" w:rsidTr="00F10F04">
        <w:tc>
          <w:tcPr>
            <w:tcW w:w="801" w:type="dxa"/>
          </w:tcPr>
          <w:p w14:paraId="1AF3E985" w14:textId="1870B596" w:rsidR="000F13F2" w:rsidRPr="00382617" w:rsidRDefault="000F13F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1A524E4A" w14:textId="7A5FDCA9" w:rsidR="000F13F2" w:rsidRPr="00382617" w:rsidRDefault="00CD01D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Camera</w:t>
            </w:r>
          </w:p>
        </w:tc>
        <w:tc>
          <w:tcPr>
            <w:tcW w:w="1688" w:type="dxa"/>
          </w:tcPr>
          <w:p w14:paraId="62921E7C" w14:textId="50CA97D6" w:rsidR="000F13F2" w:rsidRPr="00382617" w:rsidRDefault="00751606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904F3">
              <w:rPr>
                <w:lang w:val="en-US"/>
              </w:rPr>
              <w:t>nt</w:t>
            </w:r>
          </w:p>
        </w:tc>
        <w:tc>
          <w:tcPr>
            <w:tcW w:w="1688" w:type="dxa"/>
          </w:tcPr>
          <w:p w14:paraId="1AA85E54" w14:textId="77777777" w:rsidR="000F13F2" w:rsidRPr="00382617" w:rsidRDefault="000F13F2" w:rsidP="000F13F2">
            <w:pPr>
              <w:pStyle w:val="BodyText"/>
              <w:spacing w:after="0" w:line="240" w:lineRule="auto"/>
            </w:pPr>
          </w:p>
        </w:tc>
        <w:tc>
          <w:tcPr>
            <w:tcW w:w="2858" w:type="dxa"/>
          </w:tcPr>
          <w:p w14:paraId="483789D7" w14:textId="0EB8F5E7" w:rsidR="000F13F2" w:rsidRPr="00382617" w:rsidRDefault="007726A3" w:rsidP="000F13F2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Đối tượng camera khung cảnh.</w:t>
            </w:r>
          </w:p>
        </w:tc>
      </w:tr>
      <w:tr w:rsidR="00CD01D2" w:rsidRPr="00382617" w14:paraId="3589DA1F" w14:textId="77777777" w:rsidTr="00F10F04">
        <w:tc>
          <w:tcPr>
            <w:tcW w:w="801" w:type="dxa"/>
          </w:tcPr>
          <w:p w14:paraId="2D8B1814" w14:textId="0481B740" w:rsidR="00CD01D2" w:rsidRPr="00382617" w:rsidRDefault="00CD01D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4C2794DA" w14:textId="7F5FB982" w:rsidR="00CD01D2" w:rsidRPr="00382617" w:rsidRDefault="00CD01D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Atlas</w:t>
            </w:r>
          </w:p>
        </w:tc>
        <w:tc>
          <w:tcPr>
            <w:tcW w:w="1688" w:type="dxa"/>
          </w:tcPr>
          <w:p w14:paraId="25865267" w14:textId="2C214AFA" w:rsidR="00CD01D2" w:rsidRPr="00382617" w:rsidRDefault="003904F3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14:paraId="2D13FFC7" w14:textId="77777777" w:rsidR="00CD01D2" w:rsidRPr="00382617" w:rsidRDefault="00CD01D2" w:rsidP="000F13F2">
            <w:pPr>
              <w:pStyle w:val="BodyText"/>
              <w:spacing w:after="0" w:line="240" w:lineRule="auto"/>
            </w:pPr>
          </w:p>
        </w:tc>
        <w:tc>
          <w:tcPr>
            <w:tcW w:w="2858" w:type="dxa"/>
          </w:tcPr>
          <w:p w14:paraId="73483E45" w14:textId="5F0CBC8D" w:rsidR="00CD01D2" w:rsidRPr="00382617" w:rsidRDefault="007726A3" w:rsidP="000F13F2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Biến chịu trách nhiệm thể hiện đồ họa các chi tiết.</w:t>
            </w:r>
          </w:p>
        </w:tc>
      </w:tr>
      <w:tr w:rsidR="00CD01D2" w:rsidRPr="00382617" w14:paraId="08FDDAFD" w14:textId="77777777" w:rsidTr="00F10F04">
        <w:tc>
          <w:tcPr>
            <w:tcW w:w="801" w:type="dxa"/>
          </w:tcPr>
          <w:p w14:paraId="05D39483" w14:textId="0DC6D78E" w:rsidR="00CD01D2" w:rsidRPr="00382617" w:rsidRDefault="00CD01D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20F52C40" w14:textId="20482C8B" w:rsidR="00CD01D2" w:rsidRPr="00382617" w:rsidRDefault="00CD01D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Font</w:t>
            </w:r>
          </w:p>
        </w:tc>
        <w:tc>
          <w:tcPr>
            <w:tcW w:w="1688" w:type="dxa"/>
          </w:tcPr>
          <w:p w14:paraId="78AF51BD" w14:textId="3A03E666" w:rsidR="00CD01D2" w:rsidRPr="00382617" w:rsidRDefault="003904F3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14:paraId="78DFAC3A" w14:textId="77777777" w:rsidR="00CD01D2" w:rsidRPr="00382617" w:rsidRDefault="00CD01D2" w:rsidP="000F13F2">
            <w:pPr>
              <w:pStyle w:val="BodyText"/>
              <w:spacing w:after="0" w:line="240" w:lineRule="auto"/>
            </w:pPr>
          </w:p>
        </w:tc>
        <w:tc>
          <w:tcPr>
            <w:tcW w:w="2858" w:type="dxa"/>
          </w:tcPr>
          <w:p w14:paraId="37DF34EB" w14:textId="094CAE44" w:rsidR="00CD01D2" w:rsidRPr="00382617" w:rsidRDefault="007726A3" w:rsidP="000F13F2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Kiểu chữ.</w:t>
            </w:r>
          </w:p>
        </w:tc>
      </w:tr>
      <w:tr w:rsidR="00CD01D2" w:rsidRPr="00382617" w14:paraId="3484FDB6" w14:textId="77777777" w:rsidTr="00F10F04">
        <w:tc>
          <w:tcPr>
            <w:tcW w:w="801" w:type="dxa"/>
          </w:tcPr>
          <w:p w14:paraId="4D0791A6" w14:textId="6D05FAE8" w:rsidR="00CD01D2" w:rsidRPr="00382617" w:rsidRDefault="00CD01D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366B6FD6" w14:textId="197778ED" w:rsidR="00CD01D2" w:rsidRPr="00382617" w:rsidRDefault="00CD01D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SoundVolume</w:t>
            </w:r>
          </w:p>
        </w:tc>
        <w:tc>
          <w:tcPr>
            <w:tcW w:w="1688" w:type="dxa"/>
          </w:tcPr>
          <w:p w14:paraId="52AE391C" w14:textId="1766E7DA" w:rsidR="00CD01D2" w:rsidRPr="00382617" w:rsidRDefault="00CD01D2" w:rsidP="000F13F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Float</w:t>
            </w:r>
          </w:p>
        </w:tc>
        <w:tc>
          <w:tcPr>
            <w:tcW w:w="1688" w:type="dxa"/>
          </w:tcPr>
          <w:p w14:paraId="00D1D53F" w14:textId="2D6F7438" w:rsidR="00CD01D2" w:rsidRPr="007A5E3A" w:rsidRDefault="007A5E3A" w:rsidP="007A5E3A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thực không âm</w:t>
            </w:r>
          </w:p>
        </w:tc>
        <w:tc>
          <w:tcPr>
            <w:tcW w:w="2858" w:type="dxa"/>
          </w:tcPr>
          <w:p w14:paraId="0CEE7ED9" w14:textId="72395313" w:rsidR="00CD01D2" w:rsidRPr="00382617" w:rsidRDefault="00B07681" w:rsidP="000F13F2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Biến âm lượng âm thanh</w:t>
            </w:r>
          </w:p>
        </w:tc>
      </w:tr>
    </w:tbl>
    <w:p w14:paraId="45351D3C" w14:textId="3FBEE886" w:rsidR="00AD3315" w:rsidRPr="00382617" w:rsidRDefault="00AD3315" w:rsidP="002B329C">
      <w:pPr>
        <w:pStyle w:val="BodyText"/>
        <w:ind w:left="0"/>
        <w:rPr>
          <w:i/>
        </w:rPr>
      </w:pPr>
    </w:p>
    <w:p w14:paraId="6E08E23C" w14:textId="01F51431" w:rsidR="00AD3315" w:rsidRPr="00382617" w:rsidRDefault="002D4C93" w:rsidP="00751606">
      <w:pPr>
        <w:pStyle w:val="BodyText"/>
        <w:numPr>
          <w:ilvl w:val="0"/>
          <w:numId w:val="36"/>
        </w:numPr>
        <w:rPr>
          <w:b/>
        </w:rPr>
      </w:pPr>
      <w:r>
        <w:rPr>
          <w:b/>
        </w:rPr>
        <w:t>Tên bảng: ZombieBird</w:t>
      </w:r>
      <w:r w:rsidR="00642459" w:rsidRPr="00382617">
        <w:rPr>
          <w:b/>
        </w:rPr>
        <w:t>Scene</w:t>
      </w:r>
    </w:p>
    <w:p w14:paraId="027D9801" w14:textId="1B62B273" w:rsidR="00067223" w:rsidRPr="00127AAA" w:rsidRDefault="00AD3315" w:rsidP="00127AAA">
      <w:pPr>
        <w:ind w:firstLine="720"/>
        <w:rPr>
          <w:lang w:val="en-US"/>
        </w:rPr>
      </w:pPr>
      <w:r w:rsidRPr="00382617">
        <w:t xml:space="preserve">o Ý nghĩa: </w:t>
      </w:r>
      <w:r w:rsidR="001E4C6B">
        <w:rPr>
          <w:lang w:val="en-US"/>
        </w:rPr>
        <w:t>bảng tổng hợp các thuộc tính trong quá trình chơi</w:t>
      </w:r>
    </w:p>
    <w:p w14:paraId="75A9A31D" w14:textId="0E9A3596" w:rsidR="00AD3315" w:rsidRPr="007E3EEA" w:rsidRDefault="002D4C93" w:rsidP="00AD3315">
      <w:pPr>
        <w:pStyle w:val="BodyText"/>
      </w:pPr>
      <w:r>
        <w:t>o Dạng tóm tắt</w:t>
      </w:r>
      <w:r w:rsidRPr="007E3EEA">
        <w:rPr>
          <w:b/>
        </w:rPr>
        <w:t>: ZombieBrid</w:t>
      </w:r>
      <w:r w:rsidR="00DB744C" w:rsidRPr="007E3EEA">
        <w:rPr>
          <w:b/>
          <w:lang w:val="en-US"/>
        </w:rPr>
        <w:t>Scene</w:t>
      </w:r>
      <w:r w:rsidR="00AD3315" w:rsidRPr="007E3EEA">
        <w:rPr>
          <w:b/>
        </w:rPr>
        <w:t>(</w:t>
      </w:r>
      <w:r w:rsidR="007E1D53" w:rsidRPr="007E3EEA">
        <w:rPr>
          <w:b/>
          <w:lang w:val="en-US"/>
        </w:rPr>
        <w:t>TextTures, TapDrawTime, Vector2, TextTureRegion</w:t>
      </w:r>
      <w:r w:rsidR="000466DC" w:rsidRPr="007E3EEA">
        <w:rPr>
          <w:b/>
          <w:lang w:val="en-US"/>
        </w:rPr>
        <w:t>s</w:t>
      </w:r>
      <w:r w:rsidR="007E1D53" w:rsidRPr="007E3EEA">
        <w:rPr>
          <w:b/>
          <w:lang w:val="en-US"/>
        </w:rPr>
        <w:t>, Rectangles, Vectors3s, GamePaused, StarCount, FuelCount, ShieldCount, FuelPercentage</w:t>
      </w:r>
      <w:r w:rsidR="008D1795" w:rsidRPr="007E3EEA">
        <w:rPr>
          <w:b/>
          <w:lang w:val="en-US"/>
        </w:rPr>
        <w:t>,</w:t>
      </w:r>
      <w:r w:rsidR="008D1795" w:rsidRPr="007E3EEA">
        <w:rPr>
          <w:lang w:val="en-US"/>
        </w:rPr>
        <w:t>PickUpTextTure, PickUpPosition, PickUpType, PickUpValue,</w:t>
      </w:r>
      <w:r w:rsidR="008D1795" w:rsidRPr="007E3EEA">
        <w:t>Manager, Batch,</w:t>
      </w:r>
      <w:r w:rsidR="008D1795" w:rsidRPr="007E3EEA">
        <w:rPr>
          <w:lang w:val="en-US"/>
        </w:rPr>
        <w:t>Atlas</w:t>
      </w:r>
      <w:r w:rsidR="008D1795" w:rsidRPr="007E3EEA">
        <w:rPr>
          <w:b/>
          <w:lang w:val="en-US"/>
        </w:rPr>
        <w:t xml:space="preserve"> </w:t>
      </w:r>
      <w:r w:rsidR="00AD3315" w:rsidRPr="007E3EEA">
        <w:rPr>
          <w:b/>
        </w:rPr>
        <w:t>)</w:t>
      </w:r>
      <w:r w:rsidR="00AD3315" w:rsidRPr="007E3EEA">
        <w:t xml:space="preserve"> 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8"/>
        <w:gridCol w:w="1896"/>
        <w:gridCol w:w="1677"/>
        <w:gridCol w:w="1673"/>
        <w:gridCol w:w="2824"/>
      </w:tblGrid>
      <w:tr w:rsidR="002B46D8" w:rsidRPr="00382617" w14:paraId="6B1E4304" w14:textId="77777777" w:rsidTr="002B46D8">
        <w:tc>
          <w:tcPr>
            <w:tcW w:w="798" w:type="dxa"/>
          </w:tcPr>
          <w:p w14:paraId="21AF5AF2" w14:textId="77777777" w:rsidR="00AD3315" w:rsidRPr="00382617" w:rsidRDefault="00AD3315" w:rsidP="005826FD">
            <w:r w:rsidRPr="00382617">
              <w:lastRenderedPageBreak/>
              <w:t>STT</w:t>
            </w:r>
          </w:p>
        </w:tc>
        <w:tc>
          <w:tcPr>
            <w:tcW w:w="1896" w:type="dxa"/>
          </w:tcPr>
          <w:p w14:paraId="5F40A8B7" w14:textId="77777777" w:rsidR="00AD3315" w:rsidRPr="00382617" w:rsidRDefault="00AD3315" w:rsidP="005826FD">
            <w:r w:rsidRPr="00382617">
              <w:t>Tên thuộc tính</w:t>
            </w:r>
          </w:p>
        </w:tc>
        <w:tc>
          <w:tcPr>
            <w:tcW w:w="1677" w:type="dxa"/>
          </w:tcPr>
          <w:p w14:paraId="4E95542A" w14:textId="77777777" w:rsidR="00AD3315" w:rsidRPr="00382617" w:rsidRDefault="00AD3315" w:rsidP="005826FD">
            <w:r w:rsidRPr="00382617">
              <w:t>Kiểu</w:t>
            </w:r>
          </w:p>
        </w:tc>
        <w:tc>
          <w:tcPr>
            <w:tcW w:w="1673" w:type="dxa"/>
          </w:tcPr>
          <w:p w14:paraId="51CAA75F" w14:textId="77777777" w:rsidR="00AD3315" w:rsidRPr="00382617" w:rsidRDefault="00AD3315" w:rsidP="005826FD">
            <w:r w:rsidRPr="00382617">
              <w:t>Ràng buộc</w:t>
            </w:r>
          </w:p>
        </w:tc>
        <w:tc>
          <w:tcPr>
            <w:tcW w:w="2824" w:type="dxa"/>
          </w:tcPr>
          <w:p w14:paraId="6683D8BA" w14:textId="77777777" w:rsidR="00AD3315" w:rsidRPr="00382617" w:rsidRDefault="00AD3315" w:rsidP="005826FD">
            <w:r w:rsidRPr="00382617">
              <w:t>Ý nghĩa/ghi chú</w:t>
            </w:r>
          </w:p>
        </w:tc>
      </w:tr>
      <w:tr w:rsidR="002B46D8" w:rsidRPr="00382617" w14:paraId="429663AD" w14:textId="77777777" w:rsidTr="002B46D8">
        <w:tc>
          <w:tcPr>
            <w:tcW w:w="798" w:type="dxa"/>
          </w:tcPr>
          <w:p w14:paraId="02FDDC6E" w14:textId="049DEAC7" w:rsidR="00AD3315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1</w:t>
            </w:r>
          </w:p>
        </w:tc>
        <w:tc>
          <w:tcPr>
            <w:tcW w:w="1896" w:type="dxa"/>
          </w:tcPr>
          <w:p w14:paraId="5FFE11B2" w14:textId="39448632" w:rsidR="00AD3315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TextTures</w:t>
            </w:r>
          </w:p>
        </w:tc>
        <w:tc>
          <w:tcPr>
            <w:tcW w:w="1677" w:type="dxa"/>
          </w:tcPr>
          <w:p w14:paraId="30F9BA2D" w14:textId="61EA3655" w:rsidR="00AD3315" w:rsidRPr="00382617" w:rsidRDefault="003904F3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73" w:type="dxa"/>
          </w:tcPr>
          <w:p w14:paraId="77681906" w14:textId="77777777" w:rsidR="00AD3315" w:rsidRPr="00382617" w:rsidRDefault="00AD3315" w:rsidP="005826FD">
            <w:pPr>
              <w:pStyle w:val="BodyText"/>
              <w:spacing w:after="0" w:line="240" w:lineRule="auto"/>
            </w:pPr>
          </w:p>
        </w:tc>
        <w:tc>
          <w:tcPr>
            <w:tcW w:w="2824" w:type="dxa"/>
          </w:tcPr>
          <w:p w14:paraId="6F9502B9" w14:textId="343C73C7" w:rsidR="00AD3315" w:rsidRPr="00382617" w:rsidRDefault="002B46D8" w:rsidP="007E419D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Thể hiện đồ họa</w:t>
            </w:r>
          </w:p>
        </w:tc>
      </w:tr>
      <w:tr w:rsidR="002B46D8" w:rsidRPr="00382617" w14:paraId="5D3CFFB6" w14:textId="77777777" w:rsidTr="002B46D8">
        <w:tc>
          <w:tcPr>
            <w:tcW w:w="798" w:type="dxa"/>
          </w:tcPr>
          <w:p w14:paraId="1E7AB00D" w14:textId="7E13E7D8" w:rsidR="00AD3315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2</w:t>
            </w:r>
          </w:p>
        </w:tc>
        <w:tc>
          <w:tcPr>
            <w:tcW w:w="1896" w:type="dxa"/>
          </w:tcPr>
          <w:p w14:paraId="63C0B225" w14:textId="1207B539" w:rsidR="00AD3315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TapDrawTime</w:t>
            </w:r>
          </w:p>
        </w:tc>
        <w:tc>
          <w:tcPr>
            <w:tcW w:w="1677" w:type="dxa"/>
          </w:tcPr>
          <w:p w14:paraId="727F23F5" w14:textId="561835E4" w:rsidR="00AD3315" w:rsidRPr="00382617" w:rsidRDefault="003904F3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F</w:t>
            </w:r>
            <w:r w:rsidR="000466DC" w:rsidRPr="00382617">
              <w:rPr>
                <w:lang w:val="en-US"/>
              </w:rPr>
              <w:t>loat</w:t>
            </w:r>
          </w:p>
        </w:tc>
        <w:tc>
          <w:tcPr>
            <w:tcW w:w="1673" w:type="dxa"/>
          </w:tcPr>
          <w:p w14:paraId="12936B23" w14:textId="77777777" w:rsidR="00AD3315" w:rsidRPr="00382617" w:rsidRDefault="00AD3315" w:rsidP="005826FD">
            <w:pPr>
              <w:pStyle w:val="BodyText"/>
              <w:spacing w:after="0" w:line="240" w:lineRule="auto"/>
            </w:pPr>
          </w:p>
        </w:tc>
        <w:tc>
          <w:tcPr>
            <w:tcW w:w="2824" w:type="dxa"/>
          </w:tcPr>
          <w:p w14:paraId="3C81DE61" w14:textId="1D9B31D2" w:rsidR="00AD3315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Kiểm soát thời gian chạm</w:t>
            </w:r>
          </w:p>
        </w:tc>
      </w:tr>
      <w:tr w:rsidR="002B46D8" w:rsidRPr="00382617" w14:paraId="06C3EA32" w14:textId="77777777" w:rsidTr="002B46D8">
        <w:tc>
          <w:tcPr>
            <w:tcW w:w="798" w:type="dxa"/>
          </w:tcPr>
          <w:p w14:paraId="34BBF80E" w14:textId="24FC2A5A" w:rsidR="000466DC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3</w:t>
            </w:r>
          </w:p>
        </w:tc>
        <w:tc>
          <w:tcPr>
            <w:tcW w:w="1896" w:type="dxa"/>
          </w:tcPr>
          <w:p w14:paraId="2A2804A2" w14:textId="3EA784BC" w:rsidR="000466DC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Vector2</w:t>
            </w:r>
          </w:p>
        </w:tc>
        <w:tc>
          <w:tcPr>
            <w:tcW w:w="1677" w:type="dxa"/>
          </w:tcPr>
          <w:p w14:paraId="5C4682A2" w14:textId="07534078" w:rsidR="000466DC" w:rsidRPr="00382617" w:rsidRDefault="003904F3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73" w:type="dxa"/>
          </w:tcPr>
          <w:p w14:paraId="180E5B25" w14:textId="77777777" w:rsidR="000466DC" w:rsidRPr="00382617" w:rsidRDefault="000466DC" w:rsidP="005826FD">
            <w:pPr>
              <w:pStyle w:val="BodyText"/>
              <w:spacing w:after="0" w:line="240" w:lineRule="auto"/>
            </w:pPr>
          </w:p>
        </w:tc>
        <w:tc>
          <w:tcPr>
            <w:tcW w:w="2824" w:type="dxa"/>
          </w:tcPr>
          <w:p w14:paraId="79CB4932" w14:textId="5E8CF7F8" w:rsidR="000466DC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Tọa độ điểm.2d</w:t>
            </w:r>
          </w:p>
        </w:tc>
      </w:tr>
      <w:tr w:rsidR="002B46D8" w:rsidRPr="00382617" w14:paraId="26DC92F8" w14:textId="77777777" w:rsidTr="002B46D8">
        <w:tc>
          <w:tcPr>
            <w:tcW w:w="798" w:type="dxa"/>
          </w:tcPr>
          <w:p w14:paraId="2748156A" w14:textId="76FEF8F3" w:rsidR="000466DC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4</w:t>
            </w:r>
          </w:p>
        </w:tc>
        <w:tc>
          <w:tcPr>
            <w:tcW w:w="1896" w:type="dxa"/>
          </w:tcPr>
          <w:p w14:paraId="136A3B2F" w14:textId="53E8D1DE" w:rsidR="000466DC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TextTureRegions</w:t>
            </w:r>
          </w:p>
        </w:tc>
        <w:tc>
          <w:tcPr>
            <w:tcW w:w="1677" w:type="dxa"/>
          </w:tcPr>
          <w:p w14:paraId="6D6D2BF9" w14:textId="094F80BA" w:rsidR="000466DC" w:rsidRPr="00382617" w:rsidRDefault="003904F3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73" w:type="dxa"/>
          </w:tcPr>
          <w:p w14:paraId="103CEE9D" w14:textId="77777777" w:rsidR="000466DC" w:rsidRPr="00382617" w:rsidRDefault="000466DC" w:rsidP="005826FD">
            <w:pPr>
              <w:pStyle w:val="BodyText"/>
              <w:spacing w:after="0" w:line="240" w:lineRule="auto"/>
            </w:pPr>
          </w:p>
        </w:tc>
        <w:tc>
          <w:tcPr>
            <w:tcW w:w="2824" w:type="dxa"/>
          </w:tcPr>
          <w:p w14:paraId="0C9AB9F5" w14:textId="5CDD9A4B" w:rsidR="000466DC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Thể hiện đồ họa</w:t>
            </w:r>
          </w:p>
        </w:tc>
      </w:tr>
      <w:tr w:rsidR="002B46D8" w:rsidRPr="00382617" w14:paraId="34B41F63" w14:textId="77777777" w:rsidTr="002B46D8">
        <w:tc>
          <w:tcPr>
            <w:tcW w:w="798" w:type="dxa"/>
          </w:tcPr>
          <w:p w14:paraId="76BFB848" w14:textId="7D24E982" w:rsidR="000466DC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5</w:t>
            </w:r>
          </w:p>
        </w:tc>
        <w:tc>
          <w:tcPr>
            <w:tcW w:w="1896" w:type="dxa"/>
          </w:tcPr>
          <w:p w14:paraId="340D86DC" w14:textId="546FD039" w:rsidR="000466DC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Rectangles</w:t>
            </w:r>
          </w:p>
        </w:tc>
        <w:tc>
          <w:tcPr>
            <w:tcW w:w="1677" w:type="dxa"/>
          </w:tcPr>
          <w:p w14:paraId="05FB848F" w14:textId="7760C036" w:rsidR="000466DC" w:rsidRPr="00382617" w:rsidRDefault="003904F3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73" w:type="dxa"/>
          </w:tcPr>
          <w:p w14:paraId="1D19253D" w14:textId="77777777" w:rsidR="000466DC" w:rsidRPr="00382617" w:rsidRDefault="000466DC" w:rsidP="005826FD">
            <w:pPr>
              <w:pStyle w:val="BodyText"/>
              <w:spacing w:after="0" w:line="240" w:lineRule="auto"/>
            </w:pPr>
          </w:p>
        </w:tc>
        <w:tc>
          <w:tcPr>
            <w:tcW w:w="2824" w:type="dxa"/>
          </w:tcPr>
          <w:p w14:paraId="68B64CFB" w14:textId="3C7505DD" w:rsidR="000466DC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Thể hiện đồ họa</w:t>
            </w:r>
          </w:p>
        </w:tc>
      </w:tr>
      <w:tr w:rsidR="002B46D8" w:rsidRPr="00382617" w14:paraId="6064F375" w14:textId="77777777" w:rsidTr="002B46D8">
        <w:tc>
          <w:tcPr>
            <w:tcW w:w="798" w:type="dxa"/>
          </w:tcPr>
          <w:p w14:paraId="384B8ABC" w14:textId="1BDCAA19" w:rsidR="000466DC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6</w:t>
            </w:r>
          </w:p>
        </w:tc>
        <w:tc>
          <w:tcPr>
            <w:tcW w:w="1896" w:type="dxa"/>
          </w:tcPr>
          <w:p w14:paraId="45162118" w14:textId="58BD68EE" w:rsidR="000466DC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Vectors3s</w:t>
            </w:r>
          </w:p>
        </w:tc>
        <w:tc>
          <w:tcPr>
            <w:tcW w:w="1677" w:type="dxa"/>
          </w:tcPr>
          <w:p w14:paraId="7D00648A" w14:textId="12DD8433" w:rsidR="000466DC" w:rsidRPr="00382617" w:rsidRDefault="003904F3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73" w:type="dxa"/>
          </w:tcPr>
          <w:p w14:paraId="131E05A3" w14:textId="77777777" w:rsidR="000466DC" w:rsidRPr="00382617" w:rsidRDefault="000466DC" w:rsidP="005826FD">
            <w:pPr>
              <w:pStyle w:val="BodyText"/>
              <w:spacing w:after="0" w:line="240" w:lineRule="auto"/>
            </w:pPr>
          </w:p>
        </w:tc>
        <w:tc>
          <w:tcPr>
            <w:tcW w:w="2824" w:type="dxa"/>
          </w:tcPr>
          <w:p w14:paraId="01CAE94E" w14:textId="6AE02075" w:rsidR="000466DC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Tọa độ điểm 3d</w:t>
            </w:r>
          </w:p>
        </w:tc>
      </w:tr>
      <w:tr w:rsidR="002B46D8" w:rsidRPr="00382617" w14:paraId="3529267C" w14:textId="77777777" w:rsidTr="002B46D8">
        <w:tc>
          <w:tcPr>
            <w:tcW w:w="798" w:type="dxa"/>
          </w:tcPr>
          <w:p w14:paraId="5FFB9A8C" w14:textId="06B624D6" w:rsidR="000466DC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7</w:t>
            </w:r>
          </w:p>
        </w:tc>
        <w:tc>
          <w:tcPr>
            <w:tcW w:w="1896" w:type="dxa"/>
          </w:tcPr>
          <w:p w14:paraId="5264C919" w14:textId="07B632F3" w:rsidR="000466DC" w:rsidRPr="00382617" w:rsidRDefault="000466DC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GamePaused</w:t>
            </w:r>
          </w:p>
        </w:tc>
        <w:tc>
          <w:tcPr>
            <w:tcW w:w="1677" w:type="dxa"/>
          </w:tcPr>
          <w:p w14:paraId="7F839A05" w14:textId="2C782539" w:rsidR="000466DC" w:rsidRPr="00382617" w:rsidRDefault="003904F3" w:rsidP="000466DC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B</w:t>
            </w:r>
            <w:r>
              <w:rPr>
                <w:lang w:val="en-US"/>
              </w:rPr>
              <w:t>it</w:t>
            </w:r>
          </w:p>
        </w:tc>
        <w:tc>
          <w:tcPr>
            <w:tcW w:w="1673" w:type="dxa"/>
          </w:tcPr>
          <w:p w14:paraId="76B8BF21" w14:textId="77777777" w:rsidR="000466DC" w:rsidRPr="00382617" w:rsidRDefault="000466DC" w:rsidP="005826FD">
            <w:pPr>
              <w:pStyle w:val="BodyText"/>
              <w:spacing w:after="0" w:line="240" w:lineRule="auto"/>
            </w:pPr>
          </w:p>
        </w:tc>
        <w:tc>
          <w:tcPr>
            <w:tcW w:w="2824" w:type="dxa"/>
          </w:tcPr>
          <w:p w14:paraId="28894502" w14:textId="4532E4E6" w:rsidR="000466DC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 xml:space="preserve">Trạng thái game </w:t>
            </w:r>
          </w:p>
        </w:tc>
      </w:tr>
      <w:tr w:rsidR="002B46D8" w:rsidRPr="00382617" w14:paraId="22FBBACB" w14:textId="77777777" w:rsidTr="002B46D8">
        <w:tc>
          <w:tcPr>
            <w:tcW w:w="798" w:type="dxa"/>
          </w:tcPr>
          <w:p w14:paraId="6433F97D" w14:textId="2E39B1BF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8</w:t>
            </w:r>
          </w:p>
        </w:tc>
        <w:tc>
          <w:tcPr>
            <w:tcW w:w="1896" w:type="dxa"/>
          </w:tcPr>
          <w:p w14:paraId="38F714F7" w14:textId="3371237D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StarCount</w:t>
            </w:r>
          </w:p>
        </w:tc>
        <w:tc>
          <w:tcPr>
            <w:tcW w:w="1677" w:type="dxa"/>
          </w:tcPr>
          <w:p w14:paraId="79EC186D" w14:textId="11AEE61A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Int</w:t>
            </w:r>
          </w:p>
        </w:tc>
        <w:tc>
          <w:tcPr>
            <w:tcW w:w="1673" w:type="dxa"/>
          </w:tcPr>
          <w:p w14:paraId="7171FF7C" w14:textId="1838B375" w:rsidR="002B46D8" w:rsidRPr="003904F3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nguyên không âm</w:t>
            </w:r>
          </w:p>
        </w:tc>
        <w:tc>
          <w:tcPr>
            <w:tcW w:w="2824" w:type="dxa"/>
          </w:tcPr>
          <w:p w14:paraId="3D633BD9" w14:textId="0020609B" w:rsidR="002B46D8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Số lượng vật phẩm start</w:t>
            </w:r>
          </w:p>
        </w:tc>
      </w:tr>
      <w:tr w:rsidR="002B46D8" w:rsidRPr="00382617" w14:paraId="46BF78C5" w14:textId="77777777" w:rsidTr="002B46D8">
        <w:tc>
          <w:tcPr>
            <w:tcW w:w="798" w:type="dxa"/>
          </w:tcPr>
          <w:p w14:paraId="0F0BEF27" w14:textId="3A88F6CF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9</w:t>
            </w:r>
          </w:p>
        </w:tc>
        <w:tc>
          <w:tcPr>
            <w:tcW w:w="1896" w:type="dxa"/>
          </w:tcPr>
          <w:p w14:paraId="57E26503" w14:textId="31AA67A7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FuelCount</w:t>
            </w:r>
          </w:p>
        </w:tc>
        <w:tc>
          <w:tcPr>
            <w:tcW w:w="1677" w:type="dxa"/>
          </w:tcPr>
          <w:p w14:paraId="234A069F" w14:textId="71574908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float</w:t>
            </w:r>
          </w:p>
        </w:tc>
        <w:tc>
          <w:tcPr>
            <w:tcW w:w="1673" w:type="dxa"/>
          </w:tcPr>
          <w:p w14:paraId="69ECD621" w14:textId="5FC9FD5B" w:rsidR="002B46D8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 xml:space="preserve">Số thực </w:t>
            </w:r>
            <w:r>
              <w:rPr>
                <w:lang w:val="en-US"/>
              </w:rPr>
              <w:t>không âm</w:t>
            </w:r>
          </w:p>
        </w:tc>
        <w:tc>
          <w:tcPr>
            <w:tcW w:w="2824" w:type="dxa"/>
          </w:tcPr>
          <w:p w14:paraId="3DDF9E0F" w14:textId="463AEA86" w:rsidR="002B46D8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Số lượng vật phẩm Fuel</w:t>
            </w:r>
          </w:p>
        </w:tc>
      </w:tr>
      <w:tr w:rsidR="002B46D8" w:rsidRPr="00382617" w14:paraId="5EAB5425" w14:textId="77777777" w:rsidTr="002B46D8">
        <w:tc>
          <w:tcPr>
            <w:tcW w:w="798" w:type="dxa"/>
          </w:tcPr>
          <w:p w14:paraId="26311A37" w14:textId="6DC7F0C5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10</w:t>
            </w:r>
          </w:p>
        </w:tc>
        <w:tc>
          <w:tcPr>
            <w:tcW w:w="1896" w:type="dxa"/>
          </w:tcPr>
          <w:p w14:paraId="44C77584" w14:textId="135ADE62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ShieldCount</w:t>
            </w:r>
          </w:p>
        </w:tc>
        <w:tc>
          <w:tcPr>
            <w:tcW w:w="1677" w:type="dxa"/>
          </w:tcPr>
          <w:p w14:paraId="32F41202" w14:textId="02E7FD69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Int</w:t>
            </w:r>
          </w:p>
        </w:tc>
        <w:tc>
          <w:tcPr>
            <w:tcW w:w="1673" w:type="dxa"/>
          </w:tcPr>
          <w:p w14:paraId="5863B463" w14:textId="0A338D30" w:rsidR="002B46D8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Số nguyên không âm</w:t>
            </w:r>
          </w:p>
        </w:tc>
        <w:tc>
          <w:tcPr>
            <w:tcW w:w="2824" w:type="dxa"/>
          </w:tcPr>
          <w:p w14:paraId="040C15C2" w14:textId="33F3DA07" w:rsidR="002B46D8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Số lượng vật phẩm Shield</w:t>
            </w:r>
          </w:p>
        </w:tc>
      </w:tr>
      <w:tr w:rsidR="002B46D8" w:rsidRPr="00382617" w14:paraId="3BBC95B4" w14:textId="77777777" w:rsidTr="002B46D8">
        <w:tc>
          <w:tcPr>
            <w:tcW w:w="798" w:type="dxa"/>
          </w:tcPr>
          <w:p w14:paraId="1B3F9A83" w14:textId="4CC7DF79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11</w:t>
            </w:r>
          </w:p>
        </w:tc>
        <w:tc>
          <w:tcPr>
            <w:tcW w:w="1896" w:type="dxa"/>
          </w:tcPr>
          <w:p w14:paraId="72175EAA" w14:textId="20120003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FuelPercentage</w:t>
            </w:r>
          </w:p>
        </w:tc>
        <w:tc>
          <w:tcPr>
            <w:tcW w:w="1677" w:type="dxa"/>
          </w:tcPr>
          <w:p w14:paraId="0597A01D" w14:textId="7DD61DF3" w:rsidR="002B46D8" w:rsidRPr="00382617" w:rsidRDefault="002B46D8" w:rsidP="002B46D8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Int</w:t>
            </w:r>
          </w:p>
        </w:tc>
        <w:tc>
          <w:tcPr>
            <w:tcW w:w="1673" w:type="dxa"/>
          </w:tcPr>
          <w:p w14:paraId="24E631DB" w14:textId="76BC1CA3" w:rsidR="002B46D8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Số nguyên không âm</w:t>
            </w:r>
          </w:p>
        </w:tc>
        <w:tc>
          <w:tcPr>
            <w:tcW w:w="2824" w:type="dxa"/>
          </w:tcPr>
          <w:p w14:paraId="2E1376AD" w14:textId="2393F822" w:rsidR="002B46D8" w:rsidRPr="00382617" w:rsidRDefault="002B46D8" w:rsidP="002B46D8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Phân tram nhiên liệu FuelPercentage.</w:t>
            </w:r>
          </w:p>
        </w:tc>
      </w:tr>
      <w:tr w:rsidR="008D1795" w:rsidRPr="00382617" w14:paraId="6E4C8908" w14:textId="77777777" w:rsidTr="002B46D8">
        <w:tc>
          <w:tcPr>
            <w:tcW w:w="798" w:type="dxa"/>
          </w:tcPr>
          <w:p w14:paraId="1B7138CA" w14:textId="00C44895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82617">
              <w:rPr>
                <w:lang w:val="en-US"/>
              </w:rPr>
              <w:t>1</w:t>
            </w:r>
          </w:p>
        </w:tc>
        <w:tc>
          <w:tcPr>
            <w:tcW w:w="1896" w:type="dxa"/>
          </w:tcPr>
          <w:p w14:paraId="619C4F95" w14:textId="1C75F2E8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PickUpTextTure</w:t>
            </w:r>
          </w:p>
        </w:tc>
        <w:tc>
          <w:tcPr>
            <w:tcW w:w="1677" w:type="dxa"/>
          </w:tcPr>
          <w:p w14:paraId="44A5FBCB" w14:textId="73F466D9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73" w:type="dxa"/>
          </w:tcPr>
          <w:p w14:paraId="2EB96D78" w14:textId="77777777" w:rsidR="008D1795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824" w:type="dxa"/>
          </w:tcPr>
          <w:p w14:paraId="1AA95C74" w14:textId="021A985C" w:rsidR="008D1795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Thể hiện đồ họa vật phẩm </w:t>
            </w:r>
          </w:p>
        </w:tc>
      </w:tr>
      <w:tr w:rsidR="008D1795" w:rsidRPr="00382617" w14:paraId="3ECEAE62" w14:textId="77777777" w:rsidTr="002B46D8">
        <w:tc>
          <w:tcPr>
            <w:tcW w:w="798" w:type="dxa"/>
          </w:tcPr>
          <w:p w14:paraId="1C30554E" w14:textId="05212B0A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82617">
              <w:rPr>
                <w:lang w:val="en-US"/>
              </w:rPr>
              <w:t>2</w:t>
            </w:r>
          </w:p>
        </w:tc>
        <w:tc>
          <w:tcPr>
            <w:tcW w:w="1896" w:type="dxa"/>
          </w:tcPr>
          <w:p w14:paraId="054541BE" w14:textId="1183C1ED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PickUpPosition</w:t>
            </w:r>
          </w:p>
        </w:tc>
        <w:tc>
          <w:tcPr>
            <w:tcW w:w="1677" w:type="dxa"/>
          </w:tcPr>
          <w:p w14:paraId="4CF7D689" w14:textId="06B34BF6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73" w:type="dxa"/>
          </w:tcPr>
          <w:p w14:paraId="5AEE2EAB" w14:textId="77777777" w:rsidR="008D1795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824" w:type="dxa"/>
          </w:tcPr>
          <w:p w14:paraId="7E813B59" w14:textId="2775CBF3" w:rsidR="008D1795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Tọa độ vật phẩm</w:t>
            </w:r>
          </w:p>
        </w:tc>
      </w:tr>
      <w:tr w:rsidR="008D1795" w:rsidRPr="00382617" w14:paraId="6AA3E374" w14:textId="77777777" w:rsidTr="002B46D8">
        <w:tc>
          <w:tcPr>
            <w:tcW w:w="798" w:type="dxa"/>
          </w:tcPr>
          <w:p w14:paraId="5325CC60" w14:textId="647CC6DE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82617">
              <w:rPr>
                <w:lang w:val="en-US"/>
              </w:rPr>
              <w:t>3</w:t>
            </w:r>
          </w:p>
        </w:tc>
        <w:tc>
          <w:tcPr>
            <w:tcW w:w="1896" w:type="dxa"/>
          </w:tcPr>
          <w:p w14:paraId="6C1E5DA8" w14:textId="2FA1B328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PickUpType</w:t>
            </w:r>
          </w:p>
        </w:tc>
        <w:tc>
          <w:tcPr>
            <w:tcW w:w="1677" w:type="dxa"/>
          </w:tcPr>
          <w:p w14:paraId="63FBED9D" w14:textId="6962C059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Int</w:t>
            </w:r>
          </w:p>
        </w:tc>
        <w:tc>
          <w:tcPr>
            <w:tcW w:w="1673" w:type="dxa"/>
          </w:tcPr>
          <w:p w14:paraId="52D79C57" w14:textId="77777777" w:rsidR="008D1795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824" w:type="dxa"/>
          </w:tcPr>
          <w:p w14:paraId="34959C8F" w14:textId="0C7A06BA" w:rsidR="008D1795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Loại vật phẩm</w:t>
            </w:r>
          </w:p>
        </w:tc>
      </w:tr>
      <w:tr w:rsidR="008D1795" w:rsidRPr="00382617" w14:paraId="66695689" w14:textId="77777777" w:rsidTr="002B46D8">
        <w:tc>
          <w:tcPr>
            <w:tcW w:w="798" w:type="dxa"/>
          </w:tcPr>
          <w:p w14:paraId="4F248F25" w14:textId="21E62CBE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82617">
              <w:rPr>
                <w:lang w:val="en-US"/>
              </w:rPr>
              <w:t>4</w:t>
            </w:r>
          </w:p>
        </w:tc>
        <w:tc>
          <w:tcPr>
            <w:tcW w:w="1896" w:type="dxa"/>
          </w:tcPr>
          <w:p w14:paraId="48945F40" w14:textId="5D811C82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PickUpValue</w:t>
            </w:r>
          </w:p>
        </w:tc>
        <w:tc>
          <w:tcPr>
            <w:tcW w:w="1677" w:type="dxa"/>
          </w:tcPr>
          <w:p w14:paraId="7F16E7CC" w14:textId="3D2F997E" w:rsidR="008D1795" w:rsidRPr="00382617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Int</w:t>
            </w:r>
          </w:p>
        </w:tc>
        <w:tc>
          <w:tcPr>
            <w:tcW w:w="1673" w:type="dxa"/>
          </w:tcPr>
          <w:p w14:paraId="2CC77D3D" w14:textId="77777777" w:rsidR="008D1795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824" w:type="dxa"/>
          </w:tcPr>
          <w:p w14:paraId="7C1C5803" w14:textId="662050AF" w:rsidR="008D1795" w:rsidRDefault="008D1795" w:rsidP="008D179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Điểm số</w:t>
            </w:r>
            <w:r>
              <w:rPr>
                <w:lang w:val="en-US"/>
              </w:rPr>
              <w:t xml:space="preserve"> ăn vật phẩm</w:t>
            </w:r>
          </w:p>
        </w:tc>
      </w:tr>
      <w:tr w:rsidR="00050672" w:rsidRPr="00382617" w14:paraId="64C6C0ED" w14:textId="77777777" w:rsidTr="002B46D8">
        <w:tc>
          <w:tcPr>
            <w:tcW w:w="798" w:type="dxa"/>
          </w:tcPr>
          <w:p w14:paraId="3F6BCCEB" w14:textId="5AC9CB6A" w:rsidR="00050672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896" w:type="dxa"/>
          </w:tcPr>
          <w:p w14:paraId="25A12B6A" w14:textId="574F02BE" w:rsidR="00050672" w:rsidRPr="00382617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Manager</w:t>
            </w:r>
          </w:p>
        </w:tc>
        <w:tc>
          <w:tcPr>
            <w:tcW w:w="1677" w:type="dxa"/>
          </w:tcPr>
          <w:p w14:paraId="330B4565" w14:textId="0D291EB3" w:rsidR="00050672" w:rsidRPr="00382617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73" w:type="dxa"/>
          </w:tcPr>
          <w:p w14:paraId="5271FCE5" w14:textId="77777777" w:rsidR="00050672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824" w:type="dxa"/>
          </w:tcPr>
          <w:p w14:paraId="79FFC8C9" w14:textId="7D8B6D2D" w:rsidR="00050672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Quản lí đối tượng</w:t>
            </w:r>
          </w:p>
        </w:tc>
      </w:tr>
      <w:tr w:rsidR="00050672" w:rsidRPr="00382617" w14:paraId="21374A6A" w14:textId="77777777" w:rsidTr="002B46D8">
        <w:tc>
          <w:tcPr>
            <w:tcW w:w="798" w:type="dxa"/>
          </w:tcPr>
          <w:p w14:paraId="34329C5C" w14:textId="417D6532" w:rsidR="00050672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96" w:type="dxa"/>
          </w:tcPr>
          <w:p w14:paraId="14A54A65" w14:textId="3120B440" w:rsidR="00050672" w:rsidRPr="00382617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Batch</w:t>
            </w:r>
          </w:p>
        </w:tc>
        <w:tc>
          <w:tcPr>
            <w:tcW w:w="1677" w:type="dxa"/>
          </w:tcPr>
          <w:p w14:paraId="2423B76B" w14:textId="4EAFD3D1" w:rsidR="00050672" w:rsidRPr="00382617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73" w:type="dxa"/>
          </w:tcPr>
          <w:p w14:paraId="09405C97" w14:textId="77777777" w:rsidR="00050672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824" w:type="dxa"/>
          </w:tcPr>
          <w:p w14:paraId="052CC2BC" w14:textId="4A5DC73A" w:rsidR="00050672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Thể hiện đổi tượng.</w:t>
            </w:r>
          </w:p>
        </w:tc>
      </w:tr>
      <w:tr w:rsidR="00050672" w:rsidRPr="00382617" w14:paraId="4BD86EF7" w14:textId="77777777" w:rsidTr="002B46D8">
        <w:tc>
          <w:tcPr>
            <w:tcW w:w="798" w:type="dxa"/>
          </w:tcPr>
          <w:p w14:paraId="5F08BEFF" w14:textId="500202FC" w:rsidR="00050672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96" w:type="dxa"/>
          </w:tcPr>
          <w:p w14:paraId="6D9436EB" w14:textId="4F945C9A" w:rsidR="00050672" w:rsidRPr="00382617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Atlas</w:t>
            </w:r>
          </w:p>
        </w:tc>
        <w:tc>
          <w:tcPr>
            <w:tcW w:w="1677" w:type="dxa"/>
          </w:tcPr>
          <w:p w14:paraId="6A0BBFFE" w14:textId="09B165A0" w:rsidR="00050672" w:rsidRPr="00382617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73" w:type="dxa"/>
          </w:tcPr>
          <w:p w14:paraId="5FD15F65" w14:textId="77777777" w:rsidR="00050672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824" w:type="dxa"/>
          </w:tcPr>
          <w:p w14:paraId="7E4583A6" w14:textId="75947141" w:rsidR="00050672" w:rsidRDefault="00050672" w:rsidP="000506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Biến chịu trách nhiệm thể hiện đồ họa các chi tiết.</w:t>
            </w:r>
          </w:p>
        </w:tc>
      </w:tr>
    </w:tbl>
    <w:p w14:paraId="082AC61B" w14:textId="7CDD8EAD" w:rsidR="00AD3315" w:rsidRPr="00382617" w:rsidRDefault="00AD3315" w:rsidP="002B329C">
      <w:pPr>
        <w:pStyle w:val="BodyText"/>
        <w:ind w:left="0"/>
        <w:rPr>
          <w:i/>
        </w:rPr>
      </w:pPr>
    </w:p>
    <w:p w14:paraId="3D1DD85A" w14:textId="3B1FF4C7" w:rsidR="00AD3315" w:rsidRPr="00382617" w:rsidRDefault="00642459" w:rsidP="00751606">
      <w:pPr>
        <w:pStyle w:val="BodyText"/>
        <w:numPr>
          <w:ilvl w:val="0"/>
          <w:numId w:val="36"/>
        </w:numPr>
        <w:rPr>
          <w:b/>
        </w:rPr>
      </w:pPr>
      <w:r w:rsidRPr="00382617">
        <w:rPr>
          <w:b/>
        </w:rPr>
        <w:t>Tên bảng:  BaseScene</w:t>
      </w:r>
    </w:p>
    <w:p w14:paraId="07A5633B" w14:textId="016D1DA9" w:rsidR="00AD3315" w:rsidRPr="0050636C" w:rsidRDefault="0050636C" w:rsidP="0050636C">
      <w:pPr>
        <w:ind w:firstLine="720"/>
        <w:rPr>
          <w:lang w:val="en-US"/>
        </w:rPr>
      </w:pPr>
      <w:r>
        <w:t>o Ý nghĩa:</w:t>
      </w:r>
      <w:r>
        <w:rPr>
          <w:lang w:val="en-US"/>
        </w:rPr>
        <w:t xml:space="preserve"> </w:t>
      </w:r>
      <w:r w:rsidR="001E4C6B">
        <w:rPr>
          <w:lang w:val="en-US"/>
        </w:rPr>
        <w:t>thông số cảnh nền trò chơi</w:t>
      </w:r>
      <w:bookmarkStart w:id="4" w:name="_GoBack"/>
      <w:bookmarkEnd w:id="4"/>
    </w:p>
    <w:p w14:paraId="1C8310E6" w14:textId="19E071DE" w:rsidR="00AD3315" w:rsidRPr="00382617" w:rsidRDefault="00DB744C" w:rsidP="00AD3315">
      <w:pPr>
        <w:pStyle w:val="BodyText"/>
        <w:rPr>
          <w:i/>
          <w:lang w:val="en-US"/>
        </w:rPr>
      </w:pPr>
      <w:r w:rsidRPr="00382617">
        <w:t xml:space="preserve">o Dạng tóm tắt: </w:t>
      </w:r>
      <w:r w:rsidRPr="009E430D">
        <w:rPr>
          <w:b/>
        </w:rPr>
        <w:t>BaseScene</w:t>
      </w:r>
      <w:r w:rsidR="00AD3315" w:rsidRPr="009E430D">
        <w:rPr>
          <w:b/>
        </w:rPr>
        <w:t>(</w:t>
      </w:r>
      <w:r w:rsidR="002539F7" w:rsidRPr="009E430D">
        <w:rPr>
          <w:b/>
          <w:lang w:val="en-US"/>
        </w:rPr>
        <w:t>Game, KeyHandled</w:t>
      </w:r>
      <w:r w:rsidR="00AD3315" w:rsidRPr="009E430D">
        <w:rPr>
          <w:b/>
        </w:rPr>
        <w:t>)</w:t>
      </w:r>
      <w:r w:rsidR="00AD3315" w:rsidRPr="00382617">
        <w:t xml:space="preserve"> 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0F13F2" w:rsidRPr="00382617" w14:paraId="7063F8DC" w14:textId="77777777" w:rsidTr="005826FD">
        <w:tc>
          <w:tcPr>
            <w:tcW w:w="801" w:type="dxa"/>
          </w:tcPr>
          <w:p w14:paraId="6BFEBD3E" w14:textId="77777777" w:rsidR="00AD3315" w:rsidRPr="00382617" w:rsidRDefault="00AD3315" w:rsidP="005826FD">
            <w:r w:rsidRPr="00382617">
              <w:t>STT</w:t>
            </w:r>
          </w:p>
        </w:tc>
        <w:tc>
          <w:tcPr>
            <w:tcW w:w="1833" w:type="dxa"/>
          </w:tcPr>
          <w:p w14:paraId="26AEDFA6" w14:textId="77777777" w:rsidR="00AD3315" w:rsidRPr="00382617" w:rsidRDefault="00AD3315" w:rsidP="005826FD">
            <w:r w:rsidRPr="00382617">
              <w:t>Tên thuộc tính</w:t>
            </w:r>
          </w:p>
        </w:tc>
        <w:tc>
          <w:tcPr>
            <w:tcW w:w="1688" w:type="dxa"/>
          </w:tcPr>
          <w:p w14:paraId="1DC69AFB" w14:textId="77777777" w:rsidR="00AD3315" w:rsidRPr="00382617" w:rsidRDefault="00AD3315" w:rsidP="005826FD">
            <w:r w:rsidRPr="00382617">
              <w:t>Kiểu</w:t>
            </w:r>
          </w:p>
        </w:tc>
        <w:tc>
          <w:tcPr>
            <w:tcW w:w="1688" w:type="dxa"/>
          </w:tcPr>
          <w:p w14:paraId="67344115" w14:textId="77777777" w:rsidR="00AD3315" w:rsidRPr="00382617" w:rsidRDefault="00AD3315" w:rsidP="005826FD">
            <w:r w:rsidRPr="00382617">
              <w:t>Ràng buộc</w:t>
            </w:r>
          </w:p>
        </w:tc>
        <w:tc>
          <w:tcPr>
            <w:tcW w:w="2858" w:type="dxa"/>
          </w:tcPr>
          <w:p w14:paraId="5AB1C1C8" w14:textId="77777777" w:rsidR="00AD3315" w:rsidRPr="00382617" w:rsidRDefault="00AD3315" w:rsidP="005826FD">
            <w:r w:rsidRPr="00382617">
              <w:t>Ý nghĩa/ghi chú</w:t>
            </w:r>
          </w:p>
        </w:tc>
      </w:tr>
      <w:tr w:rsidR="000F13F2" w:rsidRPr="00382617" w14:paraId="18EA4654" w14:textId="77777777" w:rsidTr="005826FD">
        <w:tc>
          <w:tcPr>
            <w:tcW w:w="801" w:type="dxa"/>
          </w:tcPr>
          <w:p w14:paraId="464EFCA5" w14:textId="67C0C3DD" w:rsidR="00AD3315" w:rsidRPr="00382617" w:rsidRDefault="00AD087E" w:rsidP="00AD087E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5F3F0EFF" w14:textId="6926E59A" w:rsidR="00AD3315" w:rsidRPr="00382617" w:rsidRDefault="00AD087E" w:rsidP="00AD087E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Game</w:t>
            </w:r>
          </w:p>
        </w:tc>
        <w:tc>
          <w:tcPr>
            <w:tcW w:w="1688" w:type="dxa"/>
          </w:tcPr>
          <w:p w14:paraId="112F2A4D" w14:textId="5426A09C" w:rsidR="00AD3315" w:rsidRPr="00382617" w:rsidRDefault="00C12F52" w:rsidP="00AD087E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14:paraId="59768165" w14:textId="77777777" w:rsidR="00AD3315" w:rsidRPr="00382617" w:rsidRDefault="00AD3315" w:rsidP="005826FD">
            <w:pPr>
              <w:pStyle w:val="BodyText"/>
              <w:spacing w:after="0" w:line="240" w:lineRule="auto"/>
            </w:pPr>
          </w:p>
        </w:tc>
        <w:tc>
          <w:tcPr>
            <w:tcW w:w="2858" w:type="dxa"/>
          </w:tcPr>
          <w:p w14:paraId="324EED16" w14:textId="444B0068" w:rsidR="00AD3315" w:rsidRPr="00382617" w:rsidRDefault="00617790" w:rsidP="00617790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Trạng thái của game (start , over …).</w:t>
            </w:r>
          </w:p>
        </w:tc>
      </w:tr>
      <w:tr w:rsidR="000F13F2" w:rsidRPr="00382617" w14:paraId="54170496" w14:textId="77777777" w:rsidTr="005826FD">
        <w:tc>
          <w:tcPr>
            <w:tcW w:w="801" w:type="dxa"/>
          </w:tcPr>
          <w:p w14:paraId="6E98B61E" w14:textId="6602DFA1" w:rsidR="00AD3315" w:rsidRPr="00382617" w:rsidRDefault="00AD087E" w:rsidP="00AD087E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738F802D" w14:textId="174A14C8" w:rsidR="00AD3315" w:rsidRPr="00382617" w:rsidRDefault="00AD087E" w:rsidP="00AD087E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KeyHandled</w:t>
            </w:r>
          </w:p>
        </w:tc>
        <w:tc>
          <w:tcPr>
            <w:tcW w:w="1688" w:type="dxa"/>
          </w:tcPr>
          <w:p w14:paraId="6335321C" w14:textId="565AABF1" w:rsidR="00AD3315" w:rsidRPr="00382617" w:rsidRDefault="00C12F52" w:rsidP="00AD087E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88" w:type="dxa"/>
          </w:tcPr>
          <w:p w14:paraId="0AD04E71" w14:textId="77777777" w:rsidR="00AD3315" w:rsidRPr="00382617" w:rsidRDefault="00AD3315" w:rsidP="005826FD">
            <w:pPr>
              <w:pStyle w:val="BodyText"/>
              <w:spacing w:after="0" w:line="240" w:lineRule="auto"/>
            </w:pPr>
          </w:p>
        </w:tc>
        <w:tc>
          <w:tcPr>
            <w:tcW w:w="2858" w:type="dxa"/>
          </w:tcPr>
          <w:p w14:paraId="745DF899" w14:textId="3675D037" w:rsidR="00AD3315" w:rsidRPr="00382617" w:rsidRDefault="00617790" w:rsidP="00617790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Kiểm soát tương tác.</w:t>
            </w:r>
          </w:p>
        </w:tc>
      </w:tr>
    </w:tbl>
    <w:p w14:paraId="5131458D" w14:textId="77777777" w:rsidR="00AD3315" w:rsidRPr="00382617" w:rsidRDefault="00AD3315" w:rsidP="00AD3315">
      <w:pPr>
        <w:pStyle w:val="BodyText"/>
        <w:rPr>
          <w:i/>
        </w:rPr>
      </w:pPr>
    </w:p>
    <w:p w14:paraId="5EC53CF6" w14:textId="5F325010" w:rsidR="00AD3315" w:rsidRPr="00382617" w:rsidRDefault="00642459" w:rsidP="00751606">
      <w:pPr>
        <w:pStyle w:val="BodyText"/>
        <w:numPr>
          <w:ilvl w:val="0"/>
          <w:numId w:val="36"/>
        </w:numPr>
        <w:rPr>
          <w:b/>
        </w:rPr>
      </w:pPr>
      <w:r w:rsidRPr="00382617">
        <w:rPr>
          <w:b/>
        </w:rPr>
        <w:t>Tên bảng: MenuScene</w:t>
      </w:r>
    </w:p>
    <w:p w14:paraId="2A1CBB68" w14:textId="2ED9FD1C" w:rsidR="00AD3315" w:rsidRPr="00657E74" w:rsidRDefault="00AD3315" w:rsidP="00657E74">
      <w:pPr>
        <w:rPr>
          <w:lang w:val="en-US"/>
        </w:rPr>
      </w:pPr>
      <w:r w:rsidRPr="00382617">
        <w:t xml:space="preserve"> </w:t>
      </w:r>
      <w:r w:rsidR="00657E74">
        <w:tab/>
      </w:r>
      <w:r w:rsidRPr="00382617">
        <w:t xml:space="preserve">o Ý nghĩa: </w:t>
      </w:r>
      <w:r w:rsidR="001E4C6B">
        <w:rPr>
          <w:lang w:val="en-US"/>
        </w:rPr>
        <w:t>thông số các chức năng chính</w:t>
      </w:r>
    </w:p>
    <w:p w14:paraId="1EE05D41" w14:textId="08C0F1D1" w:rsidR="00AD3315" w:rsidRPr="00382617" w:rsidRDefault="00AD3315" w:rsidP="00AD3315">
      <w:pPr>
        <w:pStyle w:val="BodyText"/>
        <w:rPr>
          <w:i/>
          <w:lang w:val="en-US"/>
        </w:rPr>
      </w:pPr>
      <w:r w:rsidRPr="00382617">
        <w:t xml:space="preserve">o Dạng tóm tắt: </w:t>
      </w:r>
      <w:r w:rsidR="00DB744C" w:rsidRPr="009E430D">
        <w:rPr>
          <w:b/>
        </w:rPr>
        <w:t>MenuScene</w:t>
      </w:r>
      <w:r w:rsidRPr="009E430D">
        <w:rPr>
          <w:b/>
        </w:rPr>
        <w:t>(</w:t>
      </w:r>
      <w:r w:rsidR="002539F7" w:rsidRPr="009E430D">
        <w:rPr>
          <w:b/>
          <w:lang w:val="en-US"/>
        </w:rPr>
        <w:t>Stage, ScreenBg, Button, Table, HelpTip, ExitShown, MenuShown)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0F13F2" w:rsidRPr="00382617" w14:paraId="1ACE9E04" w14:textId="77777777" w:rsidTr="005826FD">
        <w:tc>
          <w:tcPr>
            <w:tcW w:w="801" w:type="dxa"/>
          </w:tcPr>
          <w:p w14:paraId="1952C119" w14:textId="77777777" w:rsidR="00AD3315" w:rsidRPr="00382617" w:rsidRDefault="00AD3315" w:rsidP="005826FD">
            <w:r w:rsidRPr="00382617">
              <w:t>STT</w:t>
            </w:r>
          </w:p>
        </w:tc>
        <w:tc>
          <w:tcPr>
            <w:tcW w:w="1833" w:type="dxa"/>
          </w:tcPr>
          <w:p w14:paraId="16C694F5" w14:textId="77777777" w:rsidR="00AD3315" w:rsidRPr="00382617" w:rsidRDefault="00AD3315" w:rsidP="005826FD">
            <w:r w:rsidRPr="00382617">
              <w:t>Tên thuộc tính</w:t>
            </w:r>
          </w:p>
        </w:tc>
        <w:tc>
          <w:tcPr>
            <w:tcW w:w="1688" w:type="dxa"/>
          </w:tcPr>
          <w:p w14:paraId="5B4D294F" w14:textId="77777777" w:rsidR="00AD3315" w:rsidRPr="00382617" w:rsidRDefault="00AD3315" w:rsidP="00857145">
            <w:pPr>
              <w:jc w:val="both"/>
            </w:pPr>
            <w:r w:rsidRPr="00382617">
              <w:t>Kiểu</w:t>
            </w:r>
          </w:p>
        </w:tc>
        <w:tc>
          <w:tcPr>
            <w:tcW w:w="1688" w:type="dxa"/>
          </w:tcPr>
          <w:p w14:paraId="3A369F48" w14:textId="77777777" w:rsidR="00AD3315" w:rsidRPr="00382617" w:rsidRDefault="00AD3315" w:rsidP="00857145">
            <w:pPr>
              <w:jc w:val="both"/>
            </w:pPr>
            <w:r w:rsidRPr="00382617">
              <w:t>Ràng buộc</w:t>
            </w:r>
          </w:p>
        </w:tc>
        <w:tc>
          <w:tcPr>
            <w:tcW w:w="2858" w:type="dxa"/>
          </w:tcPr>
          <w:p w14:paraId="5C894FFE" w14:textId="77777777" w:rsidR="00AD3315" w:rsidRPr="00382617" w:rsidRDefault="00AD3315" w:rsidP="00857145">
            <w:pPr>
              <w:jc w:val="both"/>
            </w:pPr>
            <w:r w:rsidRPr="00382617">
              <w:t>Ý nghĩa/ghi chú</w:t>
            </w:r>
          </w:p>
        </w:tc>
      </w:tr>
      <w:tr w:rsidR="000F13F2" w:rsidRPr="00382617" w14:paraId="2AB1F1EF" w14:textId="77777777" w:rsidTr="005826FD">
        <w:tc>
          <w:tcPr>
            <w:tcW w:w="801" w:type="dxa"/>
          </w:tcPr>
          <w:p w14:paraId="0390B1A9" w14:textId="288F45F0" w:rsidR="00AD3315" w:rsidRPr="00382617" w:rsidRDefault="0035062D" w:rsidP="003506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60FC4854" w14:textId="24C8E75D" w:rsidR="00AD3315" w:rsidRPr="00382617" w:rsidRDefault="00B627D0" w:rsidP="00B627D0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Stage</w:t>
            </w:r>
          </w:p>
        </w:tc>
        <w:tc>
          <w:tcPr>
            <w:tcW w:w="1688" w:type="dxa"/>
          </w:tcPr>
          <w:p w14:paraId="496FB799" w14:textId="248BFC5D" w:rsidR="00AD3315" w:rsidRPr="00382617" w:rsidRDefault="00C12F52" w:rsidP="00857145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14:paraId="5DE356CD" w14:textId="77777777" w:rsidR="00AD3315" w:rsidRPr="00382617" w:rsidRDefault="00AD3315" w:rsidP="00857145">
            <w:pPr>
              <w:pStyle w:val="BodyText"/>
              <w:spacing w:after="0" w:line="240" w:lineRule="auto"/>
              <w:jc w:val="both"/>
            </w:pPr>
          </w:p>
        </w:tc>
        <w:tc>
          <w:tcPr>
            <w:tcW w:w="2858" w:type="dxa"/>
          </w:tcPr>
          <w:p w14:paraId="7585D7BA" w14:textId="43A2E9DF" w:rsidR="00AD3315" w:rsidRPr="00382617" w:rsidRDefault="002D4C93" w:rsidP="00E5430A">
            <w:pPr>
              <w:pStyle w:val="BodyText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>Cấp độ nhân vật</w:t>
            </w:r>
          </w:p>
        </w:tc>
      </w:tr>
      <w:tr w:rsidR="000F13F2" w:rsidRPr="00382617" w14:paraId="10A91644" w14:textId="77777777" w:rsidTr="005826FD">
        <w:tc>
          <w:tcPr>
            <w:tcW w:w="801" w:type="dxa"/>
          </w:tcPr>
          <w:p w14:paraId="079B1EF1" w14:textId="1B7ACACD" w:rsidR="00AD3315" w:rsidRPr="00382617" w:rsidRDefault="0035062D" w:rsidP="003506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64FEB11B" w14:textId="67AD509E" w:rsidR="00AD3315" w:rsidRPr="00382617" w:rsidRDefault="00B627D0" w:rsidP="00B627D0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ScreenBg</w:t>
            </w:r>
          </w:p>
        </w:tc>
        <w:tc>
          <w:tcPr>
            <w:tcW w:w="1688" w:type="dxa"/>
          </w:tcPr>
          <w:p w14:paraId="19DD436F" w14:textId="7C812547" w:rsidR="00AD3315" w:rsidRPr="00382617" w:rsidRDefault="00C12F52" w:rsidP="00857145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14:paraId="5870BF02" w14:textId="77777777" w:rsidR="00AD3315" w:rsidRPr="00382617" w:rsidRDefault="00AD3315" w:rsidP="00857145">
            <w:pPr>
              <w:pStyle w:val="BodyText"/>
              <w:spacing w:after="0" w:line="240" w:lineRule="auto"/>
              <w:jc w:val="both"/>
            </w:pPr>
          </w:p>
        </w:tc>
        <w:tc>
          <w:tcPr>
            <w:tcW w:w="2858" w:type="dxa"/>
          </w:tcPr>
          <w:p w14:paraId="785C86B7" w14:textId="6499E94C" w:rsidR="00AD3315" w:rsidRPr="00382617" w:rsidRDefault="00531680" w:rsidP="00531680">
            <w:pPr>
              <w:pStyle w:val="BodyText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>Hoạt ca</w:t>
            </w:r>
          </w:p>
        </w:tc>
      </w:tr>
      <w:tr w:rsidR="0035062D" w:rsidRPr="00382617" w14:paraId="2C9197B2" w14:textId="77777777" w:rsidTr="005826FD">
        <w:tc>
          <w:tcPr>
            <w:tcW w:w="801" w:type="dxa"/>
          </w:tcPr>
          <w:p w14:paraId="28FB2683" w14:textId="63BCA769" w:rsidR="0035062D" w:rsidRPr="00382617" w:rsidRDefault="0035062D" w:rsidP="003506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46014708" w14:textId="270978DE" w:rsidR="0035062D" w:rsidRPr="00382617" w:rsidRDefault="00B627D0" w:rsidP="00B627D0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Button</w:t>
            </w:r>
          </w:p>
        </w:tc>
        <w:tc>
          <w:tcPr>
            <w:tcW w:w="1688" w:type="dxa"/>
          </w:tcPr>
          <w:p w14:paraId="3A0ED6C6" w14:textId="5F47F099" w:rsidR="0035062D" w:rsidRPr="00382617" w:rsidRDefault="00C12F52" w:rsidP="00857145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14:paraId="66522DBD" w14:textId="77777777" w:rsidR="0035062D" w:rsidRPr="00382617" w:rsidRDefault="0035062D" w:rsidP="00857145">
            <w:pPr>
              <w:pStyle w:val="BodyText"/>
              <w:spacing w:after="0" w:line="240" w:lineRule="auto"/>
              <w:jc w:val="both"/>
            </w:pPr>
          </w:p>
        </w:tc>
        <w:tc>
          <w:tcPr>
            <w:tcW w:w="2858" w:type="dxa"/>
          </w:tcPr>
          <w:p w14:paraId="79B19442" w14:textId="2348EC75" w:rsidR="0035062D" w:rsidRPr="00382617" w:rsidRDefault="00531680" w:rsidP="00531680">
            <w:pPr>
              <w:pStyle w:val="BodyText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 xml:space="preserve">Các button lựa chọn </w:t>
            </w:r>
          </w:p>
        </w:tc>
      </w:tr>
      <w:tr w:rsidR="00857145" w:rsidRPr="00382617" w14:paraId="076A00B5" w14:textId="77777777" w:rsidTr="005826FD">
        <w:tc>
          <w:tcPr>
            <w:tcW w:w="801" w:type="dxa"/>
          </w:tcPr>
          <w:p w14:paraId="0D56D022" w14:textId="08A9C539" w:rsidR="00857145" w:rsidRPr="00382617" w:rsidRDefault="00857145" w:rsidP="0085714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567B5FDF" w14:textId="04BE06C5" w:rsidR="00857145" w:rsidRPr="00382617" w:rsidRDefault="00857145" w:rsidP="00857145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Table</w:t>
            </w:r>
          </w:p>
        </w:tc>
        <w:tc>
          <w:tcPr>
            <w:tcW w:w="1688" w:type="dxa"/>
          </w:tcPr>
          <w:p w14:paraId="5619DEB4" w14:textId="4E87444F" w:rsidR="00857145" w:rsidRPr="00382617" w:rsidRDefault="00C12F52" w:rsidP="00857145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14:paraId="3981806C" w14:textId="77777777" w:rsidR="00857145" w:rsidRPr="00382617" w:rsidRDefault="00857145" w:rsidP="00857145">
            <w:pPr>
              <w:pStyle w:val="BodyText"/>
              <w:spacing w:after="0" w:line="240" w:lineRule="auto"/>
              <w:jc w:val="both"/>
            </w:pPr>
          </w:p>
        </w:tc>
        <w:tc>
          <w:tcPr>
            <w:tcW w:w="2858" w:type="dxa"/>
          </w:tcPr>
          <w:p w14:paraId="382891B1" w14:textId="6E0D672F" w:rsidR="00857145" w:rsidRPr="00382617" w:rsidRDefault="00531680" w:rsidP="00531680">
            <w:pPr>
              <w:pStyle w:val="BodyText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>Bảng điểm.</w:t>
            </w:r>
          </w:p>
        </w:tc>
      </w:tr>
      <w:tr w:rsidR="00857145" w:rsidRPr="00382617" w14:paraId="7966B124" w14:textId="77777777" w:rsidTr="005826FD">
        <w:tc>
          <w:tcPr>
            <w:tcW w:w="801" w:type="dxa"/>
          </w:tcPr>
          <w:p w14:paraId="601FDC87" w14:textId="73A6B1E7" w:rsidR="00857145" w:rsidRPr="00382617" w:rsidRDefault="00857145" w:rsidP="0085714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415C145D" w14:textId="0326341B" w:rsidR="00857145" w:rsidRPr="00382617" w:rsidRDefault="00857145" w:rsidP="00857145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HelpTip</w:t>
            </w:r>
          </w:p>
        </w:tc>
        <w:tc>
          <w:tcPr>
            <w:tcW w:w="1688" w:type="dxa"/>
          </w:tcPr>
          <w:p w14:paraId="04860E27" w14:textId="69556BB9" w:rsidR="00857145" w:rsidRPr="00382617" w:rsidRDefault="00C12F52" w:rsidP="00857145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14:paraId="25D9A3E5" w14:textId="77777777" w:rsidR="00857145" w:rsidRPr="00382617" w:rsidRDefault="00857145" w:rsidP="00857145">
            <w:pPr>
              <w:pStyle w:val="BodyText"/>
              <w:spacing w:after="0" w:line="240" w:lineRule="auto"/>
              <w:jc w:val="both"/>
            </w:pPr>
          </w:p>
        </w:tc>
        <w:tc>
          <w:tcPr>
            <w:tcW w:w="2858" w:type="dxa"/>
          </w:tcPr>
          <w:p w14:paraId="297144BC" w14:textId="74FA7AD1" w:rsidR="00857145" w:rsidRPr="00382617" w:rsidRDefault="00531680" w:rsidP="00531680">
            <w:pPr>
              <w:pStyle w:val="BodyText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>Hướng dẫn  chơi</w:t>
            </w:r>
          </w:p>
        </w:tc>
      </w:tr>
      <w:tr w:rsidR="00857145" w:rsidRPr="00382617" w14:paraId="146A309A" w14:textId="77777777" w:rsidTr="005826FD">
        <w:tc>
          <w:tcPr>
            <w:tcW w:w="801" w:type="dxa"/>
          </w:tcPr>
          <w:p w14:paraId="73F24156" w14:textId="5204A75E" w:rsidR="00857145" w:rsidRPr="00382617" w:rsidRDefault="00857145" w:rsidP="0085714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2FC1725C" w14:textId="2E788B1F" w:rsidR="00857145" w:rsidRPr="00382617" w:rsidRDefault="00857145" w:rsidP="00857145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ExitShown</w:t>
            </w:r>
          </w:p>
        </w:tc>
        <w:tc>
          <w:tcPr>
            <w:tcW w:w="1688" w:type="dxa"/>
          </w:tcPr>
          <w:p w14:paraId="2B4CFF7A" w14:textId="2C6E4078" w:rsidR="00857145" w:rsidRPr="00382617" w:rsidRDefault="00C12F52" w:rsidP="00857145">
            <w:pPr>
              <w:pStyle w:val="BodyText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>Bit</w:t>
            </w:r>
          </w:p>
        </w:tc>
        <w:tc>
          <w:tcPr>
            <w:tcW w:w="1688" w:type="dxa"/>
          </w:tcPr>
          <w:p w14:paraId="43F1ACCF" w14:textId="77777777" w:rsidR="00857145" w:rsidRPr="00382617" w:rsidRDefault="00857145" w:rsidP="00857145">
            <w:pPr>
              <w:pStyle w:val="BodyText"/>
              <w:spacing w:after="0" w:line="240" w:lineRule="auto"/>
              <w:jc w:val="both"/>
            </w:pPr>
          </w:p>
        </w:tc>
        <w:tc>
          <w:tcPr>
            <w:tcW w:w="2858" w:type="dxa"/>
          </w:tcPr>
          <w:p w14:paraId="297F5199" w14:textId="6C7AD1A3" w:rsidR="00857145" w:rsidRPr="00382617" w:rsidRDefault="00531680" w:rsidP="00531680">
            <w:pPr>
              <w:pStyle w:val="BodyText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>Bảng exit game</w:t>
            </w:r>
          </w:p>
        </w:tc>
      </w:tr>
      <w:tr w:rsidR="0035062D" w:rsidRPr="00382617" w14:paraId="13A0FD99" w14:textId="77777777" w:rsidTr="005826FD">
        <w:tc>
          <w:tcPr>
            <w:tcW w:w="801" w:type="dxa"/>
          </w:tcPr>
          <w:p w14:paraId="2DF4512A" w14:textId="222D9500" w:rsidR="0035062D" w:rsidRPr="00382617" w:rsidRDefault="0035062D" w:rsidP="003506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14:paraId="10DA93D3" w14:textId="292C5516" w:rsidR="0035062D" w:rsidRPr="00382617" w:rsidRDefault="00B627D0" w:rsidP="00B627D0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MenuShown</w:t>
            </w:r>
          </w:p>
        </w:tc>
        <w:tc>
          <w:tcPr>
            <w:tcW w:w="1688" w:type="dxa"/>
          </w:tcPr>
          <w:p w14:paraId="2C65B7C8" w14:textId="3815B425" w:rsidR="0035062D" w:rsidRPr="00382617" w:rsidRDefault="00C12F52" w:rsidP="009A549E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88" w:type="dxa"/>
          </w:tcPr>
          <w:p w14:paraId="55483AFD" w14:textId="77777777" w:rsidR="0035062D" w:rsidRPr="00382617" w:rsidRDefault="0035062D" w:rsidP="00857145">
            <w:pPr>
              <w:pStyle w:val="BodyText"/>
              <w:spacing w:after="0" w:line="240" w:lineRule="auto"/>
              <w:jc w:val="both"/>
            </w:pPr>
          </w:p>
        </w:tc>
        <w:tc>
          <w:tcPr>
            <w:tcW w:w="2858" w:type="dxa"/>
          </w:tcPr>
          <w:p w14:paraId="4F0BD2C0" w14:textId="27A51E11" w:rsidR="0035062D" w:rsidRPr="00382617" w:rsidRDefault="0032290E" w:rsidP="00531680">
            <w:pPr>
              <w:pStyle w:val="BodyText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>Bảng menu game</w:t>
            </w:r>
          </w:p>
        </w:tc>
      </w:tr>
    </w:tbl>
    <w:p w14:paraId="6A460D8F" w14:textId="77777777" w:rsidR="00AD3315" w:rsidRPr="00382617" w:rsidRDefault="00AD3315" w:rsidP="00AD3315">
      <w:pPr>
        <w:pStyle w:val="BodyText"/>
        <w:rPr>
          <w:i/>
        </w:rPr>
      </w:pPr>
    </w:p>
    <w:p w14:paraId="17154E67" w14:textId="4AB97BE0" w:rsidR="00AD3315" w:rsidRPr="00382617" w:rsidRDefault="00AD3315" w:rsidP="00751606">
      <w:pPr>
        <w:pStyle w:val="BodyText"/>
        <w:numPr>
          <w:ilvl w:val="0"/>
          <w:numId w:val="36"/>
        </w:numPr>
        <w:rPr>
          <w:b/>
        </w:rPr>
      </w:pPr>
      <w:r w:rsidRPr="00382617">
        <w:rPr>
          <w:b/>
        </w:rPr>
        <w:t>Tên</w:t>
      </w:r>
      <w:r w:rsidR="00642459" w:rsidRPr="00382617">
        <w:rPr>
          <w:b/>
        </w:rPr>
        <w:t xml:space="preserve"> bảng: PickUp</w:t>
      </w:r>
    </w:p>
    <w:p w14:paraId="2F3C49EC" w14:textId="0BF943E8" w:rsidR="00AD3315" w:rsidRPr="001E4C6B" w:rsidRDefault="00AD3315" w:rsidP="001E4C6B">
      <w:pPr>
        <w:ind w:firstLine="720"/>
        <w:rPr>
          <w:lang w:val="en-US"/>
        </w:rPr>
      </w:pPr>
      <w:r w:rsidRPr="00382617">
        <w:t xml:space="preserve">o Ý nghĩa: </w:t>
      </w:r>
      <w:r w:rsidR="000E50BA">
        <w:rPr>
          <w:lang w:val="en-US"/>
        </w:rPr>
        <w:t>thông số</w:t>
      </w:r>
      <w:r w:rsidR="001E4C6B">
        <w:rPr>
          <w:lang w:val="en-US"/>
        </w:rPr>
        <w:t xml:space="preserve"> vật phẩm.</w:t>
      </w:r>
    </w:p>
    <w:p w14:paraId="767A237C" w14:textId="7231A076" w:rsidR="00AD3315" w:rsidRPr="00382617" w:rsidRDefault="00AD3315" w:rsidP="00AD3315">
      <w:pPr>
        <w:pStyle w:val="BodyText"/>
        <w:rPr>
          <w:i/>
          <w:lang w:val="en-US"/>
        </w:rPr>
      </w:pPr>
      <w:r w:rsidRPr="00382617">
        <w:t xml:space="preserve">o Dạng tóm tắt: </w:t>
      </w:r>
      <w:r w:rsidR="00DB744C" w:rsidRPr="009E430D">
        <w:rPr>
          <w:b/>
        </w:rPr>
        <w:t>PickUp</w:t>
      </w:r>
      <w:r w:rsidRPr="009E430D">
        <w:rPr>
          <w:b/>
        </w:rPr>
        <w:t>(</w:t>
      </w:r>
      <w:r w:rsidR="002539F7" w:rsidRPr="009E430D">
        <w:rPr>
          <w:b/>
          <w:lang w:val="en-US"/>
        </w:rPr>
        <w:t>PickUpTextTure, PickUpPosition, PickUpType, PickUpValue</w:t>
      </w:r>
      <w:r w:rsidRPr="009E430D">
        <w:rPr>
          <w:b/>
        </w:rPr>
        <w:t>)</w:t>
      </w:r>
      <w:r w:rsidRPr="00382617">
        <w:t xml:space="preserve"> 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0F13F2" w:rsidRPr="00382617" w14:paraId="0FBB3D8F" w14:textId="77777777" w:rsidTr="005826FD">
        <w:tc>
          <w:tcPr>
            <w:tcW w:w="801" w:type="dxa"/>
          </w:tcPr>
          <w:p w14:paraId="296AD489" w14:textId="77777777" w:rsidR="00AD3315" w:rsidRPr="00382617" w:rsidRDefault="00AD3315" w:rsidP="005826FD">
            <w:r w:rsidRPr="00382617">
              <w:t>STT</w:t>
            </w:r>
          </w:p>
        </w:tc>
        <w:tc>
          <w:tcPr>
            <w:tcW w:w="1833" w:type="dxa"/>
          </w:tcPr>
          <w:p w14:paraId="026856A1" w14:textId="77777777" w:rsidR="00AD3315" w:rsidRPr="00382617" w:rsidRDefault="00AD3315" w:rsidP="005826FD">
            <w:r w:rsidRPr="00382617">
              <w:t>Tên thuộc tính</w:t>
            </w:r>
          </w:p>
        </w:tc>
        <w:tc>
          <w:tcPr>
            <w:tcW w:w="1688" w:type="dxa"/>
          </w:tcPr>
          <w:p w14:paraId="77CFFD35" w14:textId="77777777" w:rsidR="00AD3315" w:rsidRPr="00382617" w:rsidRDefault="00AD3315" w:rsidP="005826FD">
            <w:r w:rsidRPr="00382617">
              <w:t>Kiểu</w:t>
            </w:r>
          </w:p>
        </w:tc>
        <w:tc>
          <w:tcPr>
            <w:tcW w:w="1688" w:type="dxa"/>
          </w:tcPr>
          <w:p w14:paraId="0131C63B" w14:textId="77777777" w:rsidR="00AD3315" w:rsidRPr="00382617" w:rsidRDefault="00AD3315" w:rsidP="005826FD">
            <w:r w:rsidRPr="00382617">
              <w:t>Ràng buộc</w:t>
            </w:r>
          </w:p>
        </w:tc>
        <w:tc>
          <w:tcPr>
            <w:tcW w:w="2858" w:type="dxa"/>
          </w:tcPr>
          <w:p w14:paraId="6D8E8618" w14:textId="77777777" w:rsidR="00AD3315" w:rsidRPr="00382617" w:rsidRDefault="00AD3315" w:rsidP="005826FD">
            <w:r w:rsidRPr="00382617">
              <w:t>Ý nghĩa/ghi chú</w:t>
            </w:r>
          </w:p>
        </w:tc>
      </w:tr>
      <w:tr w:rsidR="000F13F2" w:rsidRPr="00382617" w14:paraId="3BBB2194" w14:textId="77777777" w:rsidTr="005826FD">
        <w:tc>
          <w:tcPr>
            <w:tcW w:w="801" w:type="dxa"/>
          </w:tcPr>
          <w:p w14:paraId="1D35591D" w14:textId="3FEFC0A3" w:rsidR="00AD3315" w:rsidRPr="00382617" w:rsidRDefault="00C45A0F" w:rsidP="00C45A0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22A86FEC" w14:textId="00A5F52A" w:rsidR="00AD3315" w:rsidRPr="00382617" w:rsidRDefault="00C45A0F" w:rsidP="00CD67B4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PickUpTextTure</w:t>
            </w:r>
          </w:p>
        </w:tc>
        <w:tc>
          <w:tcPr>
            <w:tcW w:w="1688" w:type="dxa"/>
          </w:tcPr>
          <w:p w14:paraId="32DA8807" w14:textId="718E6F30" w:rsidR="00AD3315" w:rsidRPr="00382617" w:rsidRDefault="00C12F52" w:rsidP="00C45A0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14:paraId="04A13F7A" w14:textId="77777777" w:rsidR="00AD3315" w:rsidRPr="00382617" w:rsidRDefault="00AD3315" w:rsidP="005826FD">
            <w:pPr>
              <w:pStyle w:val="BodyText"/>
              <w:spacing w:after="0" w:line="240" w:lineRule="auto"/>
            </w:pPr>
          </w:p>
        </w:tc>
        <w:tc>
          <w:tcPr>
            <w:tcW w:w="2858" w:type="dxa"/>
          </w:tcPr>
          <w:p w14:paraId="390CD103" w14:textId="49132AD4" w:rsidR="00AD3315" w:rsidRPr="00382617" w:rsidRDefault="002B1DD4" w:rsidP="002B1DD4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 xml:space="preserve">Thể hiện đồ họa vật phẩm </w:t>
            </w:r>
          </w:p>
        </w:tc>
      </w:tr>
      <w:tr w:rsidR="000F13F2" w:rsidRPr="00382617" w14:paraId="1F80DE08" w14:textId="77777777" w:rsidTr="005826FD">
        <w:tc>
          <w:tcPr>
            <w:tcW w:w="801" w:type="dxa"/>
          </w:tcPr>
          <w:p w14:paraId="1503FB2B" w14:textId="6BBE0242" w:rsidR="00AD3315" w:rsidRPr="00382617" w:rsidRDefault="00C45A0F" w:rsidP="00C45A0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54C75046" w14:textId="34C10DBF" w:rsidR="00AD3315" w:rsidRPr="00382617" w:rsidRDefault="00C45A0F" w:rsidP="00C45A0F">
            <w:pPr>
              <w:pStyle w:val="BodyText"/>
              <w:spacing w:after="0" w:line="240" w:lineRule="auto"/>
              <w:ind w:left="0"/>
            </w:pPr>
            <w:r w:rsidRPr="00382617">
              <w:rPr>
                <w:lang w:val="en-US"/>
              </w:rPr>
              <w:t>PickUpPosition</w:t>
            </w:r>
          </w:p>
        </w:tc>
        <w:tc>
          <w:tcPr>
            <w:tcW w:w="1688" w:type="dxa"/>
          </w:tcPr>
          <w:p w14:paraId="7D5F7B59" w14:textId="5346B58C" w:rsidR="00AD3315" w:rsidRPr="00382617" w:rsidRDefault="00C12F52" w:rsidP="00CD67B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688" w:type="dxa"/>
          </w:tcPr>
          <w:p w14:paraId="530BF114" w14:textId="77777777" w:rsidR="00AD3315" w:rsidRPr="00382617" w:rsidRDefault="00AD3315" w:rsidP="005826FD">
            <w:pPr>
              <w:pStyle w:val="BodyText"/>
              <w:spacing w:after="0" w:line="240" w:lineRule="auto"/>
            </w:pPr>
          </w:p>
        </w:tc>
        <w:tc>
          <w:tcPr>
            <w:tcW w:w="2858" w:type="dxa"/>
          </w:tcPr>
          <w:p w14:paraId="0C2C6DE7" w14:textId="16A3662C" w:rsidR="00AD3315" w:rsidRPr="00382617" w:rsidRDefault="002B1DD4" w:rsidP="002B1DD4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Tọa độ vật phẩm</w:t>
            </w:r>
          </w:p>
        </w:tc>
      </w:tr>
      <w:tr w:rsidR="00CD67B4" w:rsidRPr="00382617" w14:paraId="30463DF1" w14:textId="77777777" w:rsidTr="005826FD">
        <w:tc>
          <w:tcPr>
            <w:tcW w:w="801" w:type="dxa"/>
          </w:tcPr>
          <w:p w14:paraId="48F9507F" w14:textId="11C31F58" w:rsidR="00CD67B4" w:rsidRPr="00382617" w:rsidRDefault="00CD67B4" w:rsidP="00C45A0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1F92047C" w14:textId="645E3552" w:rsidR="00CD67B4" w:rsidRPr="00382617" w:rsidRDefault="00CD67B4" w:rsidP="00C45A0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PickUpType</w:t>
            </w:r>
          </w:p>
        </w:tc>
        <w:tc>
          <w:tcPr>
            <w:tcW w:w="1688" w:type="dxa"/>
          </w:tcPr>
          <w:p w14:paraId="3FC2D58D" w14:textId="1FE604FB" w:rsidR="00CD67B4" w:rsidRPr="00382617" w:rsidRDefault="00C12F52" w:rsidP="00CD67B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I</w:t>
            </w:r>
            <w:r w:rsidR="00CD67B4" w:rsidRPr="00382617">
              <w:rPr>
                <w:lang w:val="en-US"/>
              </w:rPr>
              <w:t>nt</w:t>
            </w:r>
          </w:p>
        </w:tc>
        <w:tc>
          <w:tcPr>
            <w:tcW w:w="1688" w:type="dxa"/>
          </w:tcPr>
          <w:p w14:paraId="30874728" w14:textId="77777777" w:rsidR="00CD67B4" w:rsidRPr="00382617" w:rsidRDefault="00CD67B4" w:rsidP="005826FD">
            <w:pPr>
              <w:pStyle w:val="BodyText"/>
              <w:spacing w:after="0" w:line="240" w:lineRule="auto"/>
            </w:pPr>
          </w:p>
        </w:tc>
        <w:tc>
          <w:tcPr>
            <w:tcW w:w="2858" w:type="dxa"/>
          </w:tcPr>
          <w:p w14:paraId="50C1A791" w14:textId="1851ABF8" w:rsidR="00CD67B4" w:rsidRPr="00382617" w:rsidRDefault="002B1DD4" w:rsidP="002B1DD4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Loại vật phẩm</w:t>
            </w:r>
          </w:p>
        </w:tc>
      </w:tr>
      <w:tr w:rsidR="00CD67B4" w:rsidRPr="00382617" w14:paraId="71B2B133" w14:textId="77777777" w:rsidTr="005826FD">
        <w:tc>
          <w:tcPr>
            <w:tcW w:w="801" w:type="dxa"/>
          </w:tcPr>
          <w:p w14:paraId="39991535" w14:textId="6F44E224" w:rsidR="00CD67B4" w:rsidRPr="00382617" w:rsidRDefault="00CD67B4" w:rsidP="00C45A0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40CF7815" w14:textId="20C92BD7" w:rsidR="00CD67B4" w:rsidRPr="00382617" w:rsidRDefault="00CD67B4" w:rsidP="00C45A0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PickUpValue</w:t>
            </w:r>
          </w:p>
        </w:tc>
        <w:tc>
          <w:tcPr>
            <w:tcW w:w="1688" w:type="dxa"/>
          </w:tcPr>
          <w:p w14:paraId="723E91B2" w14:textId="51834365" w:rsidR="00CD67B4" w:rsidRPr="00382617" w:rsidRDefault="00C12F52" w:rsidP="00CD67B4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382617">
              <w:rPr>
                <w:lang w:val="en-US"/>
              </w:rPr>
              <w:t>I</w:t>
            </w:r>
            <w:r w:rsidR="00CD67B4" w:rsidRPr="00382617">
              <w:rPr>
                <w:lang w:val="en-US"/>
              </w:rPr>
              <w:t>nt</w:t>
            </w:r>
          </w:p>
        </w:tc>
        <w:tc>
          <w:tcPr>
            <w:tcW w:w="1688" w:type="dxa"/>
          </w:tcPr>
          <w:p w14:paraId="65685239" w14:textId="77777777" w:rsidR="00CD67B4" w:rsidRPr="00382617" w:rsidRDefault="00CD67B4" w:rsidP="005826FD">
            <w:pPr>
              <w:pStyle w:val="BodyText"/>
              <w:spacing w:after="0" w:line="240" w:lineRule="auto"/>
            </w:pPr>
          </w:p>
        </w:tc>
        <w:tc>
          <w:tcPr>
            <w:tcW w:w="2858" w:type="dxa"/>
          </w:tcPr>
          <w:p w14:paraId="6E273895" w14:textId="6571C1CE" w:rsidR="00CD67B4" w:rsidRPr="00382617" w:rsidRDefault="002B1DD4" w:rsidP="002B1DD4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Điểm số</w:t>
            </w:r>
            <w:r>
              <w:rPr>
                <w:lang w:val="en-US"/>
              </w:rPr>
              <w:t xml:space="preserve"> ăn vật phẩm</w:t>
            </w:r>
          </w:p>
        </w:tc>
      </w:tr>
    </w:tbl>
    <w:p w14:paraId="3936A56E" w14:textId="77777777" w:rsidR="003C2F0F" w:rsidRPr="00382617" w:rsidRDefault="003C2F0F" w:rsidP="003C2F0F">
      <w:pPr>
        <w:pStyle w:val="BodyText"/>
        <w:ind w:left="0"/>
        <w:rPr>
          <w:i/>
          <w:lang w:val="en-US"/>
        </w:rPr>
      </w:pPr>
    </w:p>
    <w:sectPr w:rsidR="003C2F0F" w:rsidRPr="00382617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20454" w14:textId="77777777" w:rsidR="00390F3A" w:rsidRDefault="00390F3A">
      <w:r>
        <w:separator/>
      </w:r>
    </w:p>
  </w:endnote>
  <w:endnote w:type="continuationSeparator" w:id="0">
    <w:p w14:paraId="54957CA1" w14:textId="77777777" w:rsidR="00390F3A" w:rsidRDefault="00390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35A30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CCB920C" wp14:editId="48AE93CD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1295F83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B1EA655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74CC7E5" wp14:editId="579D943A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1DFD25C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E430D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1E5FA222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36EE1" w14:textId="77777777" w:rsidR="00390F3A" w:rsidRDefault="00390F3A">
      <w:r>
        <w:separator/>
      </w:r>
    </w:p>
  </w:footnote>
  <w:footnote w:type="continuationSeparator" w:id="0">
    <w:p w14:paraId="6D5C89F9" w14:textId="77777777" w:rsidR="00390F3A" w:rsidRDefault="00390F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DB3D3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8CBCB44" wp14:editId="3D41F85F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22790" id="Freeform 1" o:spid="_x0000_s1026" style="position:absolute;margin-left:0;margin-top:0;width:93.15pt;height:81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4YLSgQAAPEKAAAOAAAAZHJzL2Uyb0RvYy54bWysVttu4zYQfS/QfyD0WMDR3ZKMOIv41hbI&#10;bhdIij7TEiURlUWVpGNni/57ZyjRlrPJ1l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YBeGC0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E23A57" wp14:editId="4FE4EFA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C86A71" w14:textId="77777777" w:rsidR="006D084D" w:rsidRDefault="006D084D" w:rsidP="006D084D">
    <w:pPr>
      <w:pStyle w:val="Title"/>
      <w:rPr>
        <w:lang w:val="en-US"/>
      </w:rPr>
    </w:pPr>
  </w:p>
  <w:p w14:paraId="7FA81AC8" w14:textId="77777777" w:rsidR="006D084D" w:rsidRPr="003B1A2B" w:rsidRDefault="006D084D" w:rsidP="006D084D">
    <w:pPr>
      <w:rPr>
        <w:lang w:val="en-US"/>
      </w:rPr>
    </w:pPr>
  </w:p>
  <w:p w14:paraId="6F187186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r w:rsidR="002F207E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môn Nhập môn công nghệ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phần mềm</w:t>
    </w:r>
  </w:p>
  <w:p w14:paraId="17C82016" w14:textId="77777777" w:rsidR="006D084D" w:rsidRPr="0040293A" w:rsidRDefault="006D084D" w:rsidP="006D084D">
    <w:pPr>
      <w:pStyle w:val="Header"/>
      <w:rPr>
        <w:rFonts w:eastAsia="Tahoma"/>
      </w:rPr>
    </w:pPr>
  </w:p>
  <w:p w14:paraId="7383AFF3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8B0A0" w14:textId="77777777" w:rsidR="006D084D" w:rsidRPr="00947362" w:rsidRDefault="006D084D">
    <w:r w:rsidRPr="00947362">
      <w:rPr>
        <w:noProof/>
        <w:lang w:val="en-US"/>
      </w:rPr>
      <w:drawing>
        <wp:anchor distT="0" distB="0" distL="114300" distR="114300" simplePos="0" relativeHeight="251661824" behindDoc="1" locked="0" layoutInCell="1" allowOverlap="1" wp14:anchorId="6C68F736" wp14:editId="11E0C75C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947362" w:rsidRPr="00947362" w14:paraId="78376B24" w14:textId="77777777" w:rsidTr="008D3541">
      <w:tc>
        <w:tcPr>
          <w:tcW w:w="6623" w:type="dxa"/>
          <w:shd w:val="clear" w:color="auto" w:fill="auto"/>
        </w:tcPr>
        <w:p w14:paraId="115CD6ED" w14:textId="23DBF5D4" w:rsidR="00E95D0C" w:rsidRPr="00947362" w:rsidRDefault="00947362">
          <w:pPr>
            <w:pStyle w:val="Header"/>
            <w:rPr>
              <w:lang w:val="en-US"/>
            </w:rPr>
          </w:pPr>
          <w:r w:rsidRPr="00947362">
            <w:rPr>
              <w:lang w:val="en-US"/>
            </w:rPr>
            <w:t>Zombie bird</w:t>
          </w:r>
        </w:p>
      </w:tc>
      <w:tc>
        <w:tcPr>
          <w:tcW w:w="2845" w:type="dxa"/>
          <w:shd w:val="clear" w:color="auto" w:fill="auto"/>
        </w:tcPr>
        <w:p w14:paraId="31ADEBAF" w14:textId="236C6CCF" w:rsidR="00E95D0C" w:rsidRPr="00947362" w:rsidRDefault="00E95D0C">
          <w:pPr>
            <w:pStyle w:val="Header"/>
            <w:rPr>
              <w:lang w:val="en-US"/>
            </w:rPr>
          </w:pPr>
          <w:r w:rsidRPr="00947362">
            <w:rPr>
              <w:lang w:val="en-US"/>
            </w:rPr>
            <w:t xml:space="preserve">Phiên bản: </w:t>
          </w:r>
          <w:r w:rsidR="000C7E77">
            <w:rPr>
              <w:lang w:val="en-US"/>
            </w:rPr>
            <w:t>1</w:t>
          </w:r>
          <w:r w:rsidR="00947362" w:rsidRPr="00947362">
            <w:rPr>
              <w:lang w:val="en-US"/>
            </w:rPr>
            <w:t>.0</w:t>
          </w:r>
        </w:p>
      </w:tc>
    </w:tr>
    <w:tr w:rsidR="00E95D0C" w14:paraId="061BC3E1" w14:textId="77777777" w:rsidTr="008D3541">
      <w:tc>
        <w:tcPr>
          <w:tcW w:w="6623" w:type="dxa"/>
          <w:shd w:val="clear" w:color="auto" w:fill="auto"/>
        </w:tcPr>
        <w:p w14:paraId="01164ABA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4F3D84C8" w14:textId="52BDFEE8" w:rsidR="00E95D0C" w:rsidRPr="00947362" w:rsidRDefault="00E95D0C">
          <w:pPr>
            <w:pStyle w:val="Header"/>
            <w:rPr>
              <w:lang w:val="en-US"/>
            </w:rPr>
          </w:pPr>
          <w:r w:rsidRPr="00947362">
            <w:rPr>
              <w:lang w:val="en-US"/>
            </w:rPr>
            <w:t xml:space="preserve">Ngày: </w:t>
          </w:r>
          <w:r w:rsidR="00947362" w:rsidRPr="00947362">
            <w:rPr>
              <w:lang w:val="en-US"/>
            </w:rPr>
            <w:t>19/07/2016</w:t>
          </w:r>
        </w:p>
      </w:tc>
    </w:tr>
  </w:tbl>
  <w:p w14:paraId="723637CC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FB268C"/>
    <w:multiLevelType w:val="hybridMultilevel"/>
    <w:tmpl w:val="2B944B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1101E"/>
    <w:rsid w:val="00023535"/>
    <w:rsid w:val="0002665A"/>
    <w:rsid w:val="000466DC"/>
    <w:rsid w:val="00050672"/>
    <w:rsid w:val="000519D9"/>
    <w:rsid w:val="000617F0"/>
    <w:rsid w:val="00067223"/>
    <w:rsid w:val="00084E79"/>
    <w:rsid w:val="000852E7"/>
    <w:rsid w:val="000C0CA8"/>
    <w:rsid w:val="000C7E77"/>
    <w:rsid w:val="000E50BA"/>
    <w:rsid w:val="000F13F2"/>
    <w:rsid w:val="00127AAA"/>
    <w:rsid w:val="0013226A"/>
    <w:rsid w:val="0014703B"/>
    <w:rsid w:val="001B512C"/>
    <w:rsid w:val="001E4C6B"/>
    <w:rsid w:val="00204313"/>
    <w:rsid w:val="00213ECB"/>
    <w:rsid w:val="002160F2"/>
    <w:rsid w:val="00220FDC"/>
    <w:rsid w:val="0022159A"/>
    <w:rsid w:val="00221A67"/>
    <w:rsid w:val="002421A8"/>
    <w:rsid w:val="002539F7"/>
    <w:rsid w:val="0027597C"/>
    <w:rsid w:val="00281D0B"/>
    <w:rsid w:val="002A03B6"/>
    <w:rsid w:val="002B1DD4"/>
    <w:rsid w:val="002B1EB9"/>
    <w:rsid w:val="002B329C"/>
    <w:rsid w:val="002B46D8"/>
    <w:rsid w:val="002C5B50"/>
    <w:rsid w:val="002D4C93"/>
    <w:rsid w:val="002F207E"/>
    <w:rsid w:val="00301562"/>
    <w:rsid w:val="0030274A"/>
    <w:rsid w:val="00313A49"/>
    <w:rsid w:val="0031511D"/>
    <w:rsid w:val="003152A4"/>
    <w:rsid w:val="003227EC"/>
    <w:rsid w:val="0032290E"/>
    <w:rsid w:val="00341926"/>
    <w:rsid w:val="0035062D"/>
    <w:rsid w:val="003548A8"/>
    <w:rsid w:val="003701D7"/>
    <w:rsid w:val="003747E6"/>
    <w:rsid w:val="00382617"/>
    <w:rsid w:val="003904F3"/>
    <w:rsid w:val="00390F3A"/>
    <w:rsid w:val="003A6B89"/>
    <w:rsid w:val="003B4F8F"/>
    <w:rsid w:val="003C2F0F"/>
    <w:rsid w:val="004176B5"/>
    <w:rsid w:val="00423BFD"/>
    <w:rsid w:val="00427CEC"/>
    <w:rsid w:val="00435847"/>
    <w:rsid w:val="00442FAF"/>
    <w:rsid w:val="00444860"/>
    <w:rsid w:val="004861F8"/>
    <w:rsid w:val="004A369D"/>
    <w:rsid w:val="004B49F3"/>
    <w:rsid w:val="004B4FCC"/>
    <w:rsid w:val="004B7CC9"/>
    <w:rsid w:val="004E4257"/>
    <w:rsid w:val="004E6AE2"/>
    <w:rsid w:val="004E7789"/>
    <w:rsid w:val="0050636C"/>
    <w:rsid w:val="00531680"/>
    <w:rsid w:val="00537341"/>
    <w:rsid w:val="0053751C"/>
    <w:rsid w:val="005802A5"/>
    <w:rsid w:val="00591BDC"/>
    <w:rsid w:val="005929EB"/>
    <w:rsid w:val="00597C5A"/>
    <w:rsid w:val="005B604F"/>
    <w:rsid w:val="005E229E"/>
    <w:rsid w:val="00601667"/>
    <w:rsid w:val="0060493B"/>
    <w:rsid w:val="00617790"/>
    <w:rsid w:val="00622E9E"/>
    <w:rsid w:val="006257BE"/>
    <w:rsid w:val="0062583F"/>
    <w:rsid w:val="00642459"/>
    <w:rsid w:val="00657E74"/>
    <w:rsid w:val="006855DC"/>
    <w:rsid w:val="00695C7E"/>
    <w:rsid w:val="006967B7"/>
    <w:rsid w:val="006A68C5"/>
    <w:rsid w:val="006A7ACC"/>
    <w:rsid w:val="006B2F41"/>
    <w:rsid w:val="006C2BC4"/>
    <w:rsid w:val="006C7252"/>
    <w:rsid w:val="006D084D"/>
    <w:rsid w:val="006D0C3D"/>
    <w:rsid w:val="006E420F"/>
    <w:rsid w:val="006E56E2"/>
    <w:rsid w:val="007122E3"/>
    <w:rsid w:val="007338F6"/>
    <w:rsid w:val="00751606"/>
    <w:rsid w:val="00763635"/>
    <w:rsid w:val="00763F48"/>
    <w:rsid w:val="007726A3"/>
    <w:rsid w:val="007810CA"/>
    <w:rsid w:val="00797081"/>
    <w:rsid w:val="007A1DE8"/>
    <w:rsid w:val="007A5E3A"/>
    <w:rsid w:val="007E1D53"/>
    <w:rsid w:val="007E3EEA"/>
    <w:rsid w:val="007E419D"/>
    <w:rsid w:val="007F21C9"/>
    <w:rsid w:val="007F2D0F"/>
    <w:rsid w:val="00823B8C"/>
    <w:rsid w:val="008243D9"/>
    <w:rsid w:val="00857145"/>
    <w:rsid w:val="0087092D"/>
    <w:rsid w:val="0088148A"/>
    <w:rsid w:val="00890A83"/>
    <w:rsid w:val="008A3B78"/>
    <w:rsid w:val="008B6C1F"/>
    <w:rsid w:val="008D146A"/>
    <w:rsid w:val="008D1795"/>
    <w:rsid w:val="008D3541"/>
    <w:rsid w:val="008D61A2"/>
    <w:rsid w:val="009168FA"/>
    <w:rsid w:val="009264DE"/>
    <w:rsid w:val="00931B47"/>
    <w:rsid w:val="00934249"/>
    <w:rsid w:val="00947362"/>
    <w:rsid w:val="00981658"/>
    <w:rsid w:val="00984338"/>
    <w:rsid w:val="0099744F"/>
    <w:rsid w:val="009A147B"/>
    <w:rsid w:val="009A549E"/>
    <w:rsid w:val="009B2AFC"/>
    <w:rsid w:val="009D315F"/>
    <w:rsid w:val="009E430D"/>
    <w:rsid w:val="009E592D"/>
    <w:rsid w:val="009F47F5"/>
    <w:rsid w:val="00A077C4"/>
    <w:rsid w:val="00A23833"/>
    <w:rsid w:val="00A30944"/>
    <w:rsid w:val="00A544E7"/>
    <w:rsid w:val="00A638EF"/>
    <w:rsid w:val="00AD087E"/>
    <w:rsid w:val="00AD0FF8"/>
    <w:rsid w:val="00AD3315"/>
    <w:rsid w:val="00AF44CF"/>
    <w:rsid w:val="00B07681"/>
    <w:rsid w:val="00B122A2"/>
    <w:rsid w:val="00B5063E"/>
    <w:rsid w:val="00B51155"/>
    <w:rsid w:val="00B624B1"/>
    <w:rsid w:val="00B627D0"/>
    <w:rsid w:val="00B871C5"/>
    <w:rsid w:val="00BA0253"/>
    <w:rsid w:val="00BB5444"/>
    <w:rsid w:val="00C12F52"/>
    <w:rsid w:val="00C14AB8"/>
    <w:rsid w:val="00C25BB4"/>
    <w:rsid w:val="00C3029A"/>
    <w:rsid w:val="00C45A0F"/>
    <w:rsid w:val="00C6710B"/>
    <w:rsid w:val="00C74D6D"/>
    <w:rsid w:val="00C77580"/>
    <w:rsid w:val="00C849F9"/>
    <w:rsid w:val="00CA52C8"/>
    <w:rsid w:val="00CD01D2"/>
    <w:rsid w:val="00CD5A22"/>
    <w:rsid w:val="00CD67B4"/>
    <w:rsid w:val="00CF74C1"/>
    <w:rsid w:val="00D0171E"/>
    <w:rsid w:val="00D04A68"/>
    <w:rsid w:val="00D055E5"/>
    <w:rsid w:val="00D234F3"/>
    <w:rsid w:val="00D328EA"/>
    <w:rsid w:val="00D67637"/>
    <w:rsid w:val="00DA2A6D"/>
    <w:rsid w:val="00DB744C"/>
    <w:rsid w:val="00DC363E"/>
    <w:rsid w:val="00DD1B7F"/>
    <w:rsid w:val="00DD57E3"/>
    <w:rsid w:val="00DF4995"/>
    <w:rsid w:val="00E11ECC"/>
    <w:rsid w:val="00E166AD"/>
    <w:rsid w:val="00E30805"/>
    <w:rsid w:val="00E532A1"/>
    <w:rsid w:val="00E5430A"/>
    <w:rsid w:val="00E54AB0"/>
    <w:rsid w:val="00E6103E"/>
    <w:rsid w:val="00E65BCF"/>
    <w:rsid w:val="00E76E74"/>
    <w:rsid w:val="00E912B3"/>
    <w:rsid w:val="00E95D0C"/>
    <w:rsid w:val="00EA7E69"/>
    <w:rsid w:val="00ED293A"/>
    <w:rsid w:val="00ED61B0"/>
    <w:rsid w:val="00F705E8"/>
    <w:rsid w:val="00F93BD1"/>
    <w:rsid w:val="00FA2327"/>
    <w:rsid w:val="00FB3FFD"/>
    <w:rsid w:val="00FE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17092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152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4645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Bui Lien</cp:lastModifiedBy>
  <cp:revision>168</cp:revision>
  <cp:lastPrinted>2013-12-07T15:58:00Z</cp:lastPrinted>
  <dcterms:created xsi:type="dcterms:W3CDTF">2016-07-04T16:09:00Z</dcterms:created>
  <dcterms:modified xsi:type="dcterms:W3CDTF">2016-08-13T09:45:00Z</dcterms:modified>
</cp:coreProperties>
</file>