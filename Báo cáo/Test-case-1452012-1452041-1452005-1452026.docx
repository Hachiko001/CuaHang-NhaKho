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BA842C" w14:textId="77777777" w:rsidR="003548A8" w:rsidRPr="00F63366" w:rsidRDefault="003548A8" w:rsidP="003548A8">
      <w:pPr>
        <w:rPr>
          <w:lang w:val="en-US"/>
        </w:rPr>
      </w:pPr>
    </w:p>
    <w:p w14:paraId="056D7736" w14:textId="77777777" w:rsidR="00301562" w:rsidRPr="00F63366" w:rsidRDefault="00301562" w:rsidP="003548A8">
      <w:pPr>
        <w:rPr>
          <w:lang w:val="en-US"/>
        </w:rPr>
      </w:pPr>
    </w:p>
    <w:p w14:paraId="53830352" w14:textId="77777777" w:rsidR="00301562" w:rsidRPr="00F63366" w:rsidRDefault="00301562" w:rsidP="003548A8">
      <w:pPr>
        <w:rPr>
          <w:lang w:val="en-US"/>
        </w:rPr>
      </w:pPr>
    </w:p>
    <w:p w14:paraId="64233D2C" w14:textId="77777777" w:rsidR="00301562" w:rsidRPr="00F63366" w:rsidRDefault="00301562" w:rsidP="003548A8">
      <w:pPr>
        <w:rPr>
          <w:lang w:val="en-US"/>
        </w:rPr>
      </w:pPr>
    </w:p>
    <w:p w14:paraId="36EEBFC4" w14:textId="77777777" w:rsidR="00301562" w:rsidRPr="00F63366" w:rsidRDefault="00301562" w:rsidP="003548A8">
      <w:pPr>
        <w:rPr>
          <w:lang w:val="en-US"/>
        </w:rPr>
      </w:pPr>
    </w:p>
    <w:p w14:paraId="003F8292" w14:textId="77777777" w:rsidR="00301562" w:rsidRPr="00F63366" w:rsidRDefault="00301562" w:rsidP="003548A8">
      <w:pPr>
        <w:rPr>
          <w:lang w:val="en-US"/>
        </w:rPr>
      </w:pPr>
    </w:p>
    <w:p w14:paraId="1F80CFA4" w14:textId="77777777" w:rsidR="00301562" w:rsidRPr="00F63366" w:rsidRDefault="00301562" w:rsidP="003548A8">
      <w:pPr>
        <w:rPr>
          <w:lang w:val="en-US"/>
        </w:rPr>
      </w:pPr>
    </w:p>
    <w:p w14:paraId="2BAA8DB0" w14:textId="77777777" w:rsidR="003548A8" w:rsidRPr="00F63366" w:rsidRDefault="003548A8" w:rsidP="003548A8">
      <w:pPr>
        <w:rPr>
          <w:lang w:val="en-US"/>
        </w:rPr>
      </w:pPr>
    </w:p>
    <w:p w14:paraId="490A6943" w14:textId="3A2373C0" w:rsidR="00D234F3" w:rsidRPr="00F63366" w:rsidRDefault="00677269" w:rsidP="007A1DE8">
      <w:pPr>
        <w:pStyle w:val="Title"/>
        <w:jc w:val="righ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Quản lý test</w:t>
      </w:r>
      <w:r w:rsidR="00A23833" w:rsidRPr="00F63366">
        <w:rPr>
          <w:rFonts w:ascii="Times New Roman" w:hAnsi="Times New Roman"/>
          <w:lang w:val="en-US"/>
        </w:rPr>
        <w:t xml:space="preserve"> case</w:t>
      </w:r>
      <w:r w:rsidR="007A1DE8" w:rsidRPr="00F63366">
        <w:rPr>
          <w:rFonts w:ascii="Times New Roman" w:hAnsi="Times New Roman"/>
          <w:lang w:val="en-US"/>
        </w:rPr>
        <w:t xml:space="preserve"> </w:t>
      </w:r>
      <w:r w:rsidR="00B1639E" w:rsidRPr="00F63366">
        <w:rPr>
          <w:rFonts w:ascii="Times New Roman" w:hAnsi="Times New Roman"/>
          <w:color w:val="0000FF"/>
          <w:lang w:val="en-US"/>
        </w:rPr>
        <w:t>Quản lý cửa hàng</w:t>
      </w:r>
    </w:p>
    <w:p w14:paraId="2F74FE64" w14:textId="77777777" w:rsidR="007A1DE8" w:rsidRPr="00F63366" w:rsidRDefault="007A1DE8" w:rsidP="007A1DE8">
      <w:pPr>
        <w:rPr>
          <w:lang w:val="en-US"/>
        </w:rPr>
      </w:pPr>
    </w:p>
    <w:p w14:paraId="36500E02" w14:textId="1024B04D" w:rsidR="007A1DE8" w:rsidRPr="00F63366" w:rsidRDefault="007A1DE8" w:rsidP="007A1DE8">
      <w:pPr>
        <w:jc w:val="right"/>
        <w:rPr>
          <w:sz w:val="34"/>
          <w:szCs w:val="30"/>
          <w:lang w:val="en-US"/>
        </w:rPr>
      </w:pPr>
      <w:r w:rsidRPr="00F63366">
        <w:rPr>
          <w:sz w:val="34"/>
          <w:szCs w:val="30"/>
          <w:lang w:val="en-US"/>
        </w:rPr>
        <w:t xml:space="preserve">Version </w:t>
      </w:r>
      <w:r w:rsidR="00677269">
        <w:rPr>
          <w:color w:val="0000FF"/>
          <w:sz w:val="34"/>
          <w:szCs w:val="30"/>
          <w:lang w:val="en-US"/>
        </w:rPr>
        <w:t>2.</w:t>
      </w:r>
      <w:r w:rsidR="00C5334D">
        <w:rPr>
          <w:color w:val="0000FF"/>
          <w:sz w:val="34"/>
          <w:szCs w:val="30"/>
          <w:lang w:val="en-US"/>
        </w:rPr>
        <w:t>3</w:t>
      </w:r>
    </w:p>
    <w:p w14:paraId="383627BC" w14:textId="77777777" w:rsidR="00D234F3" w:rsidRPr="00F63366" w:rsidRDefault="00D234F3">
      <w:pPr>
        <w:pStyle w:val="Title"/>
        <w:jc w:val="both"/>
        <w:rPr>
          <w:rFonts w:ascii="Times New Roman" w:hAnsi="Times New Roman"/>
          <w:lang w:val="en-US"/>
        </w:rPr>
      </w:pPr>
    </w:p>
    <w:p w14:paraId="109F3C4E" w14:textId="77777777" w:rsidR="003548A8" w:rsidRPr="00F63366" w:rsidRDefault="003548A8" w:rsidP="003548A8">
      <w:pPr>
        <w:rPr>
          <w:lang w:val="en-US"/>
        </w:rPr>
      </w:pPr>
    </w:p>
    <w:p w14:paraId="47D92A1E" w14:textId="77777777" w:rsidR="00301562" w:rsidRPr="00F63366" w:rsidRDefault="00301562" w:rsidP="003548A8">
      <w:pPr>
        <w:rPr>
          <w:lang w:val="en-US"/>
        </w:rPr>
      </w:pPr>
    </w:p>
    <w:p w14:paraId="71319A0F" w14:textId="77777777" w:rsidR="00301562" w:rsidRPr="00F63366" w:rsidRDefault="00301562" w:rsidP="003548A8">
      <w:pPr>
        <w:rPr>
          <w:lang w:val="en-US"/>
        </w:rPr>
      </w:pPr>
    </w:p>
    <w:p w14:paraId="16F03780" w14:textId="77777777" w:rsidR="00301562" w:rsidRPr="00F63366" w:rsidRDefault="00301562" w:rsidP="003548A8">
      <w:pPr>
        <w:rPr>
          <w:lang w:val="en-US"/>
        </w:rPr>
      </w:pPr>
    </w:p>
    <w:p w14:paraId="188DDB54" w14:textId="77777777" w:rsidR="00301562" w:rsidRPr="00F63366" w:rsidRDefault="00301562" w:rsidP="003548A8">
      <w:pPr>
        <w:rPr>
          <w:lang w:val="en-US"/>
        </w:rPr>
      </w:pPr>
    </w:p>
    <w:p w14:paraId="1523F757" w14:textId="77777777" w:rsidR="00301562" w:rsidRPr="00F63366" w:rsidRDefault="00301562" w:rsidP="003548A8">
      <w:pPr>
        <w:rPr>
          <w:lang w:val="en-US"/>
        </w:rPr>
      </w:pPr>
    </w:p>
    <w:p w14:paraId="1FD48592" w14:textId="77777777" w:rsidR="00301562" w:rsidRPr="00F63366" w:rsidRDefault="00301562" w:rsidP="003548A8">
      <w:pPr>
        <w:rPr>
          <w:lang w:val="en-US"/>
        </w:rPr>
      </w:pPr>
    </w:p>
    <w:p w14:paraId="3714F806" w14:textId="77777777" w:rsidR="00301562" w:rsidRPr="00F63366" w:rsidRDefault="00301562" w:rsidP="003548A8">
      <w:pPr>
        <w:rPr>
          <w:lang w:val="en-US"/>
        </w:rPr>
      </w:pPr>
    </w:p>
    <w:p w14:paraId="3A7BCAAF" w14:textId="77777777" w:rsidR="00301562" w:rsidRPr="00F63366" w:rsidRDefault="00301562" w:rsidP="003548A8">
      <w:pPr>
        <w:rPr>
          <w:lang w:val="en-US"/>
        </w:rPr>
      </w:pPr>
    </w:p>
    <w:p w14:paraId="3A1B6082" w14:textId="77777777" w:rsidR="003548A8" w:rsidRPr="00F63366" w:rsidRDefault="003548A8" w:rsidP="003548A8">
      <w:pPr>
        <w:rPr>
          <w:lang w:val="en-US"/>
        </w:rPr>
      </w:pPr>
    </w:p>
    <w:p w14:paraId="47523943" w14:textId="77777777" w:rsidR="003548A8" w:rsidRPr="00F63366" w:rsidRDefault="003548A8" w:rsidP="003548A8">
      <w:pPr>
        <w:rPr>
          <w:lang w:val="en-US"/>
        </w:rPr>
      </w:pPr>
    </w:p>
    <w:p w14:paraId="386B979B" w14:textId="77777777" w:rsidR="003548A8" w:rsidRPr="00F63366" w:rsidRDefault="003548A8" w:rsidP="003548A8">
      <w:pPr>
        <w:rPr>
          <w:lang w:val="en-US"/>
        </w:rPr>
      </w:pPr>
    </w:p>
    <w:p w14:paraId="12A3EE1A" w14:textId="77777777" w:rsidR="003548A8" w:rsidRPr="00F63366" w:rsidRDefault="003548A8" w:rsidP="003548A8">
      <w:pPr>
        <w:rPr>
          <w:lang w:val="en-US"/>
        </w:rPr>
      </w:pPr>
    </w:p>
    <w:p w14:paraId="35F2184A" w14:textId="77777777" w:rsidR="003548A8" w:rsidRPr="00F63366" w:rsidRDefault="003548A8" w:rsidP="003548A8">
      <w:pPr>
        <w:rPr>
          <w:lang w:val="en-US"/>
        </w:rPr>
      </w:pPr>
    </w:p>
    <w:p w14:paraId="239A953E" w14:textId="77777777" w:rsidR="003548A8" w:rsidRPr="00F63366" w:rsidRDefault="003548A8" w:rsidP="003548A8">
      <w:pPr>
        <w:jc w:val="center"/>
        <w:rPr>
          <w:sz w:val="30"/>
          <w:szCs w:val="30"/>
          <w:lang w:val="en-US"/>
        </w:rPr>
      </w:pPr>
      <w:r w:rsidRPr="00F63366">
        <w:rPr>
          <w:sz w:val="30"/>
          <w:szCs w:val="30"/>
          <w:lang w:val="en-US"/>
        </w:rPr>
        <w:t>Sinh viên thực hiện:</w:t>
      </w:r>
    </w:p>
    <w:p w14:paraId="7C5C3480" w14:textId="60C65CDF" w:rsidR="003548A8" w:rsidRPr="00F63366" w:rsidRDefault="00B1639E" w:rsidP="003548A8">
      <w:pPr>
        <w:jc w:val="center"/>
        <w:rPr>
          <w:color w:val="0000FF"/>
          <w:sz w:val="30"/>
          <w:szCs w:val="30"/>
          <w:lang w:val="en-US"/>
        </w:rPr>
      </w:pPr>
      <w:r w:rsidRPr="00F63366">
        <w:rPr>
          <w:color w:val="0000FF"/>
          <w:sz w:val="30"/>
          <w:szCs w:val="30"/>
          <w:lang w:val="en-US"/>
        </w:rPr>
        <w:t>1452041</w:t>
      </w:r>
      <w:r w:rsidR="003548A8" w:rsidRPr="00F63366">
        <w:rPr>
          <w:color w:val="0000FF"/>
          <w:sz w:val="30"/>
          <w:szCs w:val="30"/>
          <w:lang w:val="en-US"/>
        </w:rPr>
        <w:t xml:space="preserve"> – </w:t>
      </w:r>
      <w:r w:rsidRPr="00F63366">
        <w:rPr>
          <w:color w:val="0000FF"/>
          <w:sz w:val="30"/>
          <w:szCs w:val="30"/>
          <w:lang w:val="en-US"/>
        </w:rPr>
        <w:t>Nguyễn Văn Thanh Tú</w:t>
      </w:r>
    </w:p>
    <w:p w14:paraId="78570F8D" w14:textId="1746662B" w:rsidR="003548A8" w:rsidRPr="00F63366" w:rsidRDefault="00B1639E" w:rsidP="003548A8">
      <w:pPr>
        <w:jc w:val="center"/>
        <w:rPr>
          <w:color w:val="0000FF"/>
          <w:sz w:val="30"/>
          <w:szCs w:val="30"/>
          <w:lang w:val="en-US"/>
        </w:rPr>
      </w:pPr>
      <w:r w:rsidRPr="00F63366">
        <w:rPr>
          <w:color w:val="0000FF"/>
          <w:sz w:val="30"/>
          <w:szCs w:val="30"/>
          <w:lang w:val="en-US"/>
        </w:rPr>
        <w:t>1452012</w:t>
      </w:r>
      <w:r w:rsidR="003548A8" w:rsidRPr="00F63366">
        <w:rPr>
          <w:color w:val="0000FF"/>
          <w:sz w:val="30"/>
          <w:szCs w:val="30"/>
          <w:lang w:val="en-US"/>
        </w:rPr>
        <w:t xml:space="preserve"> – </w:t>
      </w:r>
      <w:r w:rsidR="006E35A9" w:rsidRPr="00F63366">
        <w:rPr>
          <w:color w:val="0000FF"/>
          <w:sz w:val="30"/>
          <w:szCs w:val="30"/>
          <w:lang w:val="en-US"/>
        </w:rPr>
        <w:t>Mai Hùng Duy</w:t>
      </w:r>
    </w:p>
    <w:p w14:paraId="3EFC9A92" w14:textId="253353EF" w:rsidR="00DC363E" w:rsidRPr="00F63366" w:rsidRDefault="00B1639E" w:rsidP="003548A8">
      <w:pPr>
        <w:jc w:val="center"/>
        <w:rPr>
          <w:color w:val="0000FF"/>
          <w:sz w:val="30"/>
          <w:szCs w:val="30"/>
          <w:lang w:val="en-US"/>
        </w:rPr>
      </w:pPr>
      <w:r w:rsidRPr="00F63366">
        <w:rPr>
          <w:color w:val="0000FF"/>
          <w:sz w:val="30"/>
          <w:szCs w:val="30"/>
          <w:lang w:val="en-US"/>
        </w:rPr>
        <w:t>1452005</w:t>
      </w:r>
      <w:r w:rsidR="00DC363E" w:rsidRPr="00F63366">
        <w:rPr>
          <w:color w:val="0000FF"/>
          <w:sz w:val="30"/>
          <w:szCs w:val="30"/>
          <w:lang w:val="en-US"/>
        </w:rPr>
        <w:t xml:space="preserve"> – </w:t>
      </w:r>
      <w:r w:rsidRPr="00F63366">
        <w:rPr>
          <w:color w:val="0000FF"/>
          <w:sz w:val="30"/>
          <w:szCs w:val="30"/>
          <w:lang w:val="en-US"/>
        </w:rPr>
        <w:t>Nguyễn Quốc Bảo</w:t>
      </w:r>
    </w:p>
    <w:p w14:paraId="233F3495" w14:textId="192900AB" w:rsidR="00B1639E" w:rsidRPr="00F63366" w:rsidRDefault="006E35A9" w:rsidP="00B1639E">
      <w:pPr>
        <w:jc w:val="center"/>
        <w:rPr>
          <w:sz w:val="30"/>
          <w:szCs w:val="30"/>
          <w:lang w:val="en-US"/>
        </w:rPr>
        <w:sectPr w:rsidR="00B1639E" w:rsidRPr="00F63366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F63366">
        <w:rPr>
          <w:color w:val="0000FF"/>
          <w:sz w:val="30"/>
          <w:szCs w:val="30"/>
          <w:lang w:val="en-US"/>
        </w:rPr>
        <w:t>1452026</w:t>
      </w:r>
      <w:r w:rsidR="00B1639E" w:rsidRPr="00F63366">
        <w:rPr>
          <w:color w:val="0000FF"/>
          <w:sz w:val="30"/>
          <w:szCs w:val="30"/>
          <w:lang w:val="en-US"/>
        </w:rPr>
        <w:t xml:space="preserve"> – Hoàng Chí Phát</w:t>
      </w:r>
    </w:p>
    <w:p w14:paraId="59673247" w14:textId="77777777" w:rsidR="00B1639E" w:rsidRPr="00F63366" w:rsidRDefault="00B1639E" w:rsidP="003548A8">
      <w:pPr>
        <w:jc w:val="center"/>
        <w:rPr>
          <w:sz w:val="30"/>
          <w:szCs w:val="30"/>
          <w:lang w:val="en-US"/>
        </w:rPr>
        <w:sectPr w:rsidR="00B1639E" w:rsidRPr="00F63366" w:rsidSect="00301562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7BC2A0BD" w14:textId="77777777" w:rsidR="007A1DE8" w:rsidRPr="00F63366" w:rsidRDefault="007A1DE8" w:rsidP="007A1DE8">
      <w:pPr>
        <w:spacing w:line="240" w:lineRule="auto"/>
        <w:jc w:val="center"/>
        <w:rPr>
          <w:rFonts w:eastAsia="SimSun"/>
          <w:b/>
          <w:sz w:val="36"/>
          <w:lang w:val="en-US"/>
        </w:rPr>
      </w:pPr>
      <w:r w:rsidRPr="00F63366">
        <w:rPr>
          <w:rFonts w:eastAsia="SimSun"/>
          <w:b/>
          <w:sz w:val="36"/>
          <w:lang w:val="en-US"/>
        </w:rPr>
        <w:lastRenderedPageBreak/>
        <w:t>Bảng ghi nhận thay đổi tài liệu</w:t>
      </w:r>
      <w:r w:rsidR="0099744F" w:rsidRPr="00F63366">
        <w:rPr>
          <w:rFonts w:eastAsia="SimSun"/>
          <w:b/>
          <w:sz w:val="36"/>
          <w:lang w:val="en-US"/>
        </w:rPr>
        <w:t xml:space="preserve"> </w:t>
      </w:r>
    </w:p>
    <w:p w14:paraId="749D5A5C" w14:textId="77777777" w:rsidR="007A1DE8" w:rsidRPr="00F63366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402"/>
        <w:gridCol w:w="2646"/>
      </w:tblGrid>
      <w:tr w:rsidR="00E95D0C" w:rsidRPr="00F63366" w14:paraId="2B5C717A" w14:textId="77777777" w:rsidTr="00C76B2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0643F" w14:textId="77777777" w:rsidR="00E95D0C" w:rsidRPr="00F63366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F63366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2A339" w14:textId="77777777" w:rsidR="00E95D0C" w:rsidRPr="00F63366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F63366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C8F7B" w14:textId="77777777" w:rsidR="00E95D0C" w:rsidRPr="00F63366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F63366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9505B" w14:textId="77777777" w:rsidR="00E95D0C" w:rsidRPr="00F63366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F63366"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F63366" w14:paraId="21A3A62E" w14:textId="77777777" w:rsidTr="00C76B2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A1490" w14:textId="7F28FD29" w:rsidR="00E95D0C" w:rsidRPr="00F63366" w:rsidRDefault="00400DF8" w:rsidP="00B1639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2/8/2016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3977B" w14:textId="16F990D2" w:rsidR="00E95D0C" w:rsidRPr="00F63366" w:rsidRDefault="00400DF8" w:rsidP="00B1639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</w:t>
            </w:r>
            <w:r w:rsidR="008C4C62">
              <w:rPr>
                <w:rFonts w:eastAsia="SimSun"/>
                <w:color w:val="0000FF"/>
                <w:lang w:val="en-US"/>
              </w:rPr>
              <w:t>2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701E2" w14:textId="2EFB24D0" w:rsidR="00E95D0C" w:rsidRPr="00F63366" w:rsidRDefault="008C4C62" w:rsidP="008C4C62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Cập nhập Use-case và mô tả Test-case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FF76B" w14:textId="7C41786D" w:rsidR="00E95D0C" w:rsidRPr="00F63366" w:rsidRDefault="008C4C62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Mai Hùng Duy</w:t>
            </w:r>
          </w:p>
        </w:tc>
      </w:tr>
      <w:tr w:rsidR="00E95D0C" w:rsidRPr="00F63366" w14:paraId="068106CD" w14:textId="77777777" w:rsidTr="00C76B2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AF22D" w14:textId="2FA1A5A7" w:rsidR="00E95D0C" w:rsidRPr="00F63366" w:rsidRDefault="008C4C62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2/8/2016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97C6A" w14:textId="0ABEC16B" w:rsidR="00E95D0C" w:rsidRPr="00C76B21" w:rsidRDefault="008C4C62" w:rsidP="004176B5">
            <w:pPr>
              <w:keepLines/>
              <w:spacing w:after="120"/>
              <w:jc w:val="center"/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color w:val="0000FF"/>
                <w:szCs w:val="24"/>
                <w:lang w:val="en-US"/>
              </w:rPr>
              <w:t>2</w:t>
            </w:r>
            <w:r w:rsidR="00CE7800" w:rsidRPr="00C76B21">
              <w:rPr>
                <w:rFonts w:eastAsia="SimSun"/>
                <w:color w:val="0000FF"/>
                <w:szCs w:val="24"/>
                <w:lang w:val="en-US"/>
              </w:rPr>
              <w:t>.</w:t>
            </w:r>
            <w:r>
              <w:rPr>
                <w:rFonts w:eastAsia="SimSun"/>
                <w:color w:val="0000FF"/>
                <w:szCs w:val="24"/>
                <w:lang w:val="en-US"/>
              </w:rPr>
              <w:t>2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6E711" w14:textId="49F4C412" w:rsidR="00E95D0C" w:rsidRPr="00C76B21" w:rsidRDefault="00C76B21" w:rsidP="008C4C62">
            <w:pPr>
              <w:keepLines/>
              <w:spacing w:after="120"/>
              <w:jc w:val="center"/>
              <w:rPr>
                <w:rFonts w:eastAsia="SimSun"/>
                <w:szCs w:val="24"/>
                <w:lang w:val="en-US"/>
              </w:rPr>
            </w:pPr>
            <w:r w:rsidRPr="00F63366">
              <w:rPr>
                <w:rFonts w:eastAsia="SimSun"/>
                <w:color w:val="0000FF"/>
                <w:lang w:val="en-US"/>
              </w:rPr>
              <w:t xml:space="preserve">Mô tả </w:t>
            </w:r>
            <w:r w:rsidR="008C4C62">
              <w:rPr>
                <w:rFonts w:eastAsia="SimSun"/>
                <w:color w:val="0000FF"/>
                <w:lang w:val="en-US"/>
              </w:rPr>
              <w:t>Test-Case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B5B0D" w14:textId="7BEE8189" w:rsidR="00E95D0C" w:rsidRPr="00C76B21" w:rsidRDefault="00C76B21" w:rsidP="004176B5">
            <w:pPr>
              <w:keepLines/>
              <w:spacing w:after="120"/>
              <w:jc w:val="both"/>
              <w:rPr>
                <w:rFonts w:eastAsia="SimSun"/>
                <w:szCs w:val="24"/>
                <w:lang w:val="en-US"/>
              </w:rPr>
            </w:pPr>
            <w:r>
              <w:rPr>
                <w:color w:val="0000FF"/>
                <w:szCs w:val="24"/>
                <w:lang w:val="en-US"/>
              </w:rPr>
              <w:t>N</w:t>
            </w:r>
            <w:r w:rsidRPr="00C76B21">
              <w:rPr>
                <w:color w:val="0000FF"/>
                <w:szCs w:val="24"/>
                <w:lang w:val="en-US"/>
              </w:rPr>
              <w:t>guyễn Văn Thanh Tú</w:t>
            </w:r>
          </w:p>
        </w:tc>
      </w:tr>
      <w:tr w:rsidR="00C5334D" w:rsidRPr="00F63366" w14:paraId="1F4E0E11" w14:textId="77777777" w:rsidTr="00C76B2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D2427" w14:textId="107E5A27" w:rsidR="00C5334D" w:rsidRDefault="00C5334D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09/08/2016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0BBD2" w14:textId="5A553194" w:rsidR="00C5334D" w:rsidRDefault="00C5334D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szCs w:val="24"/>
                <w:lang w:val="en-US"/>
              </w:rPr>
            </w:pPr>
            <w:r>
              <w:rPr>
                <w:rFonts w:eastAsia="SimSun"/>
                <w:color w:val="0000FF"/>
                <w:szCs w:val="24"/>
                <w:lang w:val="en-US"/>
              </w:rPr>
              <w:t>2.3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21DFD" w14:textId="115BE970" w:rsidR="00C5334D" w:rsidRPr="00F63366" w:rsidRDefault="00C5334D" w:rsidP="008C4C62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Cập nhật Test-case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53D50" w14:textId="2A00E72E" w:rsidR="00C5334D" w:rsidRDefault="00C5334D" w:rsidP="004176B5">
            <w:pPr>
              <w:keepLines/>
              <w:spacing w:after="120"/>
              <w:jc w:val="both"/>
              <w:rPr>
                <w:color w:val="0000FF"/>
                <w:szCs w:val="24"/>
                <w:lang w:val="en-US"/>
              </w:rPr>
            </w:pPr>
            <w:r>
              <w:rPr>
                <w:color w:val="0000FF"/>
                <w:szCs w:val="24"/>
                <w:lang w:val="en-US"/>
              </w:rPr>
              <w:t>N</w:t>
            </w:r>
            <w:r w:rsidRPr="00C76B21">
              <w:rPr>
                <w:color w:val="0000FF"/>
                <w:szCs w:val="24"/>
                <w:lang w:val="en-US"/>
              </w:rPr>
              <w:t>guyễn Văn Thanh Tú</w:t>
            </w:r>
          </w:p>
        </w:tc>
      </w:tr>
    </w:tbl>
    <w:p w14:paraId="702FDD8A" w14:textId="77777777" w:rsidR="00A23833" w:rsidRPr="00F63366" w:rsidRDefault="00A23833" w:rsidP="00A23833">
      <w:pPr>
        <w:pStyle w:val="Title"/>
        <w:rPr>
          <w:rFonts w:ascii="Times New Roman" w:hAnsi="Times New Roman"/>
          <w:lang w:val="en-US"/>
        </w:rPr>
      </w:pPr>
      <w:r w:rsidRPr="00F63366">
        <w:rPr>
          <w:rFonts w:ascii="Times New Roman" w:hAnsi="Times New Roman"/>
          <w:lang w:val="en-US"/>
        </w:rPr>
        <w:br w:type="page"/>
      </w:r>
      <w:r w:rsidRPr="00F63366">
        <w:rPr>
          <w:rFonts w:ascii="Times New Roman" w:hAnsi="Times New Roman"/>
          <w:lang w:val="en-US"/>
        </w:rPr>
        <w:lastRenderedPageBreak/>
        <w:t>Mục lục</w:t>
      </w:r>
    </w:p>
    <w:p w14:paraId="7752E281" w14:textId="305FCF06" w:rsidR="0060493B" w:rsidRPr="00F63366" w:rsidRDefault="00A23833">
      <w:pPr>
        <w:pStyle w:val="TOC1"/>
        <w:tabs>
          <w:tab w:val="left" w:pos="432"/>
        </w:tabs>
        <w:rPr>
          <w:noProof/>
          <w:sz w:val="22"/>
          <w:szCs w:val="22"/>
          <w:lang w:val="en-US"/>
        </w:rPr>
      </w:pPr>
      <w:r w:rsidRPr="00F63366">
        <w:rPr>
          <w:lang w:val="en-US"/>
        </w:rPr>
        <w:fldChar w:fldCharType="begin"/>
      </w:r>
      <w:r w:rsidRPr="00F63366">
        <w:rPr>
          <w:lang w:val="en-US"/>
        </w:rPr>
        <w:instrText xml:space="preserve"> TOC \o "1-2" \h \z \u </w:instrText>
      </w:r>
      <w:r w:rsidRPr="00F63366">
        <w:rPr>
          <w:lang w:val="en-US"/>
        </w:rPr>
        <w:fldChar w:fldCharType="separate"/>
      </w:r>
      <w:hyperlink w:anchor="_Toc369450773" w:history="1">
        <w:r w:rsidR="0060493B" w:rsidRPr="00F63366">
          <w:rPr>
            <w:rStyle w:val="Hyperlink"/>
            <w:noProof/>
          </w:rPr>
          <w:t>1.</w:t>
        </w:r>
        <w:r w:rsidR="0060493B" w:rsidRPr="00F63366">
          <w:rPr>
            <w:noProof/>
            <w:sz w:val="22"/>
            <w:szCs w:val="22"/>
            <w:lang w:val="en-US"/>
          </w:rPr>
          <w:tab/>
        </w:r>
        <w:r w:rsidR="00400DF8">
          <w:rPr>
            <w:rStyle w:val="Hyperlink"/>
            <w:noProof/>
            <w:lang w:val="en-US"/>
          </w:rPr>
          <w:t>Danh sach các Use-case</w:t>
        </w:r>
        <w:r w:rsidR="0060493B" w:rsidRPr="00F63366">
          <w:rPr>
            <w:noProof/>
            <w:webHidden/>
          </w:rPr>
          <w:tab/>
        </w:r>
        <w:r w:rsidR="0060493B" w:rsidRPr="00F63366">
          <w:rPr>
            <w:noProof/>
            <w:webHidden/>
          </w:rPr>
          <w:fldChar w:fldCharType="begin"/>
        </w:r>
        <w:r w:rsidR="0060493B" w:rsidRPr="00F63366">
          <w:rPr>
            <w:noProof/>
            <w:webHidden/>
          </w:rPr>
          <w:instrText xml:space="preserve"> PAGEREF _Toc369450773 \h </w:instrText>
        </w:r>
        <w:r w:rsidR="0060493B" w:rsidRPr="00F63366">
          <w:rPr>
            <w:noProof/>
            <w:webHidden/>
          </w:rPr>
        </w:r>
        <w:r w:rsidR="0060493B" w:rsidRPr="00F63366">
          <w:rPr>
            <w:noProof/>
            <w:webHidden/>
          </w:rPr>
          <w:fldChar w:fldCharType="separate"/>
        </w:r>
        <w:r w:rsidR="00185356" w:rsidRPr="00F63366">
          <w:rPr>
            <w:noProof/>
            <w:webHidden/>
          </w:rPr>
          <w:t>3</w:t>
        </w:r>
        <w:r w:rsidR="0060493B" w:rsidRPr="00F63366">
          <w:rPr>
            <w:noProof/>
            <w:webHidden/>
          </w:rPr>
          <w:fldChar w:fldCharType="end"/>
        </w:r>
      </w:hyperlink>
    </w:p>
    <w:p w14:paraId="395371AC" w14:textId="3ED94055" w:rsidR="0060493B" w:rsidRPr="00F63366" w:rsidRDefault="0092744E">
      <w:pPr>
        <w:pStyle w:val="TOC1"/>
        <w:tabs>
          <w:tab w:val="left" w:pos="432"/>
        </w:tabs>
        <w:rPr>
          <w:noProof/>
          <w:sz w:val="22"/>
          <w:szCs w:val="22"/>
          <w:lang w:val="en-US"/>
        </w:rPr>
      </w:pPr>
      <w:hyperlink w:anchor="_Toc369450776" w:history="1">
        <w:r w:rsidR="00400DF8">
          <w:rPr>
            <w:rStyle w:val="Hyperlink"/>
            <w:noProof/>
            <w:lang w:val="en-US"/>
          </w:rPr>
          <w:t>2</w:t>
        </w:r>
        <w:r w:rsidR="0060493B" w:rsidRPr="00F63366">
          <w:rPr>
            <w:rStyle w:val="Hyperlink"/>
            <w:noProof/>
            <w:lang w:val="en-US"/>
          </w:rPr>
          <w:t>.</w:t>
        </w:r>
        <w:r w:rsidR="0060493B" w:rsidRPr="00F63366">
          <w:rPr>
            <w:noProof/>
            <w:sz w:val="22"/>
            <w:szCs w:val="22"/>
            <w:lang w:val="en-US"/>
          </w:rPr>
          <w:tab/>
        </w:r>
        <w:r w:rsidR="0060493B" w:rsidRPr="00F63366">
          <w:rPr>
            <w:rStyle w:val="Hyperlink"/>
            <w:noProof/>
            <w:lang w:val="en-US"/>
          </w:rPr>
          <w:t>Đặc tả Use-case</w:t>
        </w:r>
        <w:r w:rsidR="0060493B" w:rsidRPr="00F63366">
          <w:rPr>
            <w:noProof/>
            <w:webHidden/>
          </w:rPr>
          <w:tab/>
        </w:r>
        <w:r w:rsidR="0060493B" w:rsidRPr="00F63366">
          <w:rPr>
            <w:noProof/>
            <w:webHidden/>
          </w:rPr>
          <w:fldChar w:fldCharType="begin"/>
        </w:r>
        <w:r w:rsidR="0060493B" w:rsidRPr="00F63366">
          <w:rPr>
            <w:noProof/>
            <w:webHidden/>
          </w:rPr>
          <w:instrText xml:space="preserve"> PAGEREF _Toc369450776 \h </w:instrText>
        </w:r>
        <w:r w:rsidR="0060493B" w:rsidRPr="00F63366">
          <w:rPr>
            <w:noProof/>
            <w:webHidden/>
          </w:rPr>
        </w:r>
        <w:r w:rsidR="0060493B" w:rsidRPr="00F63366">
          <w:rPr>
            <w:noProof/>
            <w:webHidden/>
          </w:rPr>
          <w:fldChar w:fldCharType="separate"/>
        </w:r>
        <w:r w:rsidR="00185356" w:rsidRPr="00F63366">
          <w:rPr>
            <w:noProof/>
            <w:webHidden/>
          </w:rPr>
          <w:t>3</w:t>
        </w:r>
        <w:r w:rsidR="0060493B" w:rsidRPr="00F63366">
          <w:rPr>
            <w:noProof/>
            <w:webHidden/>
          </w:rPr>
          <w:fldChar w:fldCharType="end"/>
        </w:r>
      </w:hyperlink>
    </w:p>
    <w:p w14:paraId="513CAF6C" w14:textId="269D16D5" w:rsidR="0060493B" w:rsidRDefault="0092744E">
      <w:pPr>
        <w:pStyle w:val="TOC2"/>
        <w:tabs>
          <w:tab w:val="left" w:pos="1000"/>
        </w:tabs>
        <w:rPr>
          <w:noProof/>
        </w:rPr>
      </w:pPr>
      <w:hyperlink w:anchor="_Toc369450777" w:history="1">
        <w:r w:rsidR="0060493B" w:rsidRPr="00F63366">
          <w:rPr>
            <w:rStyle w:val="Hyperlink"/>
            <w:noProof/>
            <w:lang w:val="en-US"/>
          </w:rPr>
          <w:t>4.1</w:t>
        </w:r>
        <w:r w:rsidR="0060493B" w:rsidRPr="00F63366">
          <w:rPr>
            <w:noProof/>
            <w:sz w:val="22"/>
            <w:szCs w:val="22"/>
            <w:lang w:val="en-US"/>
          </w:rPr>
          <w:tab/>
        </w:r>
        <w:r w:rsidR="0060493B" w:rsidRPr="00F63366">
          <w:rPr>
            <w:rStyle w:val="Hyperlink"/>
            <w:noProof/>
            <w:lang w:val="en-US"/>
          </w:rPr>
          <w:t>Đặc tả Use-case “Tên Use-case”</w:t>
        </w:r>
        <w:r w:rsidR="0060493B" w:rsidRPr="00F63366">
          <w:rPr>
            <w:noProof/>
            <w:webHidden/>
          </w:rPr>
          <w:tab/>
        </w:r>
        <w:r w:rsidR="0060493B" w:rsidRPr="00F63366">
          <w:rPr>
            <w:noProof/>
            <w:webHidden/>
          </w:rPr>
          <w:fldChar w:fldCharType="begin"/>
        </w:r>
        <w:r w:rsidR="0060493B" w:rsidRPr="00F63366">
          <w:rPr>
            <w:noProof/>
            <w:webHidden/>
          </w:rPr>
          <w:instrText xml:space="preserve"> PAGEREF _Toc369450777 \h </w:instrText>
        </w:r>
        <w:r w:rsidR="0060493B" w:rsidRPr="00F63366">
          <w:rPr>
            <w:noProof/>
            <w:webHidden/>
          </w:rPr>
        </w:r>
        <w:r w:rsidR="0060493B" w:rsidRPr="00F63366">
          <w:rPr>
            <w:noProof/>
            <w:webHidden/>
          </w:rPr>
          <w:fldChar w:fldCharType="separate"/>
        </w:r>
        <w:r w:rsidR="00185356" w:rsidRPr="00F63366">
          <w:rPr>
            <w:noProof/>
            <w:webHidden/>
          </w:rPr>
          <w:t>3</w:t>
        </w:r>
        <w:r w:rsidR="0060493B" w:rsidRPr="00F63366">
          <w:rPr>
            <w:noProof/>
            <w:webHidden/>
          </w:rPr>
          <w:fldChar w:fldCharType="end"/>
        </w:r>
      </w:hyperlink>
    </w:p>
    <w:p w14:paraId="7381B8E0" w14:textId="77777777" w:rsidR="00400DF8" w:rsidRPr="00400DF8" w:rsidRDefault="00400DF8" w:rsidP="00400DF8"/>
    <w:p w14:paraId="1C39C32A" w14:textId="3B2FCCCD" w:rsidR="00400DF8" w:rsidRPr="00400DF8" w:rsidRDefault="00400DF8" w:rsidP="00400DF8">
      <w:r>
        <w:t>3. Các Test-Case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</w:t>
      </w:r>
      <w:r>
        <w:t>3</w:t>
      </w:r>
    </w:p>
    <w:p w14:paraId="39649E2A" w14:textId="67325A89" w:rsidR="00A23833" w:rsidRPr="00F63366" w:rsidRDefault="00A23833" w:rsidP="00E82632">
      <w:pPr>
        <w:pStyle w:val="Heading1"/>
        <w:pageBreakBefore/>
        <w:numPr>
          <w:ilvl w:val="0"/>
          <w:numId w:val="0"/>
        </w:numPr>
        <w:rPr>
          <w:lang w:val="en-US"/>
        </w:rPr>
      </w:pPr>
      <w:r w:rsidRPr="00F63366">
        <w:rPr>
          <w:rFonts w:ascii="Times New Roman" w:hAnsi="Times New Roman"/>
          <w:lang w:val="en-US"/>
        </w:rPr>
        <w:lastRenderedPageBreak/>
        <w:fldChar w:fldCharType="end"/>
      </w:r>
      <w:bookmarkStart w:id="0" w:name="_Toc451996089"/>
      <w:bookmarkStart w:id="1" w:name="_Toc452184222"/>
      <w:bookmarkStart w:id="2" w:name="_Toc452186669"/>
      <w:bookmarkStart w:id="3" w:name="_Toc452198046"/>
      <w:bookmarkStart w:id="4" w:name="_Toc460198367"/>
      <w:r w:rsidR="00E82632" w:rsidRPr="00F63366">
        <w:rPr>
          <w:lang w:val="en-US"/>
        </w:rPr>
        <w:t xml:space="preserve"> </w:t>
      </w:r>
    </w:p>
    <w:p w14:paraId="64147B5C" w14:textId="77777777" w:rsidR="00A23833" w:rsidRPr="00F63366" w:rsidRDefault="00A23833" w:rsidP="00A23833">
      <w:pPr>
        <w:pStyle w:val="Heading1"/>
        <w:spacing w:line="360" w:lineRule="auto"/>
        <w:jc w:val="both"/>
        <w:rPr>
          <w:rFonts w:ascii="Times New Roman" w:hAnsi="Times New Roman"/>
          <w:lang w:val="en-US"/>
        </w:rPr>
      </w:pPr>
      <w:bookmarkStart w:id="5" w:name="_Toc369450775"/>
      <w:r w:rsidRPr="00F63366">
        <w:rPr>
          <w:rFonts w:ascii="Times New Roman" w:hAnsi="Times New Roman"/>
          <w:lang w:val="en-US"/>
        </w:rPr>
        <w:t>Danh sách các Use-case</w:t>
      </w:r>
      <w:bookmarkEnd w:id="5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F63366" w14:paraId="70C04D15" w14:textId="77777777" w:rsidTr="008D3541">
        <w:tc>
          <w:tcPr>
            <w:tcW w:w="763" w:type="dxa"/>
            <w:shd w:val="clear" w:color="auto" w:fill="auto"/>
          </w:tcPr>
          <w:p w14:paraId="00CD6AEB" w14:textId="77777777" w:rsidR="00A23833" w:rsidRPr="00F63366" w:rsidRDefault="00A23833" w:rsidP="008D3541">
            <w:pPr>
              <w:jc w:val="center"/>
              <w:rPr>
                <w:lang w:val="en-US"/>
              </w:rPr>
            </w:pPr>
            <w:r w:rsidRPr="00F63366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638B5B76" w14:textId="77777777" w:rsidR="00A23833" w:rsidRPr="00F63366" w:rsidRDefault="00A23833" w:rsidP="008D3541">
            <w:pPr>
              <w:jc w:val="center"/>
              <w:rPr>
                <w:lang w:val="en-US"/>
              </w:rPr>
            </w:pPr>
            <w:r w:rsidRPr="00F63366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14:paraId="7440B081" w14:textId="77777777" w:rsidR="00A23833" w:rsidRPr="00F63366" w:rsidRDefault="00A23833" w:rsidP="008D3541">
            <w:pPr>
              <w:jc w:val="center"/>
              <w:rPr>
                <w:lang w:val="en-US"/>
              </w:rPr>
            </w:pPr>
            <w:r w:rsidRPr="00F63366">
              <w:rPr>
                <w:lang w:val="en-US"/>
              </w:rPr>
              <w:t>Ý nghĩa/Ghi chú</w:t>
            </w:r>
          </w:p>
        </w:tc>
      </w:tr>
      <w:tr w:rsidR="00A23833" w:rsidRPr="00F63366" w14:paraId="05CF975C" w14:textId="77777777" w:rsidTr="008D3541">
        <w:tc>
          <w:tcPr>
            <w:tcW w:w="763" w:type="dxa"/>
            <w:shd w:val="clear" w:color="auto" w:fill="auto"/>
          </w:tcPr>
          <w:p w14:paraId="1C5A012A" w14:textId="084B5807" w:rsidR="00A23833" w:rsidRPr="00F63366" w:rsidRDefault="008803CA" w:rsidP="008D3541">
            <w:pPr>
              <w:jc w:val="center"/>
              <w:rPr>
                <w:lang w:val="en-US"/>
              </w:rPr>
            </w:pPr>
            <w:r w:rsidRPr="00F63366"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43EB5657" w14:textId="712CAE11" w:rsidR="00A23833" w:rsidRPr="00F63366" w:rsidRDefault="00C26836" w:rsidP="008D3541">
            <w:pPr>
              <w:rPr>
                <w:lang w:val="en-US"/>
              </w:rPr>
            </w:pPr>
            <w:r w:rsidRPr="00F63366">
              <w:rPr>
                <w:lang w:val="en-US"/>
              </w:rPr>
              <w:t>B</w:t>
            </w:r>
            <w:r w:rsidR="008803CA" w:rsidRPr="00F63366">
              <w:rPr>
                <w:lang w:val="en-US"/>
              </w:rPr>
              <w:t>án</w:t>
            </w:r>
          </w:p>
        </w:tc>
        <w:tc>
          <w:tcPr>
            <w:tcW w:w="5651" w:type="dxa"/>
            <w:shd w:val="clear" w:color="auto" w:fill="auto"/>
          </w:tcPr>
          <w:p w14:paraId="365C1648" w14:textId="11B42241" w:rsidR="00A23833" w:rsidRPr="00F63366" w:rsidRDefault="008803CA" w:rsidP="008D3541">
            <w:pPr>
              <w:rPr>
                <w:lang w:val="en-US"/>
              </w:rPr>
            </w:pPr>
            <w:r w:rsidRPr="00F63366">
              <w:rPr>
                <w:lang w:val="en-US"/>
              </w:rPr>
              <w:t>Bán 1 hay nhiều mặt hàng với số lượng xác định</w:t>
            </w:r>
          </w:p>
        </w:tc>
      </w:tr>
      <w:tr w:rsidR="00A23833" w:rsidRPr="00F63366" w14:paraId="632DB27B" w14:textId="77777777" w:rsidTr="008D3541">
        <w:tc>
          <w:tcPr>
            <w:tcW w:w="763" w:type="dxa"/>
            <w:shd w:val="clear" w:color="auto" w:fill="auto"/>
          </w:tcPr>
          <w:p w14:paraId="07EE57AD" w14:textId="4D7CC67B" w:rsidR="00A23833" w:rsidRPr="00F63366" w:rsidRDefault="008803CA" w:rsidP="008D3541">
            <w:pPr>
              <w:jc w:val="center"/>
              <w:rPr>
                <w:lang w:val="en-US"/>
              </w:rPr>
            </w:pPr>
            <w:r w:rsidRPr="00F63366"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5DA6449D" w14:textId="678F1BA8" w:rsidR="00A23833" w:rsidRPr="00F63366" w:rsidRDefault="008803CA" w:rsidP="008D3541">
            <w:pPr>
              <w:rPr>
                <w:lang w:val="en-US"/>
              </w:rPr>
            </w:pPr>
            <w:r w:rsidRPr="00F63366">
              <w:rPr>
                <w:lang w:val="en-US"/>
              </w:rPr>
              <w:t>Tìm kiếm hàng</w:t>
            </w:r>
          </w:p>
        </w:tc>
        <w:tc>
          <w:tcPr>
            <w:tcW w:w="5651" w:type="dxa"/>
            <w:shd w:val="clear" w:color="auto" w:fill="auto"/>
          </w:tcPr>
          <w:p w14:paraId="4EA320CA" w14:textId="0C58D5F0" w:rsidR="008403E2" w:rsidRPr="00F63366" w:rsidRDefault="008803CA" w:rsidP="008D3541">
            <w:pPr>
              <w:rPr>
                <w:lang w:val="en-US"/>
              </w:rPr>
            </w:pPr>
            <w:r w:rsidRPr="00F63366">
              <w:rPr>
                <w:lang w:val="en-US"/>
              </w:rPr>
              <w:t>Tìm kiếm 1 mặt hàng theo mã hàng xác định</w:t>
            </w:r>
          </w:p>
        </w:tc>
      </w:tr>
      <w:tr w:rsidR="008403E2" w:rsidRPr="00F63366" w14:paraId="6121E96B" w14:textId="77777777" w:rsidTr="008D3541">
        <w:tc>
          <w:tcPr>
            <w:tcW w:w="763" w:type="dxa"/>
            <w:shd w:val="clear" w:color="auto" w:fill="auto"/>
          </w:tcPr>
          <w:p w14:paraId="447B254F" w14:textId="486D8EB3" w:rsidR="008403E2" w:rsidRPr="00F63366" w:rsidRDefault="008803CA" w:rsidP="008D3541">
            <w:pPr>
              <w:jc w:val="center"/>
              <w:rPr>
                <w:lang w:val="en-US"/>
              </w:rPr>
            </w:pPr>
            <w:r w:rsidRPr="00F63366"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43532E6D" w14:textId="167E4F71" w:rsidR="008403E2" w:rsidRPr="00F63366" w:rsidRDefault="00990E8D" w:rsidP="008D3541">
            <w:pPr>
              <w:rPr>
                <w:lang w:val="en-US"/>
              </w:rPr>
            </w:pPr>
            <w:r>
              <w:rPr>
                <w:lang w:val="en-US"/>
              </w:rPr>
              <w:t>Thêm hàng vào giỏ hàng</w:t>
            </w:r>
          </w:p>
        </w:tc>
        <w:tc>
          <w:tcPr>
            <w:tcW w:w="5651" w:type="dxa"/>
            <w:shd w:val="clear" w:color="auto" w:fill="auto"/>
          </w:tcPr>
          <w:p w14:paraId="6928E68F" w14:textId="0D88701C" w:rsidR="008403E2" w:rsidRPr="00F63366" w:rsidRDefault="00990E8D" w:rsidP="008D3541">
            <w:pPr>
              <w:rPr>
                <w:lang w:val="en-US"/>
              </w:rPr>
            </w:pPr>
            <w:r>
              <w:rPr>
                <w:lang w:val="en-US"/>
              </w:rPr>
              <w:t>Chỉ ra những sản phẩm cần thanh toán của khách hàng</w:t>
            </w:r>
          </w:p>
        </w:tc>
      </w:tr>
      <w:tr w:rsidR="008403E2" w:rsidRPr="00F63366" w14:paraId="5A5BDE32" w14:textId="77777777" w:rsidTr="008D3541">
        <w:tc>
          <w:tcPr>
            <w:tcW w:w="763" w:type="dxa"/>
            <w:shd w:val="clear" w:color="auto" w:fill="auto"/>
          </w:tcPr>
          <w:p w14:paraId="60D76928" w14:textId="2E0832D5" w:rsidR="008403E2" w:rsidRPr="00F63366" w:rsidRDefault="008803CA" w:rsidP="008D3541">
            <w:pPr>
              <w:jc w:val="center"/>
              <w:rPr>
                <w:lang w:val="en-US"/>
              </w:rPr>
            </w:pPr>
            <w:r w:rsidRPr="00F63366"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42EA1C64" w14:textId="631B027C" w:rsidR="008403E2" w:rsidRPr="00F63366" w:rsidRDefault="008803CA" w:rsidP="008D3541">
            <w:pPr>
              <w:rPr>
                <w:lang w:val="en-US"/>
              </w:rPr>
            </w:pPr>
            <w:r w:rsidRPr="00F63366">
              <w:rPr>
                <w:lang w:val="en-US"/>
              </w:rPr>
              <w:t>Nhập kho</w:t>
            </w:r>
          </w:p>
        </w:tc>
        <w:tc>
          <w:tcPr>
            <w:tcW w:w="5651" w:type="dxa"/>
            <w:shd w:val="clear" w:color="auto" w:fill="auto"/>
          </w:tcPr>
          <w:p w14:paraId="2A5001A5" w14:textId="01677E19" w:rsidR="008403E2" w:rsidRPr="00F63366" w:rsidRDefault="008803CA" w:rsidP="008D3541">
            <w:pPr>
              <w:rPr>
                <w:lang w:val="en-US"/>
              </w:rPr>
            </w:pPr>
            <w:r w:rsidRPr="00F63366">
              <w:rPr>
                <w:lang w:val="en-US"/>
              </w:rPr>
              <w:t>Tăng số lượng 1 mặt hàng có trong cửa hàng với số lượng xác định</w:t>
            </w:r>
          </w:p>
        </w:tc>
      </w:tr>
      <w:tr w:rsidR="008403E2" w:rsidRPr="00F63366" w14:paraId="579920E2" w14:textId="77777777" w:rsidTr="008D3541">
        <w:tc>
          <w:tcPr>
            <w:tcW w:w="763" w:type="dxa"/>
            <w:shd w:val="clear" w:color="auto" w:fill="auto"/>
          </w:tcPr>
          <w:p w14:paraId="3473B678" w14:textId="0B92EC00" w:rsidR="008403E2" w:rsidRPr="00F63366" w:rsidRDefault="008803CA" w:rsidP="008D3541">
            <w:pPr>
              <w:jc w:val="center"/>
              <w:rPr>
                <w:lang w:val="en-US"/>
              </w:rPr>
            </w:pPr>
            <w:r w:rsidRPr="00F63366"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562BED5D" w14:textId="7A5D3CFA" w:rsidR="008403E2" w:rsidRPr="00F63366" w:rsidRDefault="008803CA" w:rsidP="008D3541">
            <w:pPr>
              <w:rPr>
                <w:lang w:val="en-US"/>
              </w:rPr>
            </w:pPr>
            <w:r w:rsidRPr="00F63366">
              <w:rPr>
                <w:lang w:val="en-US"/>
              </w:rPr>
              <w:t>Xóa hàng</w:t>
            </w:r>
          </w:p>
        </w:tc>
        <w:tc>
          <w:tcPr>
            <w:tcW w:w="5651" w:type="dxa"/>
            <w:shd w:val="clear" w:color="auto" w:fill="auto"/>
          </w:tcPr>
          <w:p w14:paraId="6E3DE578" w14:textId="65F92FFD" w:rsidR="008403E2" w:rsidRPr="00F63366" w:rsidRDefault="008803CA" w:rsidP="008D3541">
            <w:pPr>
              <w:rPr>
                <w:lang w:val="en-US"/>
              </w:rPr>
            </w:pPr>
            <w:r w:rsidRPr="00F63366">
              <w:rPr>
                <w:lang w:val="en-US"/>
              </w:rPr>
              <w:t>Thực hiện xuất kho toàn bộ số lượng của 1 mặt hàng rồi xóa mặt hàng đó</w:t>
            </w:r>
          </w:p>
        </w:tc>
      </w:tr>
      <w:tr w:rsidR="008403E2" w:rsidRPr="00F63366" w14:paraId="4197675E" w14:textId="77777777" w:rsidTr="008D3541">
        <w:tc>
          <w:tcPr>
            <w:tcW w:w="763" w:type="dxa"/>
            <w:shd w:val="clear" w:color="auto" w:fill="auto"/>
          </w:tcPr>
          <w:p w14:paraId="47023193" w14:textId="1E746E94" w:rsidR="008403E2" w:rsidRPr="00F63366" w:rsidRDefault="008803CA" w:rsidP="008D3541">
            <w:pPr>
              <w:jc w:val="center"/>
              <w:rPr>
                <w:lang w:val="en-US"/>
              </w:rPr>
            </w:pPr>
            <w:r w:rsidRPr="00F63366"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3A34AFBE" w14:textId="23B2FB51" w:rsidR="008403E2" w:rsidRPr="00F63366" w:rsidRDefault="008803CA" w:rsidP="008D3541">
            <w:pPr>
              <w:rPr>
                <w:lang w:val="en-US"/>
              </w:rPr>
            </w:pPr>
            <w:r w:rsidRPr="00F63366">
              <w:rPr>
                <w:lang w:val="en-US"/>
              </w:rPr>
              <w:t>Thêm hàng</w:t>
            </w:r>
          </w:p>
        </w:tc>
        <w:tc>
          <w:tcPr>
            <w:tcW w:w="5651" w:type="dxa"/>
            <w:shd w:val="clear" w:color="auto" w:fill="auto"/>
          </w:tcPr>
          <w:p w14:paraId="1246CF9D" w14:textId="37F61B39" w:rsidR="008403E2" w:rsidRPr="00F63366" w:rsidRDefault="008803CA" w:rsidP="008D3541">
            <w:pPr>
              <w:rPr>
                <w:lang w:val="en-US"/>
              </w:rPr>
            </w:pPr>
            <w:r w:rsidRPr="00F63366">
              <w:rPr>
                <w:lang w:val="en-US"/>
              </w:rPr>
              <w:t>Thê</w:t>
            </w:r>
            <w:r w:rsidR="00C26836" w:rsidRPr="00F63366">
              <w:rPr>
                <w:lang w:val="en-US"/>
              </w:rPr>
              <w:t>m 1 mặt hàng mới chưa có trong cửa hàng</w:t>
            </w:r>
          </w:p>
        </w:tc>
      </w:tr>
      <w:tr w:rsidR="00990E8D" w:rsidRPr="00F63366" w14:paraId="5E2B05B9" w14:textId="77777777" w:rsidTr="008D3541">
        <w:tc>
          <w:tcPr>
            <w:tcW w:w="763" w:type="dxa"/>
            <w:shd w:val="clear" w:color="auto" w:fill="auto"/>
          </w:tcPr>
          <w:p w14:paraId="15987570" w14:textId="5D7A9F7E" w:rsidR="00990E8D" w:rsidRPr="00F63366" w:rsidRDefault="00990E8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14DDFC91" w14:textId="75974CE9" w:rsidR="00990E8D" w:rsidRPr="00F63366" w:rsidRDefault="00990E8D" w:rsidP="008D3541">
            <w:pPr>
              <w:rPr>
                <w:lang w:val="en-US"/>
              </w:rPr>
            </w:pPr>
            <w:r>
              <w:rPr>
                <w:lang w:val="en-US"/>
              </w:rPr>
              <w:t>Xóa hàng khỏi giỏ hàng</w:t>
            </w:r>
          </w:p>
        </w:tc>
        <w:tc>
          <w:tcPr>
            <w:tcW w:w="5651" w:type="dxa"/>
            <w:shd w:val="clear" w:color="auto" w:fill="auto"/>
          </w:tcPr>
          <w:p w14:paraId="232F06F7" w14:textId="7519F314" w:rsidR="00990E8D" w:rsidRPr="00F63366" w:rsidRDefault="00990E8D" w:rsidP="008D3541">
            <w:pPr>
              <w:rPr>
                <w:lang w:val="en-US"/>
              </w:rPr>
            </w:pPr>
            <w:r>
              <w:rPr>
                <w:lang w:val="en-US"/>
              </w:rPr>
              <w:t>Xóa 1 sản phẩm trong giỏ hàng cần mua</w:t>
            </w:r>
          </w:p>
        </w:tc>
      </w:tr>
    </w:tbl>
    <w:p w14:paraId="6B25155D" w14:textId="77777777" w:rsidR="00A23833" w:rsidRPr="00F63366" w:rsidRDefault="00A23833" w:rsidP="00A23833">
      <w:pPr>
        <w:rPr>
          <w:lang w:val="en-US"/>
        </w:rPr>
      </w:pPr>
    </w:p>
    <w:p w14:paraId="08B17438" w14:textId="77777777" w:rsidR="00A23833" w:rsidRPr="00F63366" w:rsidRDefault="00A23833" w:rsidP="00A23833">
      <w:pPr>
        <w:pStyle w:val="Heading1"/>
        <w:spacing w:line="360" w:lineRule="auto"/>
        <w:jc w:val="both"/>
        <w:rPr>
          <w:rFonts w:ascii="Times New Roman" w:hAnsi="Times New Roman"/>
          <w:lang w:val="en-US"/>
        </w:rPr>
      </w:pPr>
      <w:bookmarkStart w:id="6" w:name="_Toc369450776"/>
      <w:r w:rsidRPr="00F63366">
        <w:rPr>
          <w:rFonts w:ascii="Times New Roman" w:hAnsi="Times New Roman"/>
          <w:lang w:val="en-US"/>
        </w:rPr>
        <w:t xml:space="preserve">Đặc tả </w:t>
      </w:r>
      <w:bookmarkEnd w:id="0"/>
      <w:bookmarkEnd w:id="1"/>
      <w:bookmarkEnd w:id="2"/>
      <w:bookmarkEnd w:id="3"/>
      <w:bookmarkEnd w:id="4"/>
      <w:r w:rsidRPr="00F63366">
        <w:rPr>
          <w:rFonts w:ascii="Times New Roman" w:hAnsi="Times New Roman"/>
          <w:lang w:val="en-US"/>
        </w:rPr>
        <w:t>Use-case</w:t>
      </w:r>
      <w:bookmarkEnd w:id="6"/>
      <w:r w:rsidRPr="00F63366">
        <w:rPr>
          <w:rFonts w:ascii="Times New Roman" w:hAnsi="Times New Roman"/>
          <w:lang w:val="en-US"/>
        </w:rPr>
        <w:t xml:space="preserve"> </w:t>
      </w:r>
    </w:p>
    <w:p w14:paraId="1AC43D52" w14:textId="77777777" w:rsidR="00A23833" w:rsidRPr="00990E8D" w:rsidRDefault="00A23833" w:rsidP="0060493B">
      <w:pPr>
        <w:pStyle w:val="BodyText"/>
        <w:ind w:left="0"/>
        <w:jc w:val="both"/>
        <w:rPr>
          <w:b/>
          <w:i/>
          <w:color w:val="000000" w:themeColor="text1"/>
          <w:lang w:val="en-US"/>
        </w:rPr>
      </w:pPr>
      <w:r w:rsidRPr="00990E8D">
        <w:rPr>
          <w:b/>
          <w:i/>
          <w:color w:val="000000" w:themeColor="text1"/>
          <w:lang w:val="en-US"/>
        </w:rPr>
        <w:t>Ghi chú: Với mỗi Use-case, đặc tả nội dung của Use-case theo template sau:</w:t>
      </w:r>
    </w:p>
    <w:p w14:paraId="7571365F" w14:textId="2B1CFEEE" w:rsidR="00A23833" w:rsidRPr="00990E8D" w:rsidRDefault="00A23833" w:rsidP="00A23833">
      <w:pPr>
        <w:pStyle w:val="Heading2"/>
        <w:spacing w:line="360" w:lineRule="auto"/>
        <w:jc w:val="both"/>
        <w:rPr>
          <w:rFonts w:ascii="Times New Roman" w:hAnsi="Times New Roman"/>
          <w:color w:val="000000" w:themeColor="text1"/>
          <w:lang w:val="en-US"/>
        </w:rPr>
      </w:pPr>
      <w:bookmarkStart w:id="7" w:name="_Toc369450777"/>
      <w:r w:rsidRPr="00990E8D">
        <w:rPr>
          <w:rFonts w:ascii="Times New Roman" w:hAnsi="Times New Roman"/>
          <w:color w:val="000000" w:themeColor="text1"/>
          <w:lang w:val="en-US"/>
        </w:rPr>
        <w:t xml:space="preserve">Đặc tả Use-case </w:t>
      </w:r>
      <w:r w:rsidR="00C26836" w:rsidRPr="00990E8D">
        <w:rPr>
          <w:rFonts w:ascii="Times New Roman" w:hAnsi="Times New Roman"/>
          <w:color w:val="000000" w:themeColor="text1"/>
          <w:sz w:val="28"/>
          <w:szCs w:val="28"/>
          <w:lang w:val="en-US"/>
        </w:rPr>
        <w:t>“Bán</w:t>
      </w:r>
      <w:r w:rsidRPr="00990E8D">
        <w:rPr>
          <w:rFonts w:ascii="Times New Roman" w:hAnsi="Times New Roman"/>
          <w:color w:val="000000" w:themeColor="text1"/>
          <w:sz w:val="28"/>
          <w:szCs w:val="28"/>
          <w:lang w:val="en-US"/>
        </w:rPr>
        <w:t>”</w:t>
      </w:r>
      <w:bookmarkEnd w:id="7"/>
    </w:p>
    <w:p w14:paraId="133FD493" w14:textId="77777777" w:rsidR="00A23833" w:rsidRPr="00990E8D" w:rsidRDefault="00A23833" w:rsidP="00A23833">
      <w:pPr>
        <w:pStyle w:val="Heading3"/>
        <w:spacing w:line="360" w:lineRule="auto"/>
        <w:jc w:val="both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Tóm tắt</w:t>
      </w:r>
    </w:p>
    <w:p w14:paraId="483EA092" w14:textId="7C1748DB" w:rsidR="00C26836" w:rsidRPr="00990E8D" w:rsidRDefault="00C26836" w:rsidP="00C26836">
      <w:pPr>
        <w:pStyle w:val="BodyText"/>
        <w:numPr>
          <w:ilvl w:val="0"/>
          <w:numId w:val="34"/>
        </w:numPr>
        <w:jc w:val="both"/>
        <w:rPr>
          <w:i/>
          <w:color w:val="000000" w:themeColor="text1"/>
        </w:rPr>
      </w:pPr>
      <w:r w:rsidRPr="00990E8D">
        <w:rPr>
          <w:i/>
          <w:snapToGrid w:val="0"/>
          <w:color w:val="000000" w:themeColor="text1"/>
        </w:rPr>
        <w:t>Được sử dụng(SD) bởi user bán hàng.</w:t>
      </w:r>
    </w:p>
    <w:p w14:paraId="5296F0E8" w14:textId="67FC84F8" w:rsidR="00C26836" w:rsidRPr="00990E8D" w:rsidRDefault="00C26836" w:rsidP="00C26836">
      <w:pPr>
        <w:pStyle w:val="BodyText"/>
        <w:numPr>
          <w:ilvl w:val="0"/>
          <w:numId w:val="34"/>
        </w:numPr>
        <w:jc w:val="both"/>
        <w:rPr>
          <w:i/>
          <w:color w:val="000000" w:themeColor="text1"/>
          <w:lang w:val="en-US"/>
        </w:rPr>
      </w:pPr>
      <w:r w:rsidRPr="00990E8D">
        <w:rPr>
          <w:i/>
          <w:snapToGrid w:val="0"/>
          <w:color w:val="000000" w:themeColor="text1"/>
          <w:lang w:val="en-US"/>
        </w:rPr>
        <w:t>Bán một mặt hàng.</w:t>
      </w:r>
    </w:p>
    <w:p w14:paraId="08493BD4" w14:textId="653237E3" w:rsidR="00C26836" w:rsidRPr="00990E8D" w:rsidRDefault="00C26836" w:rsidP="00C26836">
      <w:pPr>
        <w:pStyle w:val="BodyText"/>
        <w:numPr>
          <w:ilvl w:val="0"/>
          <w:numId w:val="34"/>
        </w:numPr>
        <w:jc w:val="both"/>
        <w:rPr>
          <w:i/>
          <w:color w:val="000000" w:themeColor="text1"/>
          <w:lang w:val="en-US"/>
        </w:rPr>
      </w:pPr>
      <w:r w:rsidRPr="00990E8D">
        <w:rPr>
          <w:i/>
          <w:snapToGrid w:val="0"/>
          <w:color w:val="000000" w:themeColor="text1"/>
          <w:lang w:val="en-US"/>
        </w:rPr>
        <w:t>Thực hiện các chức năng: tìm kiếm món hàng trong kho hàng, xuất kho ( giảm số lượng mặt hàng), thu tiền người mua</w:t>
      </w:r>
    </w:p>
    <w:p w14:paraId="066E5666" w14:textId="77777777" w:rsidR="00A23833" w:rsidRPr="00990E8D" w:rsidRDefault="00A23833" w:rsidP="00A23833">
      <w:pPr>
        <w:pStyle w:val="Heading3"/>
        <w:spacing w:line="360" w:lineRule="auto"/>
        <w:jc w:val="both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Dòng sự kiện</w:t>
      </w:r>
    </w:p>
    <w:p w14:paraId="51F53270" w14:textId="77777777" w:rsidR="00A23833" w:rsidRPr="00990E8D" w:rsidRDefault="00A23833" w:rsidP="00A23833">
      <w:pPr>
        <w:pStyle w:val="Heading4"/>
        <w:spacing w:line="360" w:lineRule="auto"/>
        <w:jc w:val="both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Dòng sự kiện chính</w:t>
      </w:r>
    </w:p>
    <w:p w14:paraId="09593D78" w14:textId="48075F94" w:rsidR="00A23833" w:rsidRPr="00990E8D" w:rsidRDefault="00C26836" w:rsidP="00C26836">
      <w:pPr>
        <w:pStyle w:val="BodyText"/>
        <w:numPr>
          <w:ilvl w:val="0"/>
          <w:numId w:val="35"/>
        </w:numPr>
        <w:jc w:val="both"/>
        <w:rPr>
          <w:i/>
          <w:color w:val="000000" w:themeColor="text1"/>
          <w:lang w:val="en-US"/>
        </w:rPr>
      </w:pPr>
      <w:r w:rsidRPr="00990E8D">
        <w:rPr>
          <w:i/>
          <w:color w:val="000000" w:themeColor="text1"/>
          <w:lang w:val="en-US"/>
        </w:rPr>
        <w:t>Tìm món hàng theo mã hàng trong kho hàng</w:t>
      </w:r>
    </w:p>
    <w:p w14:paraId="2E990429" w14:textId="35413A30" w:rsidR="00C26836" w:rsidRPr="00990E8D" w:rsidRDefault="00C26836" w:rsidP="00C26836">
      <w:pPr>
        <w:pStyle w:val="BodyText"/>
        <w:numPr>
          <w:ilvl w:val="0"/>
          <w:numId w:val="35"/>
        </w:numPr>
        <w:jc w:val="both"/>
        <w:rPr>
          <w:i/>
          <w:color w:val="000000" w:themeColor="text1"/>
          <w:lang w:val="en-US"/>
        </w:rPr>
      </w:pPr>
      <w:r w:rsidRPr="00990E8D">
        <w:rPr>
          <w:i/>
          <w:color w:val="000000" w:themeColor="text1"/>
          <w:lang w:val="en-US"/>
        </w:rPr>
        <w:t>Lấy số lượng và giá của món hàng</w:t>
      </w:r>
    </w:p>
    <w:p w14:paraId="1938DB49" w14:textId="75CB479F" w:rsidR="00C26836" w:rsidRPr="00990E8D" w:rsidRDefault="00C26836" w:rsidP="00C26836">
      <w:pPr>
        <w:pStyle w:val="BodyText"/>
        <w:numPr>
          <w:ilvl w:val="0"/>
          <w:numId w:val="35"/>
        </w:numPr>
        <w:jc w:val="both"/>
        <w:rPr>
          <w:i/>
          <w:color w:val="000000" w:themeColor="text1"/>
          <w:lang w:val="en-US"/>
        </w:rPr>
      </w:pPr>
      <w:r w:rsidRPr="00990E8D">
        <w:rPr>
          <w:i/>
          <w:color w:val="000000" w:themeColor="text1"/>
          <w:lang w:val="en-US"/>
        </w:rPr>
        <w:t>Giảm số lượng hàng trong kho theo số lượng cần mua</w:t>
      </w:r>
      <w:r w:rsidR="00F25538" w:rsidRPr="00990E8D">
        <w:rPr>
          <w:i/>
          <w:color w:val="000000" w:themeColor="text1"/>
          <w:lang w:val="en-US"/>
        </w:rPr>
        <w:t>(nếu số lượng trong kho lớn hơn hoặc bằng số lượng cần mua)</w:t>
      </w:r>
    </w:p>
    <w:p w14:paraId="226225E5" w14:textId="32E341FA" w:rsidR="00C26836" w:rsidRPr="00990E8D" w:rsidRDefault="00C26836" w:rsidP="00C26836">
      <w:pPr>
        <w:pStyle w:val="BodyText"/>
        <w:numPr>
          <w:ilvl w:val="0"/>
          <w:numId w:val="35"/>
        </w:numPr>
        <w:jc w:val="both"/>
        <w:rPr>
          <w:i/>
          <w:color w:val="000000" w:themeColor="text1"/>
          <w:lang w:val="en-US"/>
        </w:rPr>
      </w:pPr>
      <w:r w:rsidRPr="00990E8D">
        <w:rPr>
          <w:i/>
          <w:color w:val="000000" w:themeColor="text1"/>
          <w:lang w:val="en-US"/>
        </w:rPr>
        <w:t>Nhận tiền từ khách hàng</w:t>
      </w:r>
    </w:p>
    <w:p w14:paraId="3F97CA5C" w14:textId="77777777" w:rsidR="00A23833" w:rsidRPr="00990E8D" w:rsidRDefault="00A23833" w:rsidP="00A23833">
      <w:pPr>
        <w:pStyle w:val="Heading4"/>
        <w:spacing w:line="360" w:lineRule="auto"/>
        <w:jc w:val="both"/>
        <w:rPr>
          <w:rFonts w:ascii="Times New Roman" w:hAnsi="Times New Roman"/>
          <w:color w:val="000000" w:themeColor="text1"/>
          <w:lang w:val="en-US"/>
        </w:rPr>
      </w:pPr>
      <w:r w:rsidRPr="00990E8D">
        <w:rPr>
          <w:rFonts w:ascii="Times New Roman" w:hAnsi="Times New Roman"/>
          <w:color w:val="000000" w:themeColor="text1"/>
        </w:rPr>
        <w:t>Các dòng sự kiện khác</w:t>
      </w:r>
    </w:p>
    <w:p w14:paraId="3D3AF3E1" w14:textId="0EDD50D5" w:rsidR="00A23833" w:rsidRPr="00990E8D" w:rsidRDefault="00C26836" w:rsidP="00A23833">
      <w:pPr>
        <w:ind w:firstLine="720"/>
        <w:rPr>
          <w:i/>
          <w:color w:val="000000" w:themeColor="text1"/>
          <w:lang w:val="en-US"/>
        </w:rPr>
      </w:pPr>
      <w:r w:rsidRPr="00990E8D">
        <w:rPr>
          <w:i/>
          <w:color w:val="000000" w:themeColor="text1"/>
          <w:lang w:val="en-US"/>
        </w:rPr>
        <w:t>Không có</w:t>
      </w:r>
    </w:p>
    <w:p w14:paraId="19AACB05" w14:textId="77777777" w:rsidR="00A23833" w:rsidRPr="00990E8D" w:rsidRDefault="00A23833" w:rsidP="00A23833">
      <w:pPr>
        <w:pStyle w:val="Heading3"/>
        <w:spacing w:line="360" w:lineRule="auto"/>
        <w:jc w:val="both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Các yêu cầu đặc biệt</w:t>
      </w:r>
    </w:p>
    <w:p w14:paraId="483B2ED8" w14:textId="07F25217" w:rsidR="00A23833" w:rsidRPr="00990E8D" w:rsidRDefault="00765540" w:rsidP="00765540">
      <w:pPr>
        <w:pStyle w:val="BodyText"/>
        <w:jc w:val="both"/>
        <w:rPr>
          <w:i/>
          <w:color w:val="000000" w:themeColor="text1"/>
        </w:rPr>
      </w:pPr>
      <w:r w:rsidRPr="00990E8D">
        <w:rPr>
          <w:i/>
          <w:color w:val="000000" w:themeColor="text1"/>
        </w:rPr>
        <w:t xml:space="preserve">Chức năng tìm kiếm phải trả về có món hàng và số lượng phù hợp mới thực hiện </w:t>
      </w:r>
      <w:r w:rsidR="006023ED" w:rsidRPr="00990E8D">
        <w:rPr>
          <w:i/>
          <w:color w:val="000000" w:themeColor="text1"/>
        </w:rPr>
        <w:t>xuất kho và bán</w:t>
      </w:r>
    </w:p>
    <w:p w14:paraId="2180FEDE" w14:textId="77777777" w:rsidR="00A23833" w:rsidRPr="00990E8D" w:rsidRDefault="00A23833" w:rsidP="00A23833">
      <w:pPr>
        <w:pStyle w:val="Heading3"/>
        <w:spacing w:line="360" w:lineRule="auto"/>
        <w:jc w:val="both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Trạng thái hệ thống khi bắt đầu thực hiện Use-case</w:t>
      </w:r>
    </w:p>
    <w:p w14:paraId="2DC118A5" w14:textId="77777777" w:rsidR="00697056" w:rsidRPr="00990E8D" w:rsidRDefault="00697056" w:rsidP="00697056">
      <w:pPr>
        <w:ind w:firstLine="720"/>
        <w:rPr>
          <w:i/>
          <w:color w:val="000000" w:themeColor="text1"/>
          <w:lang w:val="en-US"/>
        </w:rPr>
      </w:pPr>
      <w:r w:rsidRPr="00990E8D">
        <w:rPr>
          <w:i/>
          <w:color w:val="000000" w:themeColor="text1"/>
          <w:lang w:val="en-US"/>
        </w:rPr>
        <w:t>Không có</w:t>
      </w:r>
    </w:p>
    <w:p w14:paraId="5EBA65BC" w14:textId="77777777" w:rsidR="00A23833" w:rsidRPr="00990E8D" w:rsidRDefault="00A23833" w:rsidP="00A23833">
      <w:pPr>
        <w:pStyle w:val="Heading3"/>
        <w:spacing w:line="360" w:lineRule="auto"/>
        <w:jc w:val="both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  <w:lang w:val="en-US"/>
        </w:rPr>
        <w:lastRenderedPageBreak/>
        <w:t>Trạng thái hệ thống sau khi thực hiện Use-case</w:t>
      </w:r>
    </w:p>
    <w:p w14:paraId="2FDDD81B" w14:textId="10FC38FB" w:rsidR="00A23833" w:rsidRPr="00990E8D" w:rsidRDefault="00697056" w:rsidP="00697056">
      <w:pPr>
        <w:ind w:firstLine="720"/>
        <w:rPr>
          <w:i/>
          <w:color w:val="000000" w:themeColor="text1"/>
          <w:lang w:val="en-US"/>
        </w:rPr>
      </w:pPr>
      <w:r w:rsidRPr="00990E8D">
        <w:rPr>
          <w:i/>
          <w:color w:val="000000" w:themeColor="text1"/>
          <w:lang w:val="en-US"/>
        </w:rPr>
        <w:t>Không có</w:t>
      </w:r>
      <w:r w:rsidR="00A23833" w:rsidRPr="00990E8D">
        <w:rPr>
          <w:i/>
          <w:color w:val="000000" w:themeColor="text1"/>
        </w:rPr>
        <w:t>.</w:t>
      </w:r>
    </w:p>
    <w:p w14:paraId="6CB8527B" w14:textId="77777777" w:rsidR="00A23833" w:rsidRPr="00990E8D" w:rsidRDefault="00A23833" w:rsidP="00A23833">
      <w:pPr>
        <w:pStyle w:val="Heading3"/>
        <w:spacing w:line="360" w:lineRule="auto"/>
        <w:jc w:val="both"/>
        <w:rPr>
          <w:rFonts w:ascii="Times New Roman" w:hAnsi="Times New Roman"/>
          <w:color w:val="000000" w:themeColor="text1"/>
          <w:lang w:val="en-US"/>
        </w:rPr>
      </w:pPr>
      <w:r w:rsidRPr="00990E8D">
        <w:rPr>
          <w:rFonts w:ascii="Times New Roman" w:hAnsi="Times New Roman"/>
          <w:color w:val="000000" w:themeColor="text1"/>
          <w:lang w:val="en-US"/>
        </w:rPr>
        <w:t>Điểm mở rộng</w:t>
      </w:r>
    </w:p>
    <w:p w14:paraId="76412E3E" w14:textId="6F2C4BC1" w:rsidR="00A23833" w:rsidRPr="00990E8D" w:rsidRDefault="00697056" w:rsidP="00697056">
      <w:pPr>
        <w:pStyle w:val="BodyText"/>
        <w:numPr>
          <w:ilvl w:val="0"/>
          <w:numId w:val="34"/>
        </w:numPr>
        <w:jc w:val="both"/>
        <w:rPr>
          <w:i/>
          <w:color w:val="000000" w:themeColor="text1"/>
          <w:lang w:val="en-US"/>
        </w:rPr>
      </w:pPr>
      <w:r w:rsidRPr="00990E8D">
        <w:rPr>
          <w:i/>
          <w:color w:val="000000" w:themeColor="text1"/>
          <w:lang w:val="en-US"/>
        </w:rPr>
        <w:t>Có quan hệ include với use-case(U-C) xuất kho và U-C tìm kiếm hàng.</w:t>
      </w:r>
    </w:p>
    <w:p w14:paraId="3D980094" w14:textId="77777777" w:rsidR="003548A8" w:rsidRPr="00990E8D" w:rsidRDefault="003548A8" w:rsidP="00A23833">
      <w:pPr>
        <w:spacing w:line="360" w:lineRule="auto"/>
        <w:jc w:val="both"/>
        <w:rPr>
          <w:i/>
          <w:color w:val="000000" w:themeColor="text1"/>
          <w:lang w:val="en-US"/>
        </w:rPr>
      </w:pPr>
    </w:p>
    <w:p w14:paraId="5D08192D" w14:textId="56C4D29C" w:rsidR="00F06FBE" w:rsidRPr="00990E8D" w:rsidRDefault="00697056">
      <w:pPr>
        <w:pStyle w:val="Heading2"/>
        <w:rPr>
          <w:rFonts w:ascii="Times New Roman" w:hAnsi="Times New Roman"/>
          <w:color w:val="000000" w:themeColor="text1"/>
          <w:sz w:val="32"/>
          <w:szCs w:val="32"/>
        </w:rPr>
      </w:pPr>
      <w:r w:rsidRPr="00990E8D">
        <w:rPr>
          <w:rFonts w:ascii="Times New Roman" w:hAnsi="Times New Roman"/>
          <w:color w:val="000000" w:themeColor="text1"/>
          <w:lang w:val="en-US"/>
        </w:rPr>
        <w:t xml:space="preserve">Đặc tả Use-case </w:t>
      </w:r>
      <w:r w:rsidRPr="00990E8D">
        <w:rPr>
          <w:rFonts w:ascii="Times New Roman" w:hAnsi="Times New Roman"/>
          <w:color w:val="000000" w:themeColor="text1"/>
          <w:sz w:val="32"/>
          <w:szCs w:val="32"/>
          <w:lang w:val="en-US"/>
        </w:rPr>
        <w:t>“Tìm kiếm hàng”</w:t>
      </w:r>
    </w:p>
    <w:p w14:paraId="57CF181A" w14:textId="2412A924" w:rsidR="00F06FBE" w:rsidRPr="00990E8D" w:rsidRDefault="00697056" w:rsidP="00B5602E">
      <w:pPr>
        <w:pStyle w:val="Heading3"/>
        <w:spacing w:line="360" w:lineRule="auto"/>
        <w:jc w:val="both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Tóm tắt</w:t>
      </w:r>
    </w:p>
    <w:p w14:paraId="7AEF936E" w14:textId="4AE0685C" w:rsidR="00697056" w:rsidRPr="00990E8D" w:rsidRDefault="00697056" w:rsidP="008A0203">
      <w:pPr>
        <w:pStyle w:val="BodyText"/>
        <w:numPr>
          <w:ilvl w:val="0"/>
          <w:numId w:val="34"/>
        </w:numPr>
        <w:jc w:val="both"/>
        <w:rPr>
          <w:color w:val="000000" w:themeColor="text1"/>
        </w:rPr>
      </w:pPr>
      <w:r w:rsidRPr="00990E8D">
        <w:rPr>
          <w:i/>
          <w:snapToGrid w:val="0"/>
          <w:color w:val="000000" w:themeColor="text1"/>
        </w:rPr>
        <w:t>Được sử dụng(SD) bởi user bán hàng và kho hàng.</w:t>
      </w:r>
    </w:p>
    <w:p w14:paraId="3F44BBAB" w14:textId="78DB44E5" w:rsidR="00697056" w:rsidRPr="00990E8D" w:rsidRDefault="00697056" w:rsidP="008A0203">
      <w:pPr>
        <w:pStyle w:val="BodyText"/>
        <w:numPr>
          <w:ilvl w:val="0"/>
          <w:numId w:val="34"/>
        </w:numPr>
        <w:jc w:val="both"/>
        <w:rPr>
          <w:color w:val="000000" w:themeColor="text1"/>
        </w:rPr>
      </w:pPr>
      <w:r w:rsidRPr="00990E8D">
        <w:rPr>
          <w:i/>
          <w:snapToGrid w:val="0"/>
          <w:color w:val="000000" w:themeColor="text1"/>
        </w:rPr>
        <w:t>Tìm kiếm một mặt hàng có trong kho (nếu có trả về giá và số lượng)</w:t>
      </w:r>
    </w:p>
    <w:p w14:paraId="0EEEF6C9" w14:textId="641436E9" w:rsidR="00697056" w:rsidRPr="00990E8D" w:rsidRDefault="00697056" w:rsidP="008A0203">
      <w:pPr>
        <w:pStyle w:val="BodyText"/>
        <w:numPr>
          <w:ilvl w:val="0"/>
          <w:numId w:val="34"/>
        </w:numPr>
        <w:jc w:val="both"/>
        <w:rPr>
          <w:color w:val="000000" w:themeColor="text1"/>
        </w:rPr>
      </w:pPr>
      <w:r w:rsidRPr="00990E8D">
        <w:rPr>
          <w:i/>
          <w:snapToGrid w:val="0"/>
          <w:color w:val="000000" w:themeColor="text1"/>
        </w:rPr>
        <w:t>Các chức năng: kiểm tra có hay không 1 mặt hàng trong cửa hàng (không khi không có mã hàng hay số lượng bằng 0)</w:t>
      </w:r>
    </w:p>
    <w:p w14:paraId="3EDC7CAE" w14:textId="13329734" w:rsidR="00F06FBE" w:rsidRPr="00990E8D" w:rsidRDefault="00697056" w:rsidP="00F25538">
      <w:pPr>
        <w:pStyle w:val="Heading3"/>
        <w:spacing w:line="360" w:lineRule="auto"/>
        <w:jc w:val="both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Dòng sự kiện</w:t>
      </w:r>
    </w:p>
    <w:p w14:paraId="7070D0EC" w14:textId="14489C3C" w:rsidR="00F06FBE" w:rsidRPr="00990E8D" w:rsidRDefault="00F25538" w:rsidP="00F06FBE">
      <w:pPr>
        <w:pStyle w:val="Heading4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Dòng sự kiện chính</w:t>
      </w:r>
    </w:p>
    <w:p w14:paraId="330BE95E" w14:textId="17192E50" w:rsidR="00F06FBE" w:rsidRPr="00990E8D" w:rsidRDefault="00F25538" w:rsidP="00F25538">
      <w:pPr>
        <w:pStyle w:val="ListParagraph"/>
        <w:numPr>
          <w:ilvl w:val="0"/>
          <w:numId w:val="36"/>
        </w:numPr>
        <w:rPr>
          <w:color w:val="000000" w:themeColor="text1"/>
        </w:rPr>
      </w:pPr>
      <w:r w:rsidRPr="00990E8D">
        <w:rPr>
          <w:i/>
          <w:color w:val="000000" w:themeColor="text1"/>
          <w:lang w:val="en-US"/>
        </w:rPr>
        <w:t xml:space="preserve">Người dùng nhập mã hàng </w:t>
      </w:r>
    </w:p>
    <w:p w14:paraId="57DA69A6" w14:textId="0C68ECE9" w:rsidR="00F25538" w:rsidRPr="00990E8D" w:rsidRDefault="00F25538" w:rsidP="00F25538">
      <w:pPr>
        <w:pStyle w:val="ListParagraph"/>
        <w:numPr>
          <w:ilvl w:val="0"/>
          <w:numId w:val="36"/>
        </w:numPr>
        <w:rPr>
          <w:color w:val="000000" w:themeColor="text1"/>
        </w:rPr>
      </w:pPr>
      <w:r w:rsidRPr="00990E8D">
        <w:rPr>
          <w:i/>
          <w:color w:val="000000" w:themeColor="text1"/>
          <w:lang w:val="en-US"/>
        </w:rPr>
        <w:t>Tìm kiếm trong CSDL theo mã hang</w:t>
      </w:r>
    </w:p>
    <w:p w14:paraId="666700C9" w14:textId="01E346D5" w:rsidR="00F25538" w:rsidRPr="00990E8D" w:rsidRDefault="00F25538" w:rsidP="00F25538">
      <w:pPr>
        <w:pStyle w:val="ListParagraph"/>
        <w:numPr>
          <w:ilvl w:val="0"/>
          <w:numId w:val="36"/>
        </w:numPr>
        <w:rPr>
          <w:color w:val="000000" w:themeColor="text1"/>
        </w:rPr>
      </w:pPr>
      <w:r w:rsidRPr="00990E8D">
        <w:rPr>
          <w:i/>
          <w:color w:val="000000" w:themeColor="text1"/>
        </w:rPr>
        <w:t>Trả về : nếu có hàng: giá và số lượng hiện tại trong kho; nếu không: báo cho người dung là không có mặt hàng hay đã hết hang</w:t>
      </w:r>
    </w:p>
    <w:p w14:paraId="763D66B1" w14:textId="2194C556" w:rsidR="00F25538" w:rsidRPr="00990E8D" w:rsidRDefault="00F25538">
      <w:pPr>
        <w:pStyle w:val="Heading4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Các dòng sự kiện khác</w:t>
      </w:r>
    </w:p>
    <w:p w14:paraId="6363331B" w14:textId="4F8ED6B6" w:rsidR="00F25538" w:rsidRPr="00990E8D" w:rsidRDefault="000D2366" w:rsidP="000D2366">
      <w:pPr>
        <w:pStyle w:val="ListParagraph"/>
        <w:numPr>
          <w:ilvl w:val="0"/>
          <w:numId w:val="34"/>
        </w:numPr>
        <w:rPr>
          <w:i/>
          <w:color w:val="000000" w:themeColor="text1"/>
        </w:rPr>
      </w:pPr>
      <w:r w:rsidRPr="00990E8D">
        <w:rPr>
          <w:i/>
          <w:color w:val="000000" w:themeColor="text1"/>
        </w:rPr>
        <w:t>Hiển thị gợi ý khi khách hàng nhập tên hoặc mã hàng</w:t>
      </w:r>
    </w:p>
    <w:p w14:paraId="115A4828" w14:textId="35CFD617" w:rsidR="000D2366" w:rsidRPr="00990E8D" w:rsidRDefault="000D2366" w:rsidP="000D2366">
      <w:pPr>
        <w:pStyle w:val="ListParagraph"/>
        <w:numPr>
          <w:ilvl w:val="0"/>
          <w:numId w:val="34"/>
        </w:numPr>
        <w:rPr>
          <w:i/>
          <w:color w:val="000000" w:themeColor="text1"/>
        </w:rPr>
      </w:pPr>
      <w:r w:rsidRPr="00990E8D">
        <w:rPr>
          <w:i/>
          <w:color w:val="000000" w:themeColor="text1"/>
        </w:rPr>
        <w:t>Xuất thông báo nếu k có mã hàng ( hiện yêu cầu thêm nếu mã hàng không có trong DB)</w:t>
      </w:r>
    </w:p>
    <w:p w14:paraId="2BA7F3E2" w14:textId="58E55DFE" w:rsidR="00F06FBE" w:rsidRPr="00990E8D" w:rsidRDefault="00F25538">
      <w:pPr>
        <w:pStyle w:val="Heading3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Các yêu cầu đặc biệt</w:t>
      </w:r>
    </w:p>
    <w:p w14:paraId="4AFDD0E5" w14:textId="77777777" w:rsidR="00F25538" w:rsidRPr="00990E8D" w:rsidRDefault="00F25538" w:rsidP="00F25538">
      <w:pPr>
        <w:ind w:firstLine="720"/>
        <w:rPr>
          <w:i/>
          <w:color w:val="000000" w:themeColor="text1"/>
          <w:lang w:val="en-US"/>
        </w:rPr>
      </w:pPr>
      <w:r w:rsidRPr="00990E8D">
        <w:rPr>
          <w:i/>
          <w:color w:val="000000" w:themeColor="text1"/>
          <w:lang w:val="en-US"/>
        </w:rPr>
        <w:t>Không có</w:t>
      </w:r>
      <w:r w:rsidRPr="00990E8D">
        <w:rPr>
          <w:i/>
          <w:color w:val="000000" w:themeColor="text1"/>
        </w:rPr>
        <w:t>.</w:t>
      </w:r>
    </w:p>
    <w:p w14:paraId="692CA2DC" w14:textId="3D48E987" w:rsidR="00F06FBE" w:rsidRPr="00990E8D" w:rsidRDefault="00765540">
      <w:pPr>
        <w:pStyle w:val="Heading3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Trạng thái hệ thống khi bắt đầu thực hiện Use-case</w:t>
      </w:r>
    </w:p>
    <w:p w14:paraId="3F35D6BB" w14:textId="0F7B9742" w:rsidR="00765540" w:rsidRPr="00990E8D" w:rsidRDefault="00765540" w:rsidP="00765540">
      <w:pPr>
        <w:ind w:firstLine="720"/>
        <w:rPr>
          <w:color w:val="000000" w:themeColor="text1"/>
        </w:rPr>
      </w:pPr>
      <w:r w:rsidRPr="00990E8D">
        <w:rPr>
          <w:i/>
          <w:color w:val="000000" w:themeColor="text1"/>
          <w:lang w:val="en-US"/>
        </w:rPr>
        <w:t>Không có</w:t>
      </w:r>
      <w:r w:rsidRPr="00990E8D">
        <w:rPr>
          <w:i/>
          <w:color w:val="000000" w:themeColor="text1"/>
        </w:rPr>
        <w:t>.</w:t>
      </w:r>
    </w:p>
    <w:p w14:paraId="784E269F" w14:textId="1CF396EA" w:rsidR="00F06FBE" w:rsidRPr="00990E8D" w:rsidRDefault="00765540">
      <w:pPr>
        <w:pStyle w:val="Heading3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  <w:lang w:val="en-US"/>
        </w:rPr>
        <w:t>Trạng thái hệ thống sau khi thực hiện Use-case</w:t>
      </w:r>
    </w:p>
    <w:p w14:paraId="28C3C133" w14:textId="78D78AE1" w:rsidR="00765540" w:rsidRPr="00990E8D" w:rsidRDefault="00765540" w:rsidP="00765540">
      <w:pPr>
        <w:ind w:firstLine="720"/>
        <w:rPr>
          <w:color w:val="000000" w:themeColor="text1"/>
        </w:rPr>
      </w:pPr>
      <w:r w:rsidRPr="00990E8D">
        <w:rPr>
          <w:i/>
          <w:color w:val="000000" w:themeColor="text1"/>
          <w:lang w:val="en-US"/>
        </w:rPr>
        <w:t>Không có</w:t>
      </w:r>
    </w:p>
    <w:p w14:paraId="6543E251" w14:textId="1F86B038" w:rsidR="00F06FBE" w:rsidRPr="00990E8D" w:rsidRDefault="00765540">
      <w:pPr>
        <w:pStyle w:val="Heading3"/>
        <w:rPr>
          <w:rFonts w:ascii="Times New Roman" w:hAnsi="Times New Roman"/>
          <w:color w:val="000000" w:themeColor="text1"/>
          <w:lang w:val="en-US"/>
        </w:rPr>
      </w:pPr>
      <w:r w:rsidRPr="00990E8D">
        <w:rPr>
          <w:rFonts w:ascii="Times New Roman" w:hAnsi="Times New Roman"/>
          <w:color w:val="000000" w:themeColor="text1"/>
          <w:lang w:val="en-US"/>
        </w:rPr>
        <w:t>Điểm mở rộng</w:t>
      </w:r>
    </w:p>
    <w:p w14:paraId="26F7C13A" w14:textId="56F451CD" w:rsidR="00765540" w:rsidRPr="00990E8D" w:rsidRDefault="00765540" w:rsidP="00765540">
      <w:pPr>
        <w:rPr>
          <w:color w:val="000000" w:themeColor="text1"/>
          <w:lang w:val="en-US"/>
        </w:rPr>
      </w:pPr>
      <w:r w:rsidRPr="00990E8D">
        <w:rPr>
          <w:i/>
          <w:color w:val="000000" w:themeColor="text1"/>
          <w:lang w:val="en-US"/>
        </w:rPr>
        <w:t>Có quan hệ include với U-C bán</w:t>
      </w:r>
    </w:p>
    <w:p w14:paraId="0A55D0CA" w14:textId="3DA728B9" w:rsidR="00F06FBE" w:rsidRPr="00990E8D" w:rsidRDefault="00697056">
      <w:pPr>
        <w:pStyle w:val="Heading2"/>
        <w:rPr>
          <w:rFonts w:ascii="Times New Roman" w:hAnsi="Times New Roman"/>
          <w:color w:val="000000" w:themeColor="text1"/>
          <w:sz w:val="32"/>
          <w:szCs w:val="32"/>
        </w:rPr>
      </w:pPr>
      <w:r w:rsidRPr="00990E8D">
        <w:rPr>
          <w:rFonts w:ascii="Times New Roman" w:hAnsi="Times New Roman"/>
          <w:color w:val="000000" w:themeColor="text1"/>
          <w:lang w:val="en-US"/>
        </w:rPr>
        <w:t xml:space="preserve">Đặc tả Use-case </w:t>
      </w:r>
      <w:r w:rsidRPr="00990E8D">
        <w:rPr>
          <w:rFonts w:ascii="Times New Roman" w:hAnsi="Times New Roman"/>
          <w:color w:val="000000" w:themeColor="text1"/>
          <w:sz w:val="32"/>
          <w:szCs w:val="32"/>
          <w:lang w:val="en-US"/>
        </w:rPr>
        <w:t>“</w:t>
      </w:r>
      <w:r w:rsidR="001C4107" w:rsidRPr="00990E8D">
        <w:rPr>
          <w:rFonts w:ascii="Times New Roman" w:hAnsi="Times New Roman"/>
          <w:i/>
          <w:color w:val="000000" w:themeColor="text1"/>
          <w:sz w:val="32"/>
          <w:szCs w:val="32"/>
          <w:lang w:val="en-US"/>
        </w:rPr>
        <w:t>Thêm hàng vào giỏ hàng</w:t>
      </w:r>
      <w:r w:rsidRPr="00990E8D">
        <w:rPr>
          <w:rFonts w:ascii="Times New Roman" w:hAnsi="Times New Roman"/>
          <w:color w:val="000000" w:themeColor="text1"/>
          <w:sz w:val="32"/>
          <w:szCs w:val="32"/>
          <w:lang w:val="en-US"/>
        </w:rPr>
        <w:t>”</w:t>
      </w:r>
    </w:p>
    <w:p w14:paraId="282B12B9" w14:textId="0B5FF3EA" w:rsidR="00F06FBE" w:rsidRPr="00990E8D" w:rsidRDefault="00F25538" w:rsidP="00F06FBE">
      <w:pPr>
        <w:pStyle w:val="Heading3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Tóm tắt</w:t>
      </w:r>
    </w:p>
    <w:p w14:paraId="11BF2B16" w14:textId="1AFEC525" w:rsidR="00765540" w:rsidRPr="00990E8D" w:rsidRDefault="0083783F" w:rsidP="00765540">
      <w:pPr>
        <w:pStyle w:val="ListParagraph"/>
        <w:numPr>
          <w:ilvl w:val="0"/>
          <w:numId w:val="34"/>
        </w:numPr>
        <w:rPr>
          <w:i/>
          <w:color w:val="000000" w:themeColor="text1"/>
        </w:rPr>
      </w:pPr>
      <w:r w:rsidRPr="00C5334D">
        <w:rPr>
          <w:i/>
          <w:color w:val="000000" w:themeColor="text1"/>
        </w:rPr>
        <w:t>Sử dụng trực tiếp bởi user bán hàng</w:t>
      </w:r>
    </w:p>
    <w:p w14:paraId="603ACD76" w14:textId="3C4C66C0" w:rsidR="00765540" w:rsidRPr="00990E8D" w:rsidRDefault="0083783F" w:rsidP="00765540">
      <w:pPr>
        <w:pStyle w:val="ListParagraph"/>
        <w:numPr>
          <w:ilvl w:val="0"/>
          <w:numId w:val="34"/>
        </w:numPr>
        <w:rPr>
          <w:i/>
          <w:color w:val="000000" w:themeColor="text1"/>
        </w:rPr>
      </w:pPr>
      <w:r w:rsidRPr="00C5334D">
        <w:rPr>
          <w:i/>
          <w:color w:val="000000" w:themeColor="text1"/>
        </w:rPr>
        <w:t>Chỉ rõ các sản phẩm mua của khách hàng và đưa vào danh sách riêng để thao tác</w:t>
      </w:r>
    </w:p>
    <w:p w14:paraId="4BF64CEF" w14:textId="77777777" w:rsidR="00765540" w:rsidRPr="00990E8D" w:rsidRDefault="00765540" w:rsidP="00765540">
      <w:pPr>
        <w:rPr>
          <w:color w:val="000000" w:themeColor="text1"/>
        </w:rPr>
      </w:pPr>
    </w:p>
    <w:p w14:paraId="4106BCD5" w14:textId="5AB5176D" w:rsidR="00F06FBE" w:rsidRPr="00990E8D" w:rsidRDefault="00F25538">
      <w:pPr>
        <w:pStyle w:val="Heading3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Dòng sự kiện</w:t>
      </w:r>
    </w:p>
    <w:p w14:paraId="3A87066E" w14:textId="3C00EDFE" w:rsidR="00F06FBE" w:rsidRPr="00990E8D" w:rsidRDefault="00F25538" w:rsidP="00F06FBE">
      <w:pPr>
        <w:pStyle w:val="Heading4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Dòng sự kiện chính</w:t>
      </w:r>
    </w:p>
    <w:p w14:paraId="63494E3F" w14:textId="0CD4AB99" w:rsidR="008335CA" w:rsidRPr="00990E8D" w:rsidRDefault="005F6EC0" w:rsidP="008335CA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  <w:lang w:val="en-US"/>
        </w:rPr>
        <w:t>Khi them hàng số lượng hàng trong danh sách tang lên</w:t>
      </w:r>
    </w:p>
    <w:p w14:paraId="7CA53F66" w14:textId="5A2659E5" w:rsidR="008E093D" w:rsidRPr="00990E8D" w:rsidRDefault="008335CA" w:rsidP="008E093D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Nếu số lượng mặt hàng còn 0 thì xuất thông báo cho người dùng.</w:t>
      </w:r>
    </w:p>
    <w:p w14:paraId="0C5394A4" w14:textId="2CC298FB" w:rsidR="005F6EC0" w:rsidRPr="00990E8D" w:rsidRDefault="005F6EC0" w:rsidP="008E093D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C5334D">
        <w:rPr>
          <w:color w:val="000000" w:themeColor="text1"/>
        </w:rPr>
        <w:lastRenderedPageBreak/>
        <w:t>Tăng hoặc giảm số lượng sản phẩm mua theo nhu cầu</w:t>
      </w:r>
    </w:p>
    <w:p w14:paraId="690E75A3" w14:textId="4B912A2B" w:rsidR="00F06FBE" w:rsidRPr="00990E8D" w:rsidRDefault="00F25538" w:rsidP="00F06FBE">
      <w:pPr>
        <w:pStyle w:val="Heading4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Các dòng sự kiện khác</w:t>
      </w:r>
    </w:p>
    <w:p w14:paraId="595C9779" w14:textId="09FBA880" w:rsidR="008E093D" w:rsidRPr="00990E8D" w:rsidRDefault="008E093D" w:rsidP="008E093D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 xml:space="preserve">Chương trình sẽ chạy hàm tìm kiếm hàng trước khi cho phép </w:t>
      </w:r>
      <w:r w:rsidR="00D36729" w:rsidRPr="00C5334D">
        <w:rPr>
          <w:color w:val="000000" w:themeColor="text1"/>
        </w:rPr>
        <w:t>them hàng vào giỏ</w:t>
      </w:r>
    </w:p>
    <w:p w14:paraId="7A73A17A" w14:textId="7253B445" w:rsidR="00F06FBE" w:rsidRPr="00990E8D" w:rsidRDefault="00F25538">
      <w:pPr>
        <w:pStyle w:val="Heading3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Các yêu cầu đặc biệt</w:t>
      </w:r>
    </w:p>
    <w:p w14:paraId="73694A4C" w14:textId="00B5DC4D" w:rsidR="008E093D" w:rsidRPr="00990E8D" w:rsidRDefault="008E093D" w:rsidP="008E093D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Hàng hóa cần phải tồn tại và có số lượng nhiều hơn 1 thì mới có thể xuất kho</w:t>
      </w:r>
    </w:p>
    <w:p w14:paraId="5BD12986" w14:textId="07154E17" w:rsidR="005F6EC0" w:rsidRPr="00990E8D" w:rsidRDefault="005F6EC0" w:rsidP="008E093D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C5334D">
        <w:rPr>
          <w:color w:val="000000" w:themeColor="text1"/>
        </w:rPr>
        <w:t>Số lượng hàng mua phải nhỏ hơn hoặc bằng số lướng sản phẩm có</w:t>
      </w:r>
    </w:p>
    <w:p w14:paraId="34B40D6B" w14:textId="3133BD7B" w:rsidR="00F06FBE" w:rsidRPr="00990E8D" w:rsidRDefault="00765540">
      <w:pPr>
        <w:pStyle w:val="Heading3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Trạng thái hệ thống khi bắt đầu thực hiện Use-case</w:t>
      </w:r>
    </w:p>
    <w:p w14:paraId="35BB48D5" w14:textId="51757946" w:rsidR="008E093D" w:rsidRPr="00990E8D" w:rsidRDefault="008E093D" w:rsidP="008E093D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 xml:space="preserve">Trạng thái của người </w:t>
      </w:r>
      <w:r w:rsidR="005F6EC0" w:rsidRPr="00C5334D">
        <w:rPr>
          <w:color w:val="000000" w:themeColor="text1"/>
        </w:rPr>
        <w:t>bán hàng</w:t>
      </w:r>
    </w:p>
    <w:p w14:paraId="42182E46" w14:textId="6A1CBED3" w:rsidR="00F06FBE" w:rsidRPr="00990E8D" w:rsidRDefault="00765540">
      <w:pPr>
        <w:pStyle w:val="Heading3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  <w:lang w:val="en-US"/>
        </w:rPr>
        <w:t>Trạng thái hệ thống sau khi thực hiện Use-case</w:t>
      </w:r>
    </w:p>
    <w:p w14:paraId="2227062D" w14:textId="0CFD036E" w:rsidR="008E093D" w:rsidRPr="00990E8D" w:rsidRDefault="008E093D" w:rsidP="008E093D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 xml:space="preserve">Trang thái của người </w:t>
      </w:r>
      <w:r w:rsidR="005F6EC0" w:rsidRPr="00C5334D">
        <w:rPr>
          <w:color w:val="000000" w:themeColor="text1"/>
        </w:rPr>
        <w:t>bán háng</w:t>
      </w:r>
    </w:p>
    <w:p w14:paraId="177A18DA" w14:textId="0D23123D" w:rsidR="00F06FBE" w:rsidRPr="00990E8D" w:rsidRDefault="00765540">
      <w:pPr>
        <w:pStyle w:val="Heading3"/>
        <w:rPr>
          <w:rFonts w:ascii="Times New Roman" w:hAnsi="Times New Roman"/>
          <w:color w:val="000000" w:themeColor="text1"/>
          <w:lang w:val="en-US"/>
        </w:rPr>
      </w:pPr>
      <w:r w:rsidRPr="00990E8D">
        <w:rPr>
          <w:rFonts w:ascii="Times New Roman" w:hAnsi="Times New Roman"/>
          <w:color w:val="000000" w:themeColor="text1"/>
          <w:lang w:val="en-US"/>
        </w:rPr>
        <w:t>Điểm mở rộng</w:t>
      </w:r>
    </w:p>
    <w:p w14:paraId="1828D00B" w14:textId="5D0C3743" w:rsidR="00AE36A2" w:rsidRPr="00990E8D" w:rsidRDefault="00AE36A2" w:rsidP="00AE36A2">
      <w:pPr>
        <w:pStyle w:val="NormalWeb"/>
        <w:numPr>
          <w:ilvl w:val="0"/>
          <w:numId w:val="34"/>
        </w:numPr>
        <w:spacing w:before="0" w:beforeAutospacing="0" w:after="0" w:afterAutospacing="0"/>
        <w:rPr>
          <w:color w:val="000000" w:themeColor="text1"/>
        </w:rPr>
      </w:pPr>
      <w:r w:rsidRPr="00990E8D">
        <w:rPr>
          <w:color w:val="000000" w:themeColor="text1"/>
        </w:rPr>
        <w:t>Không</w:t>
      </w:r>
    </w:p>
    <w:p w14:paraId="674FF219" w14:textId="77777777" w:rsidR="00AE36A2" w:rsidRPr="00990E8D" w:rsidRDefault="00AE36A2" w:rsidP="00AE36A2">
      <w:pPr>
        <w:rPr>
          <w:color w:val="000000" w:themeColor="text1"/>
          <w:lang w:val="en-US"/>
        </w:rPr>
      </w:pPr>
    </w:p>
    <w:p w14:paraId="028D1178" w14:textId="371A27D5" w:rsidR="00F06FBE" w:rsidRPr="00990E8D" w:rsidRDefault="00697056">
      <w:pPr>
        <w:pStyle w:val="Heading2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  <w:lang w:val="en-US"/>
        </w:rPr>
        <w:t xml:space="preserve">Đặc tả Use-case </w:t>
      </w:r>
      <w:r w:rsidRPr="00990E8D">
        <w:rPr>
          <w:rFonts w:ascii="Times New Roman" w:hAnsi="Times New Roman"/>
          <w:color w:val="000000" w:themeColor="text1"/>
          <w:sz w:val="32"/>
          <w:szCs w:val="32"/>
          <w:lang w:val="en-US"/>
        </w:rPr>
        <w:t>“</w:t>
      </w:r>
      <w:r w:rsidR="000D2366" w:rsidRPr="00990E8D">
        <w:rPr>
          <w:rFonts w:ascii="Times New Roman" w:hAnsi="Times New Roman"/>
          <w:color w:val="000000" w:themeColor="text1"/>
          <w:sz w:val="32"/>
          <w:szCs w:val="32"/>
        </w:rPr>
        <w:t>Nhập kho</w:t>
      </w:r>
      <w:r w:rsidRPr="00990E8D">
        <w:rPr>
          <w:rFonts w:ascii="Times New Roman" w:hAnsi="Times New Roman"/>
          <w:color w:val="000000" w:themeColor="text1"/>
          <w:sz w:val="32"/>
          <w:szCs w:val="32"/>
          <w:lang w:val="en-US"/>
        </w:rPr>
        <w:t>”</w:t>
      </w:r>
    </w:p>
    <w:p w14:paraId="6AC3D996" w14:textId="7B1D137F" w:rsidR="00F06FBE" w:rsidRPr="00990E8D" w:rsidRDefault="00F25538" w:rsidP="00F06FBE">
      <w:pPr>
        <w:pStyle w:val="Heading3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Tóm tắt</w:t>
      </w:r>
    </w:p>
    <w:p w14:paraId="422C4972" w14:textId="362291B5" w:rsidR="000D2366" w:rsidRPr="00990E8D" w:rsidRDefault="000D2366" w:rsidP="000D2366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Người sử dụng: N</w:t>
      </w:r>
      <w:r w:rsidR="008335CA" w:rsidRPr="00990E8D">
        <w:rPr>
          <w:color w:val="000000" w:themeColor="text1"/>
        </w:rPr>
        <w:t>gười quản lý kho</w:t>
      </w:r>
    </w:p>
    <w:p w14:paraId="673CABFC" w14:textId="72A75A58" w:rsidR="000D2366" w:rsidRPr="00990E8D" w:rsidRDefault="000D2366" w:rsidP="000D2366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Tăng số lượng sản phẩn đó có trong kho</w:t>
      </w:r>
    </w:p>
    <w:p w14:paraId="1D9EDD95" w14:textId="1941CB2C" w:rsidR="000D2366" w:rsidRPr="00990E8D" w:rsidRDefault="000D2366" w:rsidP="000D2366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Nếu mã sản phẩm k tồn tại thì hiển thị gợi ý thêm</w:t>
      </w:r>
    </w:p>
    <w:p w14:paraId="767F347E" w14:textId="70509573" w:rsidR="00F06FBE" w:rsidRPr="00990E8D" w:rsidRDefault="00F25538" w:rsidP="00F06FBE">
      <w:pPr>
        <w:pStyle w:val="Heading3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Dòng sự kiện</w:t>
      </w:r>
    </w:p>
    <w:p w14:paraId="6BB7B3E2" w14:textId="6A2F9811" w:rsidR="008E093D" w:rsidRPr="00990E8D" w:rsidRDefault="000D2366" w:rsidP="000D2366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Người dùng nhập tên hoặc mã vào ô textbox</w:t>
      </w:r>
    </w:p>
    <w:p w14:paraId="6B850C23" w14:textId="2878D66A" w:rsidR="000D2366" w:rsidRPr="00990E8D" w:rsidRDefault="000D2366" w:rsidP="000D2366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Chương trình hiện gợi ý cho người dùng khi đang nhập</w:t>
      </w:r>
    </w:p>
    <w:p w14:paraId="3EE9C008" w14:textId="2A69B0F4" w:rsidR="000D2366" w:rsidRPr="00990E8D" w:rsidRDefault="004B583A" w:rsidP="000D2366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Cho phép người dùng thêm số lượng của mặt hàng</w:t>
      </w:r>
    </w:p>
    <w:p w14:paraId="470CA5C6" w14:textId="0AB70F41" w:rsidR="00F06FBE" w:rsidRPr="00990E8D" w:rsidRDefault="00F25538" w:rsidP="00F06FBE">
      <w:pPr>
        <w:pStyle w:val="Heading4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Dòng sự kiện chính</w:t>
      </w:r>
    </w:p>
    <w:p w14:paraId="5AD2ADBC" w14:textId="4E3124CA" w:rsidR="000D2366" w:rsidRPr="00990E8D" w:rsidRDefault="000D2366" w:rsidP="000D2366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Nhập tên/mã hàng cần tìm</w:t>
      </w:r>
    </w:p>
    <w:p w14:paraId="017CC2B1" w14:textId="728C76F4" w:rsidR="008E093D" w:rsidRPr="00990E8D" w:rsidRDefault="000D2366" w:rsidP="008E093D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Xuất ra thông tin mặt hàng</w:t>
      </w:r>
    </w:p>
    <w:p w14:paraId="11BC5765" w14:textId="01716EA0" w:rsidR="004B583A" w:rsidRPr="00990E8D" w:rsidRDefault="004B583A" w:rsidP="008E093D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Hiện bảng thêm số lượng mặt hàng</w:t>
      </w:r>
    </w:p>
    <w:p w14:paraId="4B408395" w14:textId="1B0BA1FE" w:rsidR="00F06FBE" w:rsidRPr="00990E8D" w:rsidRDefault="00F25538" w:rsidP="00F06FBE">
      <w:pPr>
        <w:pStyle w:val="Heading4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Các dòng sự kiện khác</w:t>
      </w:r>
    </w:p>
    <w:p w14:paraId="59EC1856" w14:textId="464C9692" w:rsidR="000D2366" w:rsidRPr="00990E8D" w:rsidRDefault="000D2366" w:rsidP="000D2366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Xuất ra thông báo khi không tìm được</w:t>
      </w:r>
    </w:p>
    <w:p w14:paraId="2A45AED5" w14:textId="6149CBA9" w:rsidR="008E093D" w:rsidRPr="00990E8D" w:rsidRDefault="000D2366" w:rsidP="008E093D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Hiện ra nút thêm mã hàng nếu như không có mã hàng này trong CSDL</w:t>
      </w:r>
    </w:p>
    <w:p w14:paraId="090DC049" w14:textId="1037BF3E" w:rsidR="00F06FBE" w:rsidRPr="00990E8D" w:rsidRDefault="00F25538" w:rsidP="00F06FBE">
      <w:pPr>
        <w:pStyle w:val="Heading3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Các yêu cầu đặc biệt</w:t>
      </w:r>
    </w:p>
    <w:p w14:paraId="4E50F380" w14:textId="39644D92" w:rsidR="008E093D" w:rsidRPr="00990E8D" w:rsidRDefault="000D2366" w:rsidP="000D2366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Mã và tên mặt hàng là kiểu Unicode hoặc UTF8</w:t>
      </w:r>
    </w:p>
    <w:p w14:paraId="129A5DD7" w14:textId="37822440" w:rsidR="008E093D" w:rsidRPr="00990E8D" w:rsidRDefault="00765540" w:rsidP="000D2366">
      <w:pPr>
        <w:pStyle w:val="Heading3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Trạng thái hệ thống khi bắt đầu thực hiện Use-case</w:t>
      </w:r>
    </w:p>
    <w:p w14:paraId="38B0E9AB" w14:textId="19EF5C86" w:rsidR="00AE36A2" w:rsidRPr="00C5334D" w:rsidRDefault="00AE36A2" w:rsidP="00AE36A2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Cửa sổ nhập hiện ra, với form sẵn có</w:t>
      </w:r>
    </w:p>
    <w:p w14:paraId="470EC54A" w14:textId="0A1B4C0C" w:rsidR="008E093D" w:rsidRPr="00990E8D" w:rsidRDefault="00765540" w:rsidP="008E093D">
      <w:pPr>
        <w:pStyle w:val="Heading3"/>
        <w:rPr>
          <w:rFonts w:ascii="Times New Roman" w:hAnsi="Times New Roman"/>
          <w:color w:val="000000" w:themeColor="text1"/>
          <w:lang w:val="en-US"/>
        </w:rPr>
      </w:pPr>
      <w:r w:rsidRPr="00990E8D">
        <w:rPr>
          <w:rFonts w:ascii="Times New Roman" w:hAnsi="Times New Roman"/>
          <w:color w:val="000000" w:themeColor="text1"/>
          <w:lang w:val="en-US"/>
        </w:rPr>
        <w:t>Trạng thái hệ thống sau khi thực hiện Use-case</w:t>
      </w:r>
    </w:p>
    <w:p w14:paraId="0EBD3834" w14:textId="713F2821" w:rsidR="00AE36A2" w:rsidRPr="00990E8D" w:rsidRDefault="00AE36A2" w:rsidP="00AE36A2">
      <w:pPr>
        <w:pStyle w:val="ListParagraph"/>
        <w:numPr>
          <w:ilvl w:val="0"/>
          <w:numId w:val="34"/>
        </w:numPr>
        <w:rPr>
          <w:color w:val="000000" w:themeColor="text1"/>
          <w:lang w:val="en-US"/>
        </w:rPr>
      </w:pPr>
      <w:r w:rsidRPr="00990E8D">
        <w:rPr>
          <w:color w:val="000000" w:themeColor="text1"/>
        </w:rPr>
        <w:t>Hiện thông báo</w:t>
      </w:r>
    </w:p>
    <w:p w14:paraId="1ECA041E" w14:textId="157F62FD" w:rsidR="00F06FBE" w:rsidRPr="00990E8D" w:rsidRDefault="00765540" w:rsidP="00F06FBE">
      <w:pPr>
        <w:pStyle w:val="Heading3"/>
        <w:rPr>
          <w:rFonts w:ascii="Times New Roman" w:hAnsi="Times New Roman"/>
          <w:color w:val="000000" w:themeColor="text1"/>
          <w:lang w:val="en-US"/>
        </w:rPr>
      </w:pPr>
      <w:r w:rsidRPr="00990E8D">
        <w:rPr>
          <w:rFonts w:ascii="Times New Roman" w:hAnsi="Times New Roman"/>
          <w:color w:val="000000" w:themeColor="text1"/>
          <w:lang w:val="en-US"/>
        </w:rPr>
        <w:t>Điểm mở rộng</w:t>
      </w:r>
    </w:p>
    <w:p w14:paraId="1EF36031" w14:textId="59213CBC" w:rsidR="00AE36A2" w:rsidRPr="00990E8D" w:rsidRDefault="00AE36A2" w:rsidP="00AE36A2">
      <w:pPr>
        <w:pStyle w:val="NormalWeb"/>
        <w:numPr>
          <w:ilvl w:val="0"/>
          <w:numId w:val="34"/>
        </w:numPr>
        <w:spacing w:before="0" w:beforeAutospacing="0" w:after="0" w:afterAutospacing="0"/>
        <w:rPr>
          <w:color w:val="000000" w:themeColor="text1"/>
        </w:rPr>
      </w:pPr>
      <w:r w:rsidRPr="00990E8D">
        <w:rPr>
          <w:color w:val="000000" w:themeColor="text1"/>
        </w:rPr>
        <w:t>Không</w:t>
      </w:r>
    </w:p>
    <w:p w14:paraId="78E3D77F" w14:textId="1531B9D9" w:rsidR="00F06FBE" w:rsidRPr="00990E8D" w:rsidRDefault="00697056">
      <w:pPr>
        <w:pStyle w:val="Heading2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  <w:lang w:val="en-US"/>
        </w:rPr>
        <w:t xml:space="preserve">Đặc tả Use-case </w:t>
      </w:r>
      <w:r w:rsidRPr="00990E8D">
        <w:rPr>
          <w:rFonts w:ascii="Times New Roman" w:hAnsi="Times New Roman"/>
          <w:color w:val="000000" w:themeColor="text1"/>
          <w:sz w:val="32"/>
          <w:szCs w:val="32"/>
          <w:lang w:val="en-US"/>
        </w:rPr>
        <w:t>“</w:t>
      </w:r>
      <w:r w:rsidR="004B583A" w:rsidRPr="00990E8D">
        <w:rPr>
          <w:rFonts w:ascii="Times New Roman" w:hAnsi="Times New Roman"/>
          <w:color w:val="000000" w:themeColor="text1"/>
          <w:sz w:val="32"/>
          <w:szCs w:val="32"/>
        </w:rPr>
        <w:t>Xóa hàng</w:t>
      </w:r>
      <w:r w:rsidRPr="00990E8D">
        <w:rPr>
          <w:rFonts w:ascii="Times New Roman" w:hAnsi="Times New Roman"/>
          <w:color w:val="000000" w:themeColor="text1"/>
          <w:sz w:val="32"/>
          <w:szCs w:val="32"/>
          <w:lang w:val="en-US"/>
        </w:rPr>
        <w:t>”</w:t>
      </w:r>
    </w:p>
    <w:p w14:paraId="5B461418" w14:textId="3F56849E" w:rsidR="000D2366" w:rsidRPr="00990E8D" w:rsidRDefault="00F25538" w:rsidP="000D2366">
      <w:pPr>
        <w:pStyle w:val="Heading3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Tóm tắt</w:t>
      </w:r>
    </w:p>
    <w:p w14:paraId="752A67E7" w14:textId="59FFD2BE" w:rsidR="004B583A" w:rsidRPr="00990E8D" w:rsidRDefault="004B583A" w:rsidP="004B583A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Người dùng: quản lý của hàng hoặc quản lý kho</w:t>
      </w:r>
    </w:p>
    <w:p w14:paraId="1B29E5BD" w14:textId="3195D48E" w:rsidR="00BD1252" w:rsidRPr="00990E8D" w:rsidRDefault="00BD1252" w:rsidP="004B583A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lastRenderedPageBreak/>
        <w:t>Xóa một mặt hàng và thông tin của nó ra khỏi cơ sở dữ liệu</w:t>
      </w:r>
    </w:p>
    <w:p w14:paraId="17F48DE6" w14:textId="5E824959" w:rsidR="00F06FBE" w:rsidRPr="00990E8D" w:rsidRDefault="00F25538">
      <w:pPr>
        <w:pStyle w:val="Heading3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Dòng sự kiện</w:t>
      </w:r>
    </w:p>
    <w:p w14:paraId="4644B72A" w14:textId="00AACFA9" w:rsidR="004B583A" w:rsidRPr="00990E8D" w:rsidRDefault="004B583A" w:rsidP="004B583A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 xml:space="preserve"> Xóa một loại hàng trong CSDL</w:t>
      </w:r>
    </w:p>
    <w:p w14:paraId="4B5DE04C" w14:textId="00B8B232" w:rsidR="004B583A" w:rsidRPr="00990E8D" w:rsidRDefault="004B583A" w:rsidP="004B583A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Hiển thị thông báo xác nhận, thông tin của mặt hàng và số lượng của mặt hàng.</w:t>
      </w:r>
    </w:p>
    <w:p w14:paraId="0367C9AB" w14:textId="3FB04F15" w:rsidR="00BD1252" w:rsidRPr="00990E8D" w:rsidRDefault="00BD1252" w:rsidP="004B583A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Xóa mặt hàng</w:t>
      </w:r>
    </w:p>
    <w:p w14:paraId="1BF462AF" w14:textId="2BD0EC42" w:rsidR="00F06FBE" w:rsidRPr="00990E8D" w:rsidRDefault="00F25538" w:rsidP="00F06FBE">
      <w:pPr>
        <w:pStyle w:val="Heading4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Dòng sự kiện chính</w:t>
      </w:r>
    </w:p>
    <w:p w14:paraId="4898CFCD" w14:textId="7A7B1F8A" w:rsidR="004B583A" w:rsidRPr="00990E8D" w:rsidRDefault="00BD1252" w:rsidP="004B583A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Nhập mã mặt hàng muốn xóa</w:t>
      </w:r>
    </w:p>
    <w:p w14:paraId="6DDE0BE4" w14:textId="24096C69" w:rsidR="00BD1252" w:rsidRPr="00990E8D" w:rsidRDefault="00BD1252" w:rsidP="004B583A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Hiển thị thông báo xác nhận</w:t>
      </w:r>
    </w:p>
    <w:p w14:paraId="6075D8C2" w14:textId="1890BB22" w:rsidR="00BD1252" w:rsidRPr="00990E8D" w:rsidRDefault="00BD1252" w:rsidP="004B583A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Xóa mặt hàng nếu xác nhận thành công</w:t>
      </w:r>
    </w:p>
    <w:p w14:paraId="097A9AE9" w14:textId="2852561B" w:rsidR="00F06FBE" w:rsidRPr="00990E8D" w:rsidRDefault="00F25538" w:rsidP="00F06FBE">
      <w:pPr>
        <w:pStyle w:val="Heading4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Các dòng sự kiện khác</w:t>
      </w:r>
    </w:p>
    <w:p w14:paraId="69D6A7AD" w14:textId="349B6B0E" w:rsidR="00BD1252" w:rsidRPr="00990E8D" w:rsidRDefault="00BD1252" w:rsidP="00BD1252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Hiển thị thông tin của mặt hàng</w:t>
      </w:r>
    </w:p>
    <w:p w14:paraId="5A660C59" w14:textId="45B070E2" w:rsidR="00F06FBE" w:rsidRPr="00990E8D" w:rsidRDefault="00F25538">
      <w:pPr>
        <w:pStyle w:val="Heading3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Các yêu cầu đặc biệt</w:t>
      </w:r>
    </w:p>
    <w:p w14:paraId="4966CDE1" w14:textId="7538FE5E" w:rsidR="00BD1252" w:rsidRPr="00990E8D" w:rsidRDefault="00CE7800" w:rsidP="00BD1252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Mã hoặc tên  mặt hàng ph</w:t>
      </w:r>
      <w:r w:rsidRPr="00C5334D">
        <w:rPr>
          <w:color w:val="000000" w:themeColor="text1"/>
        </w:rPr>
        <w:t>a</w:t>
      </w:r>
      <w:r w:rsidRPr="00990E8D">
        <w:rPr>
          <w:color w:val="000000" w:themeColor="text1"/>
        </w:rPr>
        <w:t>ỉ</w:t>
      </w:r>
      <w:r w:rsidR="00BD1252" w:rsidRPr="00990E8D">
        <w:rPr>
          <w:color w:val="000000" w:themeColor="text1"/>
        </w:rPr>
        <w:t xml:space="preserve"> là kiểu Unicode hoặc UTF8</w:t>
      </w:r>
    </w:p>
    <w:p w14:paraId="4CD9CBA3" w14:textId="6E7F3412" w:rsidR="00F06FBE" w:rsidRPr="00990E8D" w:rsidRDefault="00765540">
      <w:pPr>
        <w:pStyle w:val="Heading3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Trạng thái hệ thống khi bắt đầu thực hiện Use-case</w:t>
      </w:r>
    </w:p>
    <w:p w14:paraId="6656687E" w14:textId="3B00DA99" w:rsidR="006E1010" w:rsidRPr="00990E8D" w:rsidRDefault="006E1010" w:rsidP="006E1010">
      <w:pPr>
        <w:pStyle w:val="ListParagraph"/>
        <w:numPr>
          <w:ilvl w:val="0"/>
          <w:numId w:val="34"/>
        </w:numPr>
        <w:rPr>
          <w:color w:val="000000" w:themeColor="text1"/>
          <w:lang w:val="en-US"/>
        </w:rPr>
      </w:pPr>
      <w:r w:rsidRPr="00990E8D">
        <w:rPr>
          <w:color w:val="000000" w:themeColor="text1"/>
        </w:rPr>
        <w:t>Khởi động chương trình xóa</w:t>
      </w:r>
    </w:p>
    <w:p w14:paraId="7A774688" w14:textId="627DB072" w:rsidR="00F06FBE" w:rsidRPr="00990E8D" w:rsidRDefault="00765540">
      <w:pPr>
        <w:pStyle w:val="Heading3"/>
        <w:rPr>
          <w:rFonts w:ascii="Times New Roman" w:hAnsi="Times New Roman"/>
          <w:color w:val="000000" w:themeColor="text1"/>
          <w:lang w:val="en-US"/>
        </w:rPr>
      </w:pPr>
      <w:r w:rsidRPr="00990E8D">
        <w:rPr>
          <w:rFonts w:ascii="Times New Roman" w:hAnsi="Times New Roman"/>
          <w:color w:val="000000" w:themeColor="text1"/>
          <w:lang w:val="en-US"/>
        </w:rPr>
        <w:t>Trạng thái hệ thống sau khi thực hiện Use-case</w:t>
      </w:r>
    </w:p>
    <w:p w14:paraId="2ACEE7BD" w14:textId="18210116" w:rsidR="006E1010" w:rsidRPr="00990E8D" w:rsidRDefault="006E1010" w:rsidP="006E1010">
      <w:pPr>
        <w:pStyle w:val="ListParagraph"/>
        <w:numPr>
          <w:ilvl w:val="0"/>
          <w:numId w:val="34"/>
        </w:numPr>
        <w:rPr>
          <w:color w:val="000000" w:themeColor="text1"/>
          <w:lang w:val="en-US"/>
        </w:rPr>
      </w:pPr>
      <w:r w:rsidRPr="00990E8D">
        <w:rPr>
          <w:color w:val="000000" w:themeColor="text1"/>
        </w:rPr>
        <w:t>Thông báo cho người dùng</w:t>
      </w:r>
    </w:p>
    <w:p w14:paraId="204E64A1" w14:textId="5305398F" w:rsidR="00F06FBE" w:rsidRPr="00990E8D" w:rsidRDefault="00765540">
      <w:pPr>
        <w:pStyle w:val="Heading3"/>
        <w:rPr>
          <w:rFonts w:ascii="Times New Roman" w:hAnsi="Times New Roman"/>
          <w:color w:val="000000" w:themeColor="text1"/>
          <w:lang w:val="en-US"/>
        </w:rPr>
      </w:pPr>
      <w:r w:rsidRPr="00990E8D">
        <w:rPr>
          <w:rFonts w:ascii="Times New Roman" w:hAnsi="Times New Roman"/>
          <w:color w:val="000000" w:themeColor="text1"/>
          <w:lang w:val="en-US"/>
        </w:rPr>
        <w:t>Điểm mở rộng</w:t>
      </w:r>
    </w:p>
    <w:p w14:paraId="0A00E1FA" w14:textId="77777777" w:rsidR="007C5E17" w:rsidRPr="00990E8D" w:rsidRDefault="007C5E17" w:rsidP="007C5E17">
      <w:pPr>
        <w:pStyle w:val="NormalWeb"/>
        <w:numPr>
          <w:ilvl w:val="0"/>
          <w:numId w:val="34"/>
        </w:numPr>
        <w:spacing w:before="0" w:beforeAutospacing="0" w:after="0" w:afterAutospacing="0"/>
        <w:rPr>
          <w:color w:val="000000" w:themeColor="text1"/>
        </w:rPr>
      </w:pPr>
      <w:r w:rsidRPr="00990E8D">
        <w:rPr>
          <w:color w:val="000000" w:themeColor="text1"/>
        </w:rPr>
        <w:t>Không</w:t>
      </w:r>
    </w:p>
    <w:p w14:paraId="07E57D34" w14:textId="77777777" w:rsidR="007C5E17" w:rsidRPr="00990E8D" w:rsidRDefault="007C5E17" w:rsidP="007C5E17">
      <w:pPr>
        <w:rPr>
          <w:color w:val="000000" w:themeColor="text1"/>
          <w:lang w:val="en-US"/>
        </w:rPr>
      </w:pPr>
    </w:p>
    <w:p w14:paraId="193788F0" w14:textId="4417A606" w:rsidR="00F06FBE" w:rsidRPr="00990E8D" w:rsidRDefault="00697056">
      <w:pPr>
        <w:pStyle w:val="Heading2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  <w:lang w:val="en-US"/>
        </w:rPr>
        <w:t xml:space="preserve">Đặc tả Use-case </w:t>
      </w:r>
      <w:r w:rsidRPr="00990E8D">
        <w:rPr>
          <w:rFonts w:ascii="Times New Roman" w:hAnsi="Times New Roman"/>
          <w:color w:val="000000" w:themeColor="text1"/>
          <w:sz w:val="32"/>
          <w:szCs w:val="32"/>
          <w:lang w:val="en-US"/>
        </w:rPr>
        <w:t>“</w:t>
      </w:r>
      <w:r w:rsidR="004B583A" w:rsidRPr="00990E8D">
        <w:rPr>
          <w:rFonts w:ascii="Times New Roman" w:hAnsi="Times New Roman"/>
          <w:color w:val="000000" w:themeColor="text1"/>
          <w:sz w:val="32"/>
          <w:szCs w:val="32"/>
        </w:rPr>
        <w:t>Thêm hàng</w:t>
      </w:r>
      <w:r w:rsidRPr="00990E8D">
        <w:rPr>
          <w:rFonts w:ascii="Times New Roman" w:hAnsi="Times New Roman"/>
          <w:color w:val="000000" w:themeColor="text1"/>
          <w:sz w:val="32"/>
          <w:szCs w:val="32"/>
          <w:lang w:val="en-US"/>
        </w:rPr>
        <w:t>”</w:t>
      </w:r>
    </w:p>
    <w:p w14:paraId="2224F9DB" w14:textId="060F5F9D" w:rsidR="00F06FBE" w:rsidRPr="00990E8D" w:rsidRDefault="00F25538" w:rsidP="00F06FBE">
      <w:pPr>
        <w:pStyle w:val="Heading3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Tóm tắt</w:t>
      </w:r>
    </w:p>
    <w:p w14:paraId="3D896BBA" w14:textId="3A24B257" w:rsidR="00BD1252" w:rsidRPr="00990E8D" w:rsidRDefault="00BD1252" w:rsidP="00BD1252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Người dùng: quản lý cửa hàng hoặc quản lý kho</w:t>
      </w:r>
    </w:p>
    <w:p w14:paraId="14C0B173" w14:textId="4744BCD0" w:rsidR="00F06FBE" w:rsidRPr="00990E8D" w:rsidRDefault="00F25538">
      <w:pPr>
        <w:pStyle w:val="Heading3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Dòng sự kiện</w:t>
      </w:r>
    </w:p>
    <w:p w14:paraId="2CDA8BCC" w14:textId="4F5382E2" w:rsidR="00BD1252" w:rsidRPr="00990E8D" w:rsidRDefault="00BD1252" w:rsidP="00BD1252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Người dùng nhập tên mặt hàng hoặc mã mặt hàng</w:t>
      </w:r>
    </w:p>
    <w:p w14:paraId="6D7C2991" w14:textId="35EF3909" w:rsidR="00BD1252" w:rsidRPr="00990E8D" w:rsidRDefault="00BD1252" w:rsidP="00BD1252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Nếu mặt hàng này đã tồn tại =&gt; trả về những mặt hàng đã có, xác nhận lại có muốn ghi đè thông tin lên không</w:t>
      </w:r>
    </w:p>
    <w:p w14:paraId="0D489E57" w14:textId="356BE869" w:rsidR="00BD1252" w:rsidRPr="00990E8D" w:rsidRDefault="00BD1252" w:rsidP="00BD1252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Nếu mặt hàng chưa có =&gt; hiện thị phiếu điền thông tin mặt hàng cần thêm</w:t>
      </w:r>
    </w:p>
    <w:p w14:paraId="3F644518" w14:textId="090469EF" w:rsidR="00F06FBE" w:rsidRPr="00990E8D" w:rsidRDefault="00F25538" w:rsidP="00F06FBE">
      <w:pPr>
        <w:pStyle w:val="Heading4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Dòng sự kiện chính</w:t>
      </w:r>
    </w:p>
    <w:p w14:paraId="07BFCB55" w14:textId="4807EAEF" w:rsidR="00BD1252" w:rsidRPr="00990E8D" w:rsidRDefault="00964A69" w:rsidP="00BD1252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Người dùng nhập tên mặt hàng</w:t>
      </w:r>
    </w:p>
    <w:p w14:paraId="72CCB49A" w14:textId="61FF78C2" w:rsidR="00964A69" w:rsidRPr="00990E8D" w:rsidRDefault="00964A69" w:rsidP="00BD1252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Kiểm tra sự tồn tại của mặt hàng</w:t>
      </w:r>
    </w:p>
    <w:p w14:paraId="323979B9" w14:textId="20C8A06A" w:rsidR="00964A69" w:rsidRPr="00990E8D" w:rsidRDefault="00964A69" w:rsidP="00BD1252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Nếu không tồn tại thì thêm, nếu đã tồn tại thì hiển thị thông báo xác nhận</w:t>
      </w:r>
    </w:p>
    <w:p w14:paraId="04BB8C07" w14:textId="79BE1290" w:rsidR="00F06FBE" w:rsidRPr="00990E8D" w:rsidRDefault="00F25538" w:rsidP="00F06FBE">
      <w:pPr>
        <w:pStyle w:val="Heading4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Các dòng sự kiện khác</w:t>
      </w:r>
    </w:p>
    <w:p w14:paraId="4BBED89A" w14:textId="02DE9485" w:rsidR="00964A69" w:rsidRPr="00990E8D" w:rsidRDefault="00964A69" w:rsidP="00964A69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Kiểm tra mặt hàng trong CSDL</w:t>
      </w:r>
    </w:p>
    <w:p w14:paraId="0330D16A" w14:textId="2FF470F6" w:rsidR="00964A69" w:rsidRPr="00990E8D" w:rsidRDefault="00964A69" w:rsidP="00964A69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Nếu thêm mặt hàng thì thay đổi CSDL</w:t>
      </w:r>
    </w:p>
    <w:p w14:paraId="28A9CA40" w14:textId="1CE77342" w:rsidR="00F06FBE" w:rsidRPr="00990E8D" w:rsidRDefault="00F25538">
      <w:pPr>
        <w:pStyle w:val="Heading3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Các yêu cầu đặc biệt</w:t>
      </w:r>
    </w:p>
    <w:p w14:paraId="4F9E5225" w14:textId="2E9A68C8" w:rsidR="00964A69" w:rsidRPr="00990E8D" w:rsidRDefault="00964A69" w:rsidP="00964A69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Điền đúng yêu cầu của phiếu điền thông tin mặt hàng</w:t>
      </w:r>
    </w:p>
    <w:p w14:paraId="2651BC19" w14:textId="20FD76C0" w:rsidR="00F06FBE" w:rsidRPr="00990E8D" w:rsidRDefault="00765540">
      <w:pPr>
        <w:pStyle w:val="Heading3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Trạng thái hệ thống khi bắt đầu thực hiện Use-case</w:t>
      </w:r>
    </w:p>
    <w:p w14:paraId="3C86958A" w14:textId="6FD97246" w:rsidR="00CE6532" w:rsidRPr="00990E8D" w:rsidRDefault="00CE6532" w:rsidP="00CE6532">
      <w:pPr>
        <w:pStyle w:val="ListParagraph"/>
        <w:numPr>
          <w:ilvl w:val="0"/>
          <w:numId w:val="34"/>
        </w:numPr>
        <w:rPr>
          <w:color w:val="000000" w:themeColor="text1"/>
          <w:lang w:val="en-US"/>
        </w:rPr>
      </w:pPr>
      <w:r w:rsidRPr="00990E8D">
        <w:rPr>
          <w:color w:val="000000" w:themeColor="text1"/>
        </w:rPr>
        <w:t>Khởi động form thêm hàng</w:t>
      </w:r>
    </w:p>
    <w:p w14:paraId="14CA0C97" w14:textId="0AE70339" w:rsidR="00F06FBE" w:rsidRPr="00990E8D" w:rsidRDefault="00765540">
      <w:pPr>
        <w:pStyle w:val="Heading3"/>
        <w:rPr>
          <w:rFonts w:ascii="Times New Roman" w:hAnsi="Times New Roman"/>
          <w:color w:val="000000" w:themeColor="text1"/>
          <w:lang w:val="en-US"/>
        </w:rPr>
      </w:pPr>
      <w:r w:rsidRPr="00990E8D">
        <w:rPr>
          <w:rFonts w:ascii="Times New Roman" w:hAnsi="Times New Roman"/>
          <w:color w:val="000000" w:themeColor="text1"/>
          <w:lang w:val="en-US"/>
        </w:rPr>
        <w:t>Trạng thái hệ thống sau khi thực hiện Use-case</w:t>
      </w:r>
    </w:p>
    <w:p w14:paraId="535A9E6D" w14:textId="1A939977" w:rsidR="0094059F" w:rsidRPr="00990E8D" w:rsidRDefault="0094059F" w:rsidP="0094059F">
      <w:pPr>
        <w:pStyle w:val="ListParagraph"/>
        <w:numPr>
          <w:ilvl w:val="0"/>
          <w:numId w:val="34"/>
        </w:numPr>
        <w:rPr>
          <w:color w:val="000000" w:themeColor="text1"/>
          <w:lang w:val="en-US"/>
        </w:rPr>
      </w:pPr>
      <w:r w:rsidRPr="00990E8D">
        <w:rPr>
          <w:color w:val="000000" w:themeColor="text1"/>
        </w:rPr>
        <w:t>Thông báo người dùng</w:t>
      </w:r>
    </w:p>
    <w:p w14:paraId="6753CC1B" w14:textId="0A7DFEE4" w:rsidR="00F06FBE" w:rsidRPr="00990E8D" w:rsidRDefault="00765540">
      <w:pPr>
        <w:pStyle w:val="Heading3"/>
        <w:rPr>
          <w:rFonts w:ascii="Times New Roman" w:hAnsi="Times New Roman"/>
          <w:color w:val="000000" w:themeColor="text1"/>
          <w:lang w:val="en-US"/>
        </w:rPr>
      </w:pPr>
      <w:r w:rsidRPr="00990E8D">
        <w:rPr>
          <w:rFonts w:ascii="Times New Roman" w:hAnsi="Times New Roman"/>
          <w:color w:val="000000" w:themeColor="text1"/>
          <w:lang w:val="en-US"/>
        </w:rPr>
        <w:lastRenderedPageBreak/>
        <w:t>Điểm mở rộng</w:t>
      </w:r>
    </w:p>
    <w:p w14:paraId="655449C1" w14:textId="7F6921A5" w:rsidR="0094059F" w:rsidRPr="00990E8D" w:rsidRDefault="0094059F" w:rsidP="0094059F">
      <w:pPr>
        <w:pStyle w:val="ListParagraph"/>
        <w:numPr>
          <w:ilvl w:val="0"/>
          <w:numId w:val="34"/>
        </w:numPr>
        <w:rPr>
          <w:color w:val="000000" w:themeColor="text1"/>
          <w:lang w:val="en-US"/>
        </w:rPr>
      </w:pPr>
      <w:r w:rsidRPr="00990E8D">
        <w:rPr>
          <w:color w:val="000000" w:themeColor="text1"/>
        </w:rPr>
        <w:t>Không</w:t>
      </w:r>
    </w:p>
    <w:p w14:paraId="7F3CB08C" w14:textId="04459519" w:rsidR="002B4F93" w:rsidRPr="00990E8D" w:rsidRDefault="002B4F93" w:rsidP="002B4F93">
      <w:pPr>
        <w:rPr>
          <w:color w:val="000000" w:themeColor="text1"/>
          <w:lang w:val="en-US"/>
        </w:rPr>
      </w:pPr>
    </w:p>
    <w:p w14:paraId="7DD4CC65" w14:textId="4F6696C9" w:rsidR="002B4F93" w:rsidRPr="00990E8D" w:rsidRDefault="002B4F93" w:rsidP="002B4F93">
      <w:pPr>
        <w:pStyle w:val="Heading2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  <w:lang w:val="en-US"/>
        </w:rPr>
        <w:t xml:space="preserve">Đặc tả Use-case </w:t>
      </w:r>
      <w:r w:rsidRPr="00990E8D">
        <w:rPr>
          <w:rFonts w:ascii="Times New Roman" w:hAnsi="Times New Roman"/>
          <w:color w:val="000000" w:themeColor="text1"/>
          <w:sz w:val="32"/>
          <w:szCs w:val="32"/>
          <w:lang w:val="en-US"/>
        </w:rPr>
        <w:t>“</w:t>
      </w:r>
      <w:r w:rsidR="004800BE" w:rsidRPr="00990E8D">
        <w:rPr>
          <w:rFonts w:ascii="Times New Roman" w:hAnsi="Times New Roman"/>
          <w:color w:val="000000" w:themeColor="text1"/>
          <w:sz w:val="32"/>
          <w:szCs w:val="32"/>
        </w:rPr>
        <w:t xml:space="preserve">Xóa hàng trong giỏ </w:t>
      </w:r>
      <w:r w:rsidRPr="00990E8D">
        <w:rPr>
          <w:rFonts w:ascii="Times New Roman" w:hAnsi="Times New Roman"/>
          <w:color w:val="000000" w:themeColor="text1"/>
          <w:sz w:val="32"/>
          <w:szCs w:val="32"/>
        </w:rPr>
        <w:t xml:space="preserve"> hàng</w:t>
      </w:r>
      <w:r w:rsidRPr="00990E8D">
        <w:rPr>
          <w:rFonts w:ascii="Times New Roman" w:hAnsi="Times New Roman"/>
          <w:color w:val="000000" w:themeColor="text1"/>
          <w:sz w:val="32"/>
          <w:szCs w:val="32"/>
          <w:lang w:val="en-US"/>
        </w:rPr>
        <w:t>”</w:t>
      </w:r>
    </w:p>
    <w:p w14:paraId="67B23CCB" w14:textId="77777777" w:rsidR="002B4F93" w:rsidRPr="00990E8D" w:rsidRDefault="002B4F93" w:rsidP="002B4F93">
      <w:pPr>
        <w:pStyle w:val="Heading3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Tóm tắt</w:t>
      </w:r>
    </w:p>
    <w:p w14:paraId="3BD32C8F" w14:textId="794F7267" w:rsidR="002B4F93" w:rsidRPr="00990E8D" w:rsidRDefault="002B4F93" w:rsidP="002B4F93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 xml:space="preserve">Người dùng: quản lý cửa hàng </w:t>
      </w:r>
    </w:p>
    <w:p w14:paraId="2F614A9C" w14:textId="77777777" w:rsidR="002B4F93" w:rsidRPr="00990E8D" w:rsidRDefault="002B4F93" w:rsidP="002B4F93">
      <w:pPr>
        <w:pStyle w:val="Heading3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Dòng sự kiện</w:t>
      </w:r>
    </w:p>
    <w:p w14:paraId="42780249" w14:textId="515EF060" w:rsidR="002B4F93" w:rsidRPr="00990E8D" w:rsidRDefault="004800BE" w:rsidP="002B4F93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C5334D">
        <w:rPr>
          <w:color w:val="000000" w:themeColor="text1"/>
        </w:rPr>
        <w:t>Nhấn vào 1 sản phẩm cần xóa trong danh sách</w:t>
      </w:r>
    </w:p>
    <w:p w14:paraId="423863B9" w14:textId="6303E7FF" w:rsidR="004800BE" w:rsidRPr="00990E8D" w:rsidRDefault="004800BE" w:rsidP="002B4F93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C5334D">
        <w:rPr>
          <w:color w:val="000000" w:themeColor="text1"/>
        </w:rPr>
        <w:t>Thực hiện nhấn nút xóa để xóa sản phẩm khỏi danh sách</w:t>
      </w:r>
    </w:p>
    <w:p w14:paraId="1A6F7B31" w14:textId="77777777" w:rsidR="002B4F93" w:rsidRPr="00990E8D" w:rsidRDefault="002B4F93" w:rsidP="002B4F93">
      <w:pPr>
        <w:pStyle w:val="Heading4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Dòng sự kiện chính</w:t>
      </w:r>
    </w:p>
    <w:p w14:paraId="5AE64EA2" w14:textId="71F63161" w:rsidR="0000660B" w:rsidRPr="00990E8D" w:rsidRDefault="00E42595" w:rsidP="0000660B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C5334D">
        <w:rPr>
          <w:color w:val="000000" w:themeColor="text1"/>
        </w:rPr>
        <w:t>Nhấn vào 1 sản phẩm cần xóa trong danh sách</w:t>
      </w:r>
    </w:p>
    <w:p w14:paraId="0F8EC2CD" w14:textId="77777777" w:rsidR="00E42595" w:rsidRPr="00990E8D" w:rsidRDefault="00E42595" w:rsidP="00E42595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C5334D">
        <w:rPr>
          <w:color w:val="000000" w:themeColor="text1"/>
        </w:rPr>
        <w:t>Thực hiện nhấn nút xóa để xóa sản phẩm khỏi danh sách</w:t>
      </w:r>
    </w:p>
    <w:p w14:paraId="7BA88610" w14:textId="77777777" w:rsidR="002B4F93" w:rsidRPr="00990E8D" w:rsidRDefault="002B4F93" w:rsidP="002B4F93">
      <w:pPr>
        <w:pStyle w:val="Heading4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Các dòng sự kiện khác</w:t>
      </w:r>
    </w:p>
    <w:p w14:paraId="34117A53" w14:textId="4E1BD770" w:rsidR="002B4F93" w:rsidRPr="00990E8D" w:rsidRDefault="00E42595" w:rsidP="002B4F93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  <w:lang w:val="en-US"/>
        </w:rPr>
        <w:t>Không</w:t>
      </w:r>
    </w:p>
    <w:p w14:paraId="1D8E854A" w14:textId="77777777" w:rsidR="002B4F93" w:rsidRPr="00990E8D" w:rsidRDefault="002B4F93" w:rsidP="002B4F93">
      <w:pPr>
        <w:pStyle w:val="Heading3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Các yêu cầu đặc biệt</w:t>
      </w:r>
    </w:p>
    <w:p w14:paraId="7F9C3821" w14:textId="77777777" w:rsidR="002B4F93" w:rsidRPr="00990E8D" w:rsidRDefault="002B4F93" w:rsidP="002B4F93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990E8D">
        <w:rPr>
          <w:color w:val="000000" w:themeColor="text1"/>
        </w:rPr>
        <w:t>Điền đúng yêu cầu của phiếu điền thông tin mặt hàng</w:t>
      </w:r>
    </w:p>
    <w:p w14:paraId="2722386F" w14:textId="77777777" w:rsidR="002B4F93" w:rsidRPr="00990E8D" w:rsidRDefault="002B4F93" w:rsidP="002B4F93">
      <w:pPr>
        <w:pStyle w:val="Heading3"/>
        <w:rPr>
          <w:rFonts w:ascii="Times New Roman" w:hAnsi="Times New Roman"/>
          <w:color w:val="000000" w:themeColor="text1"/>
        </w:rPr>
      </w:pPr>
      <w:r w:rsidRPr="00990E8D">
        <w:rPr>
          <w:rFonts w:ascii="Times New Roman" w:hAnsi="Times New Roman"/>
          <w:color w:val="000000" w:themeColor="text1"/>
        </w:rPr>
        <w:t>Trạng thái hệ thống khi bắt đầu thực hiện Use-case</w:t>
      </w:r>
    </w:p>
    <w:p w14:paraId="66DBCA45" w14:textId="77777777" w:rsidR="002B4F93" w:rsidRPr="00990E8D" w:rsidRDefault="002B4F93" w:rsidP="002B4F93">
      <w:pPr>
        <w:pStyle w:val="ListParagraph"/>
        <w:numPr>
          <w:ilvl w:val="0"/>
          <w:numId w:val="34"/>
        </w:numPr>
        <w:rPr>
          <w:color w:val="000000" w:themeColor="text1"/>
          <w:lang w:val="en-US"/>
        </w:rPr>
      </w:pPr>
      <w:r w:rsidRPr="00990E8D">
        <w:rPr>
          <w:color w:val="000000" w:themeColor="text1"/>
        </w:rPr>
        <w:t>Khởi động form thêm hàng</w:t>
      </w:r>
    </w:p>
    <w:p w14:paraId="18EBB201" w14:textId="77777777" w:rsidR="002B4F93" w:rsidRPr="00990E8D" w:rsidRDefault="002B4F93" w:rsidP="002B4F93">
      <w:pPr>
        <w:pStyle w:val="Heading3"/>
        <w:rPr>
          <w:rFonts w:ascii="Times New Roman" w:hAnsi="Times New Roman"/>
          <w:color w:val="000000" w:themeColor="text1"/>
          <w:lang w:val="en-US"/>
        </w:rPr>
      </w:pPr>
      <w:r w:rsidRPr="00990E8D">
        <w:rPr>
          <w:rFonts w:ascii="Times New Roman" w:hAnsi="Times New Roman"/>
          <w:color w:val="000000" w:themeColor="text1"/>
          <w:lang w:val="en-US"/>
        </w:rPr>
        <w:t>Trạng thái hệ thống sau khi thực hiện Use-case</w:t>
      </w:r>
    </w:p>
    <w:p w14:paraId="25188A49" w14:textId="77777777" w:rsidR="002B4F93" w:rsidRPr="00990E8D" w:rsidRDefault="002B4F93" w:rsidP="002B4F93">
      <w:pPr>
        <w:pStyle w:val="ListParagraph"/>
        <w:numPr>
          <w:ilvl w:val="0"/>
          <w:numId w:val="34"/>
        </w:numPr>
        <w:rPr>
          <w:color w:val="000000" w:themeColor="text1"/>
          <w:lang w:val="en-US"/>
        </w:rPr>
      </w:pPr>
      <w:r w:rsidRPr="00990E8D">
        <w:rPr>
          <w:color w:val="000000" w:themeColor="text1"/>
        </w:rPr>
        <w:t>Thông báo người dùng</w:t>
      </w:r>
    </w:p>
    <w:p w14:paraId="397DD5A8" w14:textId="77777777" w:rsidR="002B4F93" w:rsidRPr="00990E8D" w:rsidRDefault="002B4F93" w:rsidP="002B4F93">
      <w:pPr>
        <w:pStyle w:val="Heading3"/>
        <w:rPr>
          <w:rFonts w:ascii="Times New Roman" w:hAnsi="Times New Roman"/>
          <w:color w:val="000000" w:themeColor="text1"/>
          <w:lang w:val="en-US"/>
        </w:rPr>
      </w:pPr>
      <w:r w:rsidRPr="00990E8D">
        <w:rPr>
          <w:rFonts w:ascii="Times New Roman" w:hAnsi="Times New Roman"/>
          <w:color w:val="000000" w:themeColor="text1"/>
          <w:lang w:val="en-US"/>
        </w:rPr>
        <w:t>Điểm mở rộng</w:t>
      </w:r>
    </w:p>
    <w:p w14:paraId="2B7A5E48" w14:textId="77777777" w:rsidR="002B4F93" w:rsidRPr="00990E8D" w:rsidRDefault="002B4F93" w:rsidP="002B4F93">
      <w:pPr>
        <w:pStyle w:val="ListParagraph"/>
        <w:numPr>
          <w:ilvl w:val="0"/>
          <w:numId w:val="34"/>
        </w:numPr>
        <w:rPr>
          <w:color w:val="000000" w:themeColor="text1"/>
          <w:lang w:val="en-US"/>
        </w:rPr>
      </w:pPr>
      <w:r w:rsidRPr="00990E8D">
        <w:rPr>
          <w:color w:val="000000" w:themeColor="text1"/>
        </w:rPr>
        <w:t>Không</w:t>
      </w:r>
    </w:p>
    <w:p w14:paraId="7C758A43" w14:textId="77777777" w:rsidR="002B4F93" w:rsidRDefault="002B4F93" w:rsidP="002B4F93">
      <w:pPr>
        <w:rPr>
          <w:color w:val="000000" w:themeColor="text1"/>
          <w:lang w:val="en-US"/>
        </w:rPr>
      </w:pPr>
    </w:p>
    <w:p w14:paraId="37ACA486" w14:textId="77777777" w:rsidR="0018194A" w:rsidRDefault="0018194A" w:rsidP="002B4F93">
      <w:pPr>
        <w:rPr>
          <w:color w:val="000000" w:themeColor="text1"/>
          <w:lang w:val="en-US"/>
        </w:rPr>
      </w:pPr>
    </w:p>
    <w:p w14:paraId="75307328" w14:textId="77777777" w:rsidR="0018194A" w:rsidRDefault="0018194A" w:rsidP="002B4F93">
      <w:pPr>
        <w:rPr>
          <w:color w:val="000000" w:themeColor="text1"/>
          <w:lang w:val="en-US"/>
        </w:rPr>
      </w:pPr>
    </w:p>
    <w:p w14:paraId="5EBEB480" w14:textId="77777777" w:rsidR="0018194A" w:rsidRDefault="0018194A" w:rsidP="002B4F93">
      <w:pPr>
        <w:rPr>
          <w:color w:val="000000" w:themeColor="text1"/>
          <w:lang w:val="en-US"/>
        </w:rPr>
      </w:pPr>
    </w:p>
    <w:p w14:paraId="551F6CCA" w14:textId="77777777" w:rsidR="0018194A" w:rsidRDefault="0018194A" w:rsidP="002B4F93">
      <w:pPr>
        <w:rPr>
          <w:color w:val="000000" w:themeColor="text1"/>
          <w:lang w:val="en-US"/>
        </w:rPr>
      </w:pPr>
    </w:p>
    <w:p w14:paraId="319D5681" w14:textId="77777777" w:rsidR="0018194A" w:rsidRDefault="0018194A" w:rsidP="002B4F93">
      <w:pPr>
        <w:rPr>
          <w:color w:val="000000" w:themeColor="text1"/>
          <w:lang w:val="en-US"/>
        </w:rPr>
      </w:pPr>
    </w:p>
    <w:p w14:paraId="7C0C5386" w14:textId="77777777" w:rsidR="0018194A" w:rsidRDefault="0018194A" w:rsidP="002B4F93">
      <w:pPr>
        <w:rPr>
          <w:color w:val="000000" w:themeColor="text1"/>
          <w:lang w:val="en-US"/>
        </w:rPr>
      </w:pPr>
    </w:p>
    <w:p w14:paraId="7FED3283" w14:textId="77777777" w:rsidR="0018194A" w:rsidRDefault="0018194A" w:rsidP="002B4F93">
      <w:pPr>
        <w:rPr>
          <w:color w:val="000000" w:themeColor="text1"/>
          <w:lang w:val="en-US"/>
        </w:rPr>
      </w:pPr>
    </w:p>
    <w:p w14:paraId="49B7CEF0" w14:textId="77777777" w:rsidR="0018194A" w:rsidRDefault="0018194A" w:rsidP="002B4F93">
      <w:pPr>
        <w:rPr>
          <w:color w:val="000000" w:themeColor="text1"/>
          <w:lang w:val="en-US"/>
        </w:rPr>
      </w:pPr>
    </w:p>
    <w:p w14:paraId="2B8AB710" w14:textId="77777777" w:rsidR="0018194A" w:rsidRDefault="0018194A" w:rsidP="002B4F93">
      <w:pPr>
        <w:rPr>
          <w:color w:val="000000" w:themeColor="text1"/>
          <w:lang w:val="en-US"/>
        </w:rPr>
      </w:pPr>
    </w:p>
    <w:p w14:paraId="039DAD8B" w14:textId="77777777" w:rsidR="0018194A" w:rsidRDefault="0018194A" w:rsidP="002B4F93">
      <w:pPr>
        <w:rPr>
          <w:color w:val="000000" w:themeColor="text1"/>
          <w:lang w:val="en-US"/>
        </w:rPr>
      </w:pPr>
    </w:p>
    <w:p w14:paraId="531760F9" w14:textId="77777777" w:rsidR="0018194A" w:rsidRDefault="0018194A" w:rsidP="002B4F93">
      <w:pPr>
        <w:rPr>
          <w:color w:val="000000" w:themeColor="text1"/>
          <w:lang w:val="en-US"/>
        </w:rPr>
      </w:pPr>
    </w:p>
    <w:p w14:paraId="42F00221" w14:textId="77777777" w:rsidR="0018194A" w:rsidRDefault="0018194A" w:rsidP="002B4F93">
      <w:pPr>
        <w:rPr>
          <w:color w:val="000000" w:themeColor="text1"/>
          <w:lang w:val="en-US"/>
        </w:rPr>
      </w:pPr>
    </w:p>
    <w:p w14:paraId="0C8E8562" w14:textId="77777777" w:rsidR="0018194A" w:rsidRDefault="0018194A" w:rsidP="002B4F93">
      <w:pPr>
        <w:rPr>
          <w:color w:val="000000" w:themeColor="text1"/>
          <w:lang w:val="en-US"/>
        </w:rPr>
      </w:pPr>
    </w:p>
    <w:p w14:paraId="529FA876" w14:textId="77777777" w:rsidR="0018194A" w:rsidRDefault="0018194A" w:rsidP="002B4F93">
      <w:pPr>
        <w:rPr>
          <w:color w:val="000000" w:themeColor="text1"/>
          <w:lang w:val="en-US"/>
        </w:rPr>
      </w:pPr>
    </w:p>
    <w:p w14:paraId="520EA8FB" w14:textId="77777777" w:rsidR="0018194A" w:rsidRDefault="0018194A" w:rsidP="002B4F93">
      <w:pPr>
        <w:rPr>
          <w:color w:val="000000" w:themeColor="text1"/>
          <w:lang w:val="en-US"/>
        </w:rPr>
      </w:pPr>
    </w:p>
    <w:p w14:paraId="17759787" w14:textId="77777777" w:rsidR="0018194A" w:rsidRDefault="0018194A" w:rsidP="002B4F93">
      <w:pPr>
        <w:rPr>
          <w:color w:val="000000" w:themeColor="text1"/>
          <w:lang w:val="en-US"/>
        </w:rPr>
      </w:pPr>
    </w:p>
    <w:p w14:paraId="1542D091" w14:textId="77777777" w:rsidR="0018194A" w:rsidRDefault="0018194A" w:rsidP="002B4F93">
      <w:pPr>
        <w:rPr>
          <w:color w:val="000000" w:themeColor="text1"/>
          <w:lang w:val="en-US"/>
        </w:rPr>
      </w:pPr>
    </w:p>
    <w:p w14:paraId="3F47F8D5" w14:textId="77777777" w:rsidR="0018194A" w:rsidRDefault="0018194A" w:rsidP="002B4F93">
      <w:pPr>
        <w:rPr>
          <w:color w:val="000000" w:themeColor="text1"/>
          <w:lang w:val="en-US"/>
        </w:rPr>
      </w:pPr>
    </w:p>
    <w:p w14:paraId="4721D906" w14:textId="77777777" w:rsidR="0018194A" w:rsidRPr="00990E8D" w:rsidRDefault="0018194A" w:rsidP="002B4F93">
      <w:pPr>
        <w:rPr>
          <w:color w:val="000000" w:themeColor="text1"/>
          <w:lang w:val="en-US"/>
        </w:rPr>
      </w:pPr>
    </w:p>
    <w:p w14:paraId="64492C4A" w14:textId="2CAB7B36" w:rsidR="000F1B9F" w:rsidRPr="00ED1B34" w:rsidRDefault="00E82632" w:rsidP="000F1B9F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Test-Case </w:t>
      </w:r>
      <w:bookmarkStart w:id="8" w:name="_GoBack"/>
      <w:bookmarkEnd w:id="8"/>
    </w:p>
    <w:p w14:paraId="52DDF2A4" w14:textId="4578856E" w:rsidR="00E00762" w:rsidRPr="003A1240" w:rsidRDefault="00E00762" w:rsidP="00E00762">
      <w:pPr>
        <w:pStyle w:val="ListParagraph"/>
        <w:widowControl/>
        <w:numPr>
          <w:ilvl w:val="0"/>
          <w:numId w:val="40"/>
        </w:numPr>
        <w:spacing w:after="160" w:line="259" w:lineRule="auto"/>
        <w:rPr>
          <w:b/>
          <w:i/>
          <w:color w:val="0070C0"/>
          <w:sz w:val="28"/>
          <w:szCs w:val="28"/>
          <w:u w:val="single"/>
        </w:rPr>
      </w:pPr>
      <w:r w:rsidRPr="003A1240">
        <w:rPr>
          <w:b/>
          <w:i/>
          <w:color w:val="0070C0"/>
          <w:sz w:val="28"/>
          <w:szCs w:val="28"/>
          <w:u w:val="single"/>
        </w:rPr>
        <w:t>I/</w:t>
      </w:r>
      <w:r w:rsidR="00EE3253">
        <w:rPr>
          <w:b/>
          <w:i/>
          <w:color w:val="0070C0"/>
          <w:sz w:val="28"/>
          <w:szCs w:val="28"/>
          <w:u w:val="single"/>
        </w:rPr>
        <w:t xml:space="preserve"> Chức năng “Đăng nhập</w:t>
      </w:r>
      <w:r w:rsidRPr="003A1240">
        <w:rPr>
          <w:b/>
          <w:i/>
          <w:color w:val="0070C0"/>
          <w:sz w:val="28"/>
          <w:szCs w:val="28"/>
          <w:u w:val="single"/>
        </w:rPr>
        <w:t>”:</w:t>
      </w:r>
    </w:p>
    <w:p w14:paraId="27B24CDB" w14:textId="764FA291" w:rsidR="00E00762" w:rsidRPr="006B6386" w:rsidRDefault="00E00762" w:rsidP="00E00762">
      <w:pPr>
        <w:pStyle w:val="ListParagraph"/>
        <w:widowControl/>
        <w:numPr>
          <w:ilvl w:val="0"/>
          <w:numId w:val="41"/>
        </w:numPr>
        <w:spacing w:after="160" w:line="259" w:lineRule="auto"/>
        <w:rPr>
          <w:b/>
          <w:sz w:val="28"/>
          <w:szCs w:val="28"/>
        </w:rPr>
      </w:pPr>
      <w:r w:rsidRPr="006B6386">
        <w:rPr>
          <w:b/>
          <w:sz w:val="28"/>
          <w:szCs w:val="28"/>
        </w:rPr>
        <w:t xml:space="preserve">1.Test case ID </w:t>
      </w:r>
      <w:r w:rsidRPr="006B6386">
        <w:rPr>
          <w:sz w:val="28"/>
          <w:szCs w:val="28"/>
        </w:rPr>
        <w:t xml:space="preserve">: </w:t>
      </w:r>
      <w:r w:rsidR="00EE3253">
        <w:rPr>
          <w:sz w:val="28"/>
          <w:szCs w:val="28"/>
        </w:rPr>
        <w:t>Login</w:t>
      </w:r>
    </w:p>
    <w:p w14:paraId="7E3B27C6" w14:textId="6B7777AC" w:rsidR="00E00762" w:rsidRPr="00901B63" w:rsidRDefault="00E00762" w:rsidP="00E00762">
      <w:pPr>
        <w:pStyle w:val="ListParagraph"/>
        <w:widowControl/>
        <w:numPr>
          <w:ilvl w:val="0"/>
          <w:numId w:val="41"/>
        </w:numPr>
        <w:spacing w:after="160" w:line="259" w:lineRule="auto"/>
        <w:rPr>
          <w:sz w:val="28"/>
          <w:szCs w:val="28"/>
        </w:rPr>
      </w:pPr>
      <w:r w:rsidRPr="006B6386">
        <w:rPr>
          <w:b/>
          <w:sz w:val="28"/>
          <w:szCs w:val="28"/>
        </w:rPr>
        <w:t>2.Test description</w:t>
      </w:r>
      <w:r w:rsidRPr="00901B63">
        <w:rPr>
          <w:sz w:val="28"/>
          <w:szCs w:val="28"/>
        </w:rPr>
        <w:t xml:space="preserve"> : </w:t>
      </w:r>
      <w:r w:rsidR="00EE3253">
        <w:rPr>
          <w:sz w:val="28"/>
          <w:szCs w:val="28"/>
        </w:rPr>
        <w:t xml:space="preserve">Nhập tên và mật khẩu đăng nhập tài khoản </w:t>
      </w:r>
      <w:r w:rsidRPr="00901B63">
        <w:rPr>
          <w:sz w:val="28"/>
          <w:szCs w:val="28"/>
        </w:rPr>
        <w:t xml:space="preserve"> </w:t>
      </w:r>
    </w:p>
    <w:p w14:paraId="3E71DC4D" w14:textId="77777777" w:rsidR="00E00762" w:rsidRPr="00901B63" w:rsidRDefault="00E00762" w:rsidP="00E00762">
      <w:pPr>
        <w:rPr>
          <w:b/>
          <w:sz w:val="28"/>
          <w:szCs w:val="28"/>
          <w:u w:val="single"/>
        </w:rPr>
      </w:pPr>
      <w:r w:rsidRPr="00901B63">
        <w:rPr>
          <w:b/>
          <w:sz w:val="28"/>
          <w:szCs w:val="28"/>
          <w:u w:val="single"/>
        </w:rPr>
        <w:t>Phân hoạch tương đương</w:t>
      </w:r>
    </w:p>
    <w:p w14:paraId="311D5C1A" w14:textId="76538337" w:rsidR="00E00762" w:rsidRPr="00901B63" w:rsidRDefault="00E00762" w:rsidP="00E00762">
      <w:pPr>
        <w:pStyle w:val="ListParagraph"/>
        <w:widowControl/>
        <w:numPr>
          <w:ilvl w:val="0"/>
          <w:numId w:val="39"/>
        </w:numPr>
        <w:spacing w:after="160" w:line="259" w:lineRule="auto"/>
        <w:rPr>
          <w:sz w:val="28"/>
          <w:szCs w:val="28"/>
        </w:rPr>
      </w:pPr>
      <w:r w:rsidRPr="00917DB0">
        <w:rPr>
          <w:b/>
          <w:sz w:val="28"/>
          <w:szCs w:val="28"/>
        </w:rPr>
        <w:t>Điều kiện đầu vào</w:t>
      </w:r>
      <w:r w:rsidR="00EE3253">
        <w:rPr>
          <w:sz w:val="28"/>
          <w:szCs w:val="28"/>
        </w:rPr>
        <w:t>: Tên đăng nhập và mật khẩu hợp lệ</w:t>
      </w:r>
      <w:r w:rsidRPr="00901B63">
        <w:rPr>
          <w:sz w:val="28"/>
          <w:szCs w:val="28"/>
        </w:rPr>
        <w:t xml:space="preserve"> </w:t>
      </w:r>
    </w:p>
    <w:p w14:paraId="4E631B06" w14:textId="77777777" w:rsidR="00E00762" w:rsidRPr="00901B63" w:rsidRDefault="00E00762" w:rsidP="00E00762">
      <w:pPr>
        <w:rPr>
          <w:sz w:val="28"/>
          <w:szCs w:val="28"/>
        </w:rPr>
      </w:pPr>
      <w:r w:rsidRPr="00901B63">
        <w:rPr>
          <w:sz w:val="28"/>
          <w:szCs w:val="28"/>
        </w:rPr>
        <w:t>_2 điều kiện đầu vào:</w:t>
      </w:r>
    </w:p>
    <w:p w14:paraId="4B109D41" w14:textId="16BD6E27" w:rsidR="00E00762" w:rsidRPr="00901B63" w:rsidRDefault="00E00762" w:rsidP="00E00762">
      <w:pPr>
        <w:rPr>
          <w:sz w:val="28"/>
          <w:szCs w:val="28"/>
        </w:rPr>
      </w:pPr>
      <w:r w:rsidRPr="00901B63">
        <w:rPr>
          <w:sz w:val="28"/>
          <w:szCs w:val="28"/>
        </w:rPr>
        <w:t xml:space="preserve">Con1. </w:t>
      </w:r>
      <w:r w:rsidR="00EA546C">
        <w:rPr>
          <w:sz w:val="28"/>
          <w:szCs w:val="28"/>
          <w:lang w:val="en-US"/>
        </w:rPr>
        <w:t>Tên đăng nhập và mật khẩu hợp lệ</w:t>
      </w:r>
      <w:r w:rsidRPr="00901B63">
        <w:rPr>
          <w:sz w:val="28"/>
          <w:szCs w:val="28"/>
        </w:rPr>
        <w:t xml:space="preserve"> </w:t>
      </w:r>
      <w:r w:rsidR="00EA546C">
        <w:rPr>
          <w:sz w:val="28"/>
          <w:szCs w:val="28"/>
        </w:rPr>
        <w:t>: có 4</w:t>
      </w:r>
      <w:r w:rsidRPr="00901B63">
        <w:rPr>
          <w:sz w:val="28"/>
          <w:szCs w:val="28"/>
        </w:rPr>
        <w:t xml:space="preserve"> lớp tương đương </w:t>
      </w:r>
    </w:p>
    <w:p w14:paraId="576DABEA" w14:textId="610D6B1E" w:rsidR="00E00762" w:rsidRPr="00901B63" w:rsidRDefault="00E00762" w:rsidP="00E00762">
      <w:pPr>
        <w:rPr>
          <w:sz w:val="28"/>
          <w:szCs w:val="28"/>
        </w:rPr>
      </w:pPr>
      <w:r w:rsidRPr="00901B63">
        <w:rPr>
          <w:sz w:val="28"/>
          <w:szCs w:val="28"/>
        </w:rPr>
        <w:t xml:space="preserve">EC1. </w:t>
      </w:r>
      <w:r w:rsidR="002343AB">
        <w:rPr>
          <w:sz w:val="28"/>
          <w:szCs w:val="28"/>
          <w:lang w:val="en-US"/>
        </w:rPr>
        <w:t>Tên đăng nhập và mật khẩu hợp lệ</w:t>
      </w:r>
      <w:r w:rsidR="003D6F68">
        <w:rPr>
          <w:sz w:val="28"/>
          <w:szCs w:val="28"/>
          <w:lang w:val="en-US"/>
        </w:rPr>
        <w:t>,</w:t>
      </w:r>
      <w:r w:rsidRPr="00901B63">
        <w:rPr>
          <w:sz w:val="28"/>
          <w:szCs w:val="28"/>
        </w:rPr>
        <w:t xml:space="preserve"> valid </w:t>
      </w:r>
    </w:p>
    <w:p w14:paraId="25692007" w14:textId="1FBE44DC" w:rsidR="00E00762" w:rsidRDefault="00E00762" w:rsidP="00E00762">
      <w:pPr>
        <w:rPr>
          <w:sz w:val="28"/>
          <w:szCs w:val="28"/>
        </w:rPr>
      </w:pPr>
      <w:r w:rsidRPr="00901B63">
        <w:rPr>
          <w:sz w:val="28"/>
          <w:szCs w:val="28"/>
        </w:rPr>
        <w:t>E</w:t>
      </w:r>
      <w:r w:rsidR="001E27E3">
        <w:rPr>
          <w:sz w:val="28"/>
          <w:szCs w:val="28"/>
        </w:rPr>
        <w:t>C2. Nhập sai tên đăng nhập</w:t>
      </w:r>
      <w:r w:rsidRPr="00901B63">
        <w:rPr>
          <w:sz w:val="28"/>
          <w:szCs w:val="28"/>
        </w:rPr>
        <w:t>,invalid</w:t>
      </w:r>
    </w:p>
    <w:p w14:paraId="32164B55" w14:textId="52A586FC" w:rsidR="00FA3B9C" w:rsidRDefault="001E27E3" w:rsidP="00E007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EC3. Nhập sai mật khẩu</w:t>
      </w:r>
      <w:r w:rsidR="00FA3B9C">
        <w:rPr>
          <w:sz w:val="28"/>
          <w:szCs w:val="28"/>
          <w:lang w:val="en-US"/>
        </w:rPr>
        <w:t>, invalid</w:t>
      </w:r>
    </w:p>
    <w:p w14:paraId="33384E16" w14:textId="3E6170D9" w:rsidR="00876583" w:rsidRPr="00FA3B9C" w:rsidRDefault="00876583" w:rsidP="00E007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EC4. Cả tên đăng nhập và mật khẩu không hợp lệ, invalid</w:t>
      </w:r>
    </w:p>
    <w:p w14:paraId="58E3ECE3" w14:textId="73AF9C86" w:rsidR="00E00762" w:rsidRPr="00B13A5D" w:rsidRDefault="00E00762" w:rsidP="00E00762">
      <w:pPr>
        <w:rPr>
          <w:sz w:val="28"/>
          <w:szCs w:val="28"/>
          <w:lang w:val="en-US"/>
        </w:rPr>
      </w:pPr>
      <w:r w:rsidRPr="00901B63">
        <w:rPr>
          <w:sz w:val="28"/>
          <w:szCs w:val="28"/>
        </w:rPr>
        <w:t xml:space="preserve">Con2. </w:t>
      </w:r>
      <w:r w:rsidR="00FA3B9C">
        <w:rPr>
          <w:sz w:val="28"/>
          <w:szCs w:val="28"/>
          <w:lang w:val="en-US"/>
        </w:rPr>
        <w:t>Tên đăng nhập hoặc mật khẩu không được trống</w:t>
      </w:r>
      <w:r w:rsidR="00746C38">
        <w:rPr>
          <w:sz w:val="28"/>
          <w:szCs w:val="28"/>
          <w:lang w:val="en-US"/>
        </w:rPr>
        <w:t xml:space="preserve"> có 2 lớp tương đương</w:t>
      </w:r>
    </w:p>
    <w:p w14:paraId="3B03B0DC" w14:textId="4315DC0A" w:rsidR="00E00762" w:rsidRPr="00901B63" w:rsidRDefault="00FA3B9C" w:rsidP="00E00762">
      <w:pPr>
        <w:rPr>
          <w:sz w:val="28"/>
          <w:szCs w:val="28"/>
        </w:rPr>
      </w:pPr>
      <w:r>
        <w:rPr>
          <w:sz w:val="28"/>
          <w:szCs w:val="28"/>
        </w:rPr>
        <w:t>EC5</w:t>
      </w:r>
      <w:r w:rsidR="00174039">
        <w:rPr>
          <w:sz w:val="28"/>
          <w:szCs w:val="28"/>
        </w:rPr>
        <w:t>. Mật khẩu trống</w:t>
      </w:r>
      <w:r w:rsidR="00E00762" w:rsidRPr="00901B63">
        <w:rPr>
          <w:sz w:val="28"/>
          <w:szCs w:val="28"/>
        </w:rPr>
        <w:t xml:space="preserve">, invalid </w:t>
      </w:r>
    </w:p>
    <w:p w14:paraId="17A4AD15" w14:textId="64B694DB" w:rsidR="00E00762" w:rsidRPr="00901B63" w:rsidRDefault="00FA3B9C" w:rsidP="00E00762">
      <w:pPr>
        <w:rPr>
          <w:sz w:val="28"/>
          <w:szCs w:val="28"/>
        </w:rPr>
      </w:pPr>
      <w:r>
        <w:rPr>
          <w:sz w:val="28"/>
          <w:szCs w:val="28"/>
        </w:rPr>
        <w:t xml:space="preserve"> EC6</w:t>
      </w:r>
      <w:r w:rsidR="00174039">
        <w:rPr>
          <w:sz w:val="28"/>
          <w:szCs w:val="28"/>
        </w:rPr>
        <w:t>. Tên đăng nhập trống</w:t>
      </w:r>
      <w:r w:rsidR="00E00762" w:rsidRPr="00901B63">
        <w:rPr>
          <w:sz w:val="28"/>
          <w:szCs w:val="28"/>
        </w:rPr>
        <w:t xml:space="preserve">, invalid </w:t>
      </w:r>
    </w:p>
    <w:p w14:paraId="2390CB35" w14:textId="77777777" w:rsidR="00E00762" w:rsidRPr="00917DB0" w:rsidRDefault="00E00762" w:rsidP="00E00762">
      <w:pPr>
        <w:pStyle w:val="ListParagraph"/>
        <w:widowControl/>
        <w:numPr>
          <w:ilvl w:val="0"/>
          <w:numId w:val="37"/>
        </w:numPr>
        <w:spacing w:after="160" w:line="259" w:lineRule="auto"/>
        <w:rPr>
          <w:b/>
          <w:sz w:val="28"/>
          <w:szCs w:val="28"/>
        </w:rPr>
      </w:pPr>
      <w:r w:rsidRPr="00917DB0">
        <w:rPr>
          <w:b/>
          <w:sz w:val="28"/>
          <w:szCs w:val="28"/>
        </w:rPr>
        <w:t xml:space="preserve">Điều kiện đầu ra: </w:t>
      </w:r>
      <w:r w:rsidRPr="00917DB0">
        <w:rPr>
          <w:sz w:val="28"/>
          <w:szCs w:val="28"/>
        </w:rPr>
        <w:t>Không có.</w:t>
      </w:r>
    </w:p>
    <w:p w14:paraId="04D07C29" w14:textId="77777777" w:rsidR="00E00762" w:rsidRPr="00917DB0" w:rsidRDefault="00E00762" w:rsidP="00E00762">
      <w:pPr>
        <w:pStyle w:val="ListParagraph"/>
        <w:widowControl/>
        <w:numPr>
          <w:ilvl w:val="0"/>
          <w:numId w:val="38"/>
        </w:numPr>
        <w:spacing w:after="160" w:line="259" w:lineRule="auto"/>
        <w:rPr>
          <w:b/>
          <w:sz w:val="28"/>
          <w:szCs w:val="28"/>
        </w:rPr>
      </w:pPr>
      <w:r w:rsidRPr="00917DB0">
        <w:rPr>
          <w:b/>
          <w:sz w:val="28"/>
          <w:szCs w:val="28"/>
        </w:rPr>
        <w:t>Tổ hợp các lớp tương đương để tạo test case:</w:t>
      </w:r>
    </w:p>
    <w:p w14:paraId="4D37E472" w14:textId="77777777" w:rsidR="00E00762" w:rsidRPr="00901B63" w:rsidRDefault="00E00762" w:rsidP="00E00762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88"/>
        <w:gridCol w:w="2899"/>
        <w:gridCol w:w="2843"/>
      </w:tblGrid>
      <w:tr w:rsidR="00E00762" w:rsidRPr="00901B63" w14:paraId="51DE905E" w14:textId="77777777" w:rsidTr="00170682">
        <w:tc>
          <w:tcPr>
            <w:tcW w:w="2888" w:type="dxa"/>
          </w:tcPr>
          <w:p w14:paraId="7443C20D" w14:textId="77777777" w:rsidR="00E00762" w:rsidRPr="00901B63" w:rsidRDefault="00E00762" w:rsidP="00170682">
            <w:pPr>
              <w:pStyle w:val="ListParagraph"/>
              <w:ind w:left="0"/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 xml:space="preserve">Điều kiện bên ngoài </w:t>
            </w:r>
          </w:p>
        </w:tc>
        <w:tc>
          <w:tcPr>
            <w:tcW w:w="2899" w:type="dxa"/>
          </w:tcPr>
          <w:p w14:paraId="6678685A" w14:textId="77777777" w:rsidR="00E00762" w:rsidRPr="00901B63" w:rsidRDefault="00E00762" w:rsidP="00170682">
            <w:pPr>
              <w:pStyle w:val="ListParagraph"/>
              <w:ind w:left="0"/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Các lớp tương đương hợp lệ</w:t>
            </w:r>
          </w:p>
        </w:tc>
        <w:tc>
          <w:tcPr>
            <w:tcW w:w="2843" w:type="dxa"/>
          </w:tcPr>
          <w:p w14:paraId="344839CF" w14:textId="77777777" w:rsidR="00E00762" w:rsidRPr="00901B63" w:rsidRDefault="00E00762" w:rsidP="00170682">
            <w:pPr>
              <w:pStyle w:val="ListParagraph"/>
              <w:ind w:left="0"/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Các lớp tương đương không hợp lệ</w:t>
            </w:r>
          </w:p>
        </w:tc>
      </w:tr>
      <w:tr w:rsidR="00E00762" w:rsidRPr="00901B63" w14:paraId="3611F7DB" w14:textId="77777777" w:rsidTr="00170682">
        <w:tc>
          <w:tcPr>
            <w:tcW w:w="2888" w:type="dxa"/>
          </w:tcPr>
          <w:p w14:paraId="62553BA4" w14:textId="77777777" w:rsidR="00E00762" w:rsidRPr="00901B63" w:rsidRDefault="00E00762" w:rsidP="00170682">
            <w:pPr>
              <w:pStyle w:val="ListParagraph"/>
              <w:ind w:left="0"/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1</w:t>
            </w:r>
          </w:p>
        </w:tc>
        <w:tc>
          <w:tcPr>
            <w:tcW w:w="2899" w:type="dxa"/>
          </w:tcPr>
          <w:p w14:paraId="7ADDE614" w14:textId="77777777" w:rsidR="00E00762" w:rsidRPr="00901B63" w:rsidRDefault="00E00762" w:rsidP="00170682">
            <w:pPr>
              <w:pStyle w:val="ListParagraph"/>
              <w:ind w:left="0"/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EC1</w:t>
            </w:r>
          </w:p>
        </w:tc>
        <w:tc>
          <w:tcPr>
            <w:tcW w:w="2843" w:type="dxa"/>
          </w:tcPr>
          <w:p w14:paraId="2DD095DD" w14:textId="168E60FB" w:rsidR="00E00762" w:rsidRPr="006B73A8" w:rsidRDefault="00E00762" w:rsidP="0017068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901B63">
              <w:rPr>
                <w:sz w:val="28"/>
                <w:szCs w:val="28"/>
              </w:rPr>
              <w:t>EC2</w:t>
            </w:r>
            <w:r w:rsidR="006B73A8">
              <w:rPr>
                <w:sz w:val="28"/>
                <w:szCs w:val="28"/>
                <w:lang w:val="en-US"/>
              </w:rPr>
              <w:t>, EC3</w:t>
            </w:r>
            <w:r w:rsidR="004C0DEC">
              <w:rPr>
                <w:sz w:val="28"/>
                <w:szCs w:val="28"/>
                <w:lang w:val="en-US"/>
              </w:rPr>
              <w:t>, EC4</w:t>
            </w:r>
          </w:p>
        </w:tc>
      </w:tr>
      <w:tr w:rsidR="00E00762" w:rsidRPr="00901B63" w14:paraId="424129FD" w14:textId="77777777" w:rsidTr="00170682">
        <w:tc>
          <w:tcPr>
            <w:tcW w:w="2888" w:type="dxa"/>
          </w:tcPr>
          <w:p w14:paraId="6A5E6BB7" w14:textId="574BE7E0" w:rsidR="00E00762" w:rsidRPr="00901B63" w:rsidRDefault="00E00762" w:rsidP="00170682">
            <w:pPr>
              <w:pStyle w:val="ListParagraph"/>
              <w:ind w:left="0"/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2</w:t>
            </w:r>
          </w:p>
        </w:tc>
        <w:tc>
          <w:tcPr>
            <w:tcW w:w="2899" w:type="dxa"/>
          </w:tcPr>
          <w:p w14:paraId="43573F8B" w14:textId="08765416" w:rsidR="00E00762" w:rsidRPr="00901B63" w:rsidRDefault="00E00762" w:rsidP="0017068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843" w:type="dxa"/>
          </w:tcPr>
          <w:p w14:paraId="052D9F33" w14:textId="6FFEEB35" w:rsidR="00E00762" w:rsidRPr="00901B63" w:rsidRDefault="00E00762" w:rsidP="00170682">
            <w:pPr>
              <w:pStyle w:val="ListParagraph"/>
              <w:ind w:left="0"/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EC</w:t>
            </w:r>
            <w:r w:rsidR="00350702">
              <w:rPr>
                <w:sz w:val="28"/>
                <w:szCs w:val="28"/>
              </w:rPr>
              <w:t>5</w:t>
            </w:r>
            <w:r w:rsidR="006B73A8">
              <w:rPr>
                <w:sz w:val="28"/>
                <w:szCs w:val="28"/>
              </w:rPr>
              <w:t>,</w:t>
            </w:r>
            <w:r w:rsidR="00350702">
              <w:rPr>
                <w:sz w:val="28"/>
                <w:szCs w:val="28"/>
                <w:lang w:val="en-US"/>
              </w:rPr>
              <w:t xml:space="preserve"> </w:t>
            </w:r>
            <w:r w:rsidR="006B73A8">
              <w:rPr>
                <w:sz w:val="28"/>
                <w:szCs w:val="28"/>
              </w:rPr>
              <w:t>EC6</w:t>
            </w:r>
          </w:p>
        </w:tc>
      </w:tr>
    </w:tbl>
    <w:p w14:paraId="58F4AD2B" w14:textId="77777777" w:rsidR="00E00762" w:rsidRPr="00901B63" w:rsidRDefault="00E00762" w:rsidP="00E00762">
      <w:pPr>
        <w:rPr>
          <w:sz w:val="28"/>
          <w:szCs w:val="28"/>
        </w:rPr>
      </w:pPr>
    </w:p>
    <w:p w14:paraId="3DA437CB" w14:textId="17A41342" w:rsidR="00E00762" w:rsidRPr="006B6386" w:rsidRDefault="00350702" w:rsidP="00E0076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Kiểm thử chức năng “ đăng nhập</w:t>
      </w:r>
      <w:r w:rsidR="00E00762" w:rsidRPr="006B6386">
        <w:rPr>
          <w:b/>
          <w:i/>
          <w:sz w:val="28"/>
          <w:szCs w:val="28"/>
        </w:rPr>
        <w:t>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2603"/>
        <w:gridCol w:w="2288"/>
        <w:gridCol w:w="2288"/>
      </w:tblGrid>
      <w:tr w:rsidR="00E00762" w:rsidRPr="00901B63" w14:paraId="2E5BCC1C" w14:textId="77777777" w:rsidTr="00242D37">
        <w:tc>
          <w:tcPr>
            <w:tcW w:w="2088" w:type="dxa"/>
          </w:tcPr>
          <w:p w14:paraId="5FFD332C" w14:textId="77777777" w:rsidR="00E00762" w:rsidRPr="00901B63" w:rsidRDefault="00E00762" w:rsidP="00170682">
            <w:pPr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Test case identifier</w:t>
            </w:r>
          </w:p>
        </w:tc>
        <w:tc>
          <w:tcPr>
            <w:tcW w:w="2533" w:type="dxa"/>
          </w:tcPr>
          <w:p w14:paraId="0FA10351" w14:textId="77777777" w:rsidR="00E00762" w:rsidRPr="00901B63" w:rsidRDefault="00E00762" w:rsidP="00170682">
            <w:pPr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Input values</w:t>
            </w:r>
          </w:p>
        </w:tc>
        <w:tc>
          <w:tcPr>
            <w:tcW w:w="2311" w:type="dxa"/>
          </w:tcPr>
          <w:p w14:paraId="2F08F638" w14:textId="77777777" w:rsidR="00E00762" w:rsidRPr="00901B63" w:rsidRDefault="00E00762" w:rsidP="00170682">
            <w:pPr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Valid equivalence classes and bounds covered</w:t>
            </w:r>
          </w:p>
        </w:tc>
        <w:tc>
          <w:tcPr>
            <w:tcW w:w="2311" w:type="dxa"/>
          </w:tcPr>
          <w:p w14:paraId="05DA9A3D" w14:textId="77777777" w:rsidR="00E00762" w:rsidRPr="00901B63" w:rsidRDefault="00E00762" w:rsidP="00170682">
            <w:pPr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Invalid equivalence classes and bounds covered</w:t>
            </w:r>
          </w:p>
        </w:tc>
      </w:tr>
      <w:tr w:rsidR="00E00762" w:rsidRPr="00901B63" w14:paraId="7561F4D1" w14:textId="77777777" w:rsidTr="00242D37">
        <w:tc>
          <w:tcPr>
            <w:tcW w:w="2088" w:type="dxa"/>
          </w:tcPr>
          <w:p w14:paraId="12B21F9F" w14:textId="77777777" w:rsidR="00E00762" w:rsidRPr="00901B63" w:rsidRDefault="00E00762" w:rsidP="00170682">
            <w:pPr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Login_01</w:t>
            </w:r>
          </w:p>
        </w:tc>
        <w:tc>
          <w:tcPr>
            <w:tcW w:w="2533" w:type="dxa"/>
          </w:tcPr>
          <w:p w14:paraId="5673DB3F" w14:textId="2D33FDC2" w:rsidR="00E00762" w:rsidRPr="005B2986" w:rsidRDefault="005B2986" w:rsidP="001706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  <w:lang w:val="en-US"/>
              </w:rPr>
              <w:t>User”, “password”</w:t>
            </w:r>
          </w:p>
        </w:tc>
        <w:tc>
          <w:tcPr>
            <w:tcW w:w="2311" w:type="dxa"/>
          </w:tcPr>
          <w:p w14:paraId="35AEDA7A" w14:textId="376D7583" w:rsidR="00E00762" w:rsidRPr="00901B63" w:rsidRDefault="0035126E" w:rsidP="001706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EC1</w:t>
            </w:r>
          </w:p>
        </w:tc>
        <w:tc>
          <w:tcPr>
            <w:tcW w:w="2311" w:type="dxa"/>
          </w:tcPr>
          <w:p w14:paraId="100044F4" w14:textId="39B4C3FD" w:rsidR="00E00762" w:rsidRPr="00B71174" w:rsidRDefault="00E00762" w:rsidP="00170682">
            <w:pPr>
              <w:rPr>
                <w:sz w:val="28"/>
                <w:szCs w:val="28"/>
                <w:lang w:val="en-US"/>
              </w:rPr>
            </w:pPr>
          </w:p>
        </w:tc>
      </w:tr>
      <w:tr w:rsidR="00E00762" w:rsidRPr="00901B63" w14:paraId="52ADD14D" w14:textId="77777777" w:rsidTr="00242D37">
        <w:tc>
          <w:tcPr>
            <w:tcW w:w="2088" w:type="dxa"/>
          </w:tcPr>
          <w:p w14:paraId="49F9EE43" w14:textId="77777777" w:rsidR="00E00762" w:rsidRPr="00901B63" w:rsidRDefault="00E00762" w:rsidP="00170682">
            <w:pPr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Login_02</w:t>
            </w:r>
          </w:p>
        </w:tc>
        <w:tc>
          <w:tcPr>
            <w:tcW w:w="2533" w:type="dxa"/>
          </w:tcPr>
          <w:p w14:paraId="14364F64" w14:textId="1DC1660B" w:rsidR="00E00762" w:rsidRPr="00313DC8" w:rsidRDefault="00313DC8" w:rsidP="001706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  <w:lang w:val="en-US"/>
              </w:rPr>
              <w:t>@^User”</w:t>
            </w:r>
            <w:r w:rsidR="00FF67B2">
              <w:rPr>
                <w:sz w:val="28"/>
                <w:szCs w:val="28"/>
                <w:lang w:val="en-US"/>
              </w:rPr>
              <w:t>, “password”</w:t>
            </w:r>
          </w:p>
        </w:tc>
        <w:tc>
          <w:tcPr>
            <w:tcW w:w="2311" w:type="dxa"/>
          </w:tcPr>
          <w:p w14:paraId="02907B03" w14:textId="75710ACC" w:rsidR="00E00762" w:rsidRPr="00901B63" w:rsidRDefault="00E00762" w:rsidP="00170682">
            <w:pPr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EC</w:t>
            </w:r>
            <w:r w:rsidR="00A53913">
              <w:rPr>
                <w:sz w:val="28"/>
                <w:szCs w:val="28"/>
              </w:rPr>
              <w:t>2</w:t>
            </w:r>
          </w:p>
        </w:tc>
        <w:tc>
          <w:tcPr>
            <w:tcW w:w="2311" w:type="dxa"/>
          </w:tcPr>
          <w:p w14:paraId="7BCBC0BB" w14:textId="5685D63D" w:rsidR="00E00762" w:rsidRPr="000667E1" w:rsidRDefault="000667E1" w:rsidP="001706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EC1</w:t>
            </w:r>
          </w:p>
        </w:tc>
      </w:tr>
      <w:tr w:rsidR="00E00762" w:rsidRPr="00901B63" w14:paraId="0E1CF9E7" w14:textId="77777777" w:rsidTr="00242D37">
        <w:tc>
          <w:tcPr>
            <w:tcW w:w="2088" w:type="dxa"/>
          </w:tcPr>
          <w:p w14:paraId="71436231" w14:textId="77777777" w:rsidR="00E00762" w:rsidRPr="00901B63" w:rsidRDefault="00E00762" w:rsidP="00170682">
            <w:pPr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Login_03</w:t>
            </w:r>
          </w:p>
        </w:tc>
        <w:tc>
          <w:tcPr>
            <w:tcW w:w="2533" w:type="dxa"/>
          </w:tcPr>
          <w:p w14:paraId="411AEF3B" w14:textId="56BB1058" w:rsidR="00E00762" w:rsidRPr="00037AEB" w:rsidRDefault="00037AEB" w:rsidP="001706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  <w:lang w:val="en-US"/>
              </w:rPr>
              <w:t>User”, “passwordGGWP#”</w:t>
            </w:r>
          </w:p>
        </w:tc>
        <w:tc>
          <w:tcPr>
            <w:tcW w:w="2311" w:type="dxa"/>
          </w:tcPr>
          <w:p w14:paraId="415886F8" w14:textId="0879EB2C" w:rsidR="00E00762" w:rsidRPr="00DE26CE" w:rsidRDefault="00E00762" w:rsidP="00170682">
            <w:pPr>
              <w:rPr>
                <w:sz w:val="28"/>
                <w:szCs w:val="28"/>
                <w:lang w:val="en-US"/>
              </w:rPr>
            </w:pPr>
            <w:r w:rsidRPr="00901B63">
              <w:rPr>
                <w:sz w:val="28"/>
                <w:szCs w:val="28"/>
              </w:rPr>
              <w:t>EC</w:t>
            </w:r>
            <w:r w:rsidR="003B69D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11" w:type="dxa"/>
          </w:tcPr>
          <w:p w14:paraId="7C3EBE71" w14:textId="085CFF88" w:rsidR="00E00762" w:rsidRPr="00901B63" w:rsidRDefault="00E00762" w:rsidP="00170682">
            <w:pPr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EC</w:t>
            </w:r>
            <w:r w:rsidR="009B6C5D">
              <w:rPr>
                <w:sz w:val="28"/>
                <w:szCs w:val="28"/>
              </w:rPr>
              <w:t>1</w:t>
            </w:r>
          </w:p>
        </w:tc>
      </w:tr>
      <w:tr w:rsidR="00E00762" w:rsidRPr="00901B63" w14:paraId="74D9C9BF" w14:textId="77777777" w:rsidTr="00242D37">
        <w:tc>
          <w:tcPr>
            <w:tcW w:w="2088" w:type="dxa"/>
          </w:tcPr>
          <w:p w14:paraId="08ABC858" w14:textId="77777777" w:rsidR="00E00762" w:rsidRPr="00901B63" w:rsidRDefault="00E00762" w:rsidP="00170682">
            <w:pPr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Login_04</w:t>
            </w:r>
          </w:p>
        </w:tc>
        <w:tc>
          <w:tcPr>
            <w:tcW w:w="2533" w:type="dxa"/>
          </w:tcPr>
          <w:p w14:paraId="41319F00" w14:textId="51B43EF6" w:rsidR="00E00762" w:rsidRPr="00C00E23" w:rsidRDefault="00C00E23" w:rsidP="001706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“User!”,”password*”</w:t>
            </w:r>
          </w:p>
        </w:tc>
        <w:tc>
          <w:tcPr>
            <w:tcW w:w="2311" w:type="dxa"/>
          </w:tcPr>
          <w:p w14:paraId="27ADA455" w14:textId="64E85A64" w:rsidR="00E00762" w:rsidRPr="00AB48E4" w:rsidRDefault="00CD2877" w:rsidP="001706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EC4</w:t>
            </w:r>
          </w:p>
        </w:tc>
        <w:tc>
          <w:tcPr>
            <w:tcW w:w="2311" w:type="dxa"/>
          </w:tcPr>
          <w:p w14:paraId="4B8628D8" w14:textId="794B0E16" w:rsidR="00E00762" w:rsidRPr="00150632" w:rsidRDefault="001B1114" w:rsidP="001706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EC1</w:t>
            </w:r>
          </w:p>
        </w:tc>
      </w:tr>
      <w:tr w:rsidR="00AC144E" w:rsidRPr="00901B63" w14:paraId="33C65453" w14:textId="77777777" w:rsidTr="00AC144E">
        <w:trPr>
          <w:trHeight w:val="323"/>
        </w:trPr>
        <w:tc>
          <w:tcPr>
            <w:tcW w:w="2088" w:type="dxa"/>
          </w:tcPr>
          <w:p w14:paraId="61A7DCE5" w14:textId="2D97D107" w:rsidR="00AC144E" w:rsidRPr="00AC144E" w:rsidRDefault="00AC144E" w:rsidP="001706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 05</w:t>
            </w:r>
          </w:p>
        </w:tc>
        <w:tc>
          <w:tcPr>
            <w:tcW w:w="2533" w:type="dxa"/>
          </w:tcPr>
          <w:p w14:paraId="7FD21F0B" w14:textId="72BFBB32" w:rsidR="00AC144E" w:rsidRDefault="00AC144E" w:rsidP="001706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“”,”password”</w:t>
            </w:r>
          </w:p>
        </w:tc>
        <w:tc>
          <w:tcPr>
            <w:tcW w:w="2311" w:type="dxa"/>
          </w:tcPr>
          <w:p w14:paraId="3AFDF1BE" w14:textId="6103490E" w:rsidR="00AC144E" w:rsidRPr="00180417" w:rsidRDefault="00180417" w:rsidP="001706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EC6</w:t>
            </w:r>
          </w:p>
        </w:tc>
        <w:tc>
          <w:tcPr>
            <w:tcW w:w="2311" w:type="dxa"/>
          </w:tcPr>
          <w:p w14:paraId="3B2FCC88" w14:textId="69BB4B52" w:rsidR="00AC144E" w:rsidRDefault="00AC144E" w:rsidP="00170682">
            <w:pPr>
              <w:rPr>
                <w:sz w:val="28"/>
                <w:szCs w:val="28"/>
                <w:lang w:val="en-US"/>
              </w:rPr>
            </w:pPr>
          </w:p>
        </w:tc>
      </w:tr>
      <w:tr w:rsidR="00AC144E" w:rsidRPr="00901B63" w14:paraId="0855A86A" w14:textId="77777777" w:rsidTr="00AC144E">
        <w:trPr>
          <w:trHeight w:val="323"/>
        </w:trPr>
        <w:tc>
          <w:tcPr>
            <w:tcW w:w="2088" w:type="dxa"/>
          </w:tcPr>
          <w:p w14:paraId="2739150E" w14:textId="5487B12E" w:rsidR="00AC144E" w:rsidRPr="00F27E37" w:rsidRDefault="00F27E37" w:rsidP="001706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 06</w:t>
            </w:r>
          </w:p>
        </w:tc>
        <w:tc>
          <w:tcPr>
            <w:tcW w:w="2533" w:type="dxa"/>
          </w:tcPr>
          <w:p w14:paraId="53E98889" w14:textId="4494B262" w:rsidR="00AC144E" w:rsidRDefault="00F27E37" w:rsidP="001706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“User”,””</w:t>
            </w:r>
          </w:p>
        </w:tc>
        <w:tc>
          <w:tcPr>
            <w:tcW w:w="2311" w:type="dxa"/>
          </w:tcPr>
          <w:p w14:paraId="4127D06D" w14:textId="790B5497" w:rsidR="00AC144E" w:rsidRPr="00297961" w:rsidRDefault="001D39CF" w:rsidP="001706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EC5</w:t>
            </w:r>
          </w:p>
        </w:tc>
        <w:tc>
          <w:tcPr>
            <w:tcW w:w="2311" w:type="dxa"/>
          </w:tcPr>
          <w:p w14:paraId="2F73CB94" w14:textId="77777777" w:rsidR="00AC144E" w:rsidRDefault="00AC144E" w:rsidP="00170682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621D9813" w14:textId="7929085F" w:rsidR="00E00762" w:rsidRPr="00901B63" w:rsidRDefault="00E00762" w:rsidP="00E00762">
      <w:pPr>
        <w:rPr>
          <w:sz w:val="28"/>
          <w:szCs w:val="28"/>
        </w:rPr>
      </w:pPr>
    </w:p>
    <w:p w14:paraId="245FFC20" w14:textId="77777777" w:rsidR="00E00762" w:rsidRPr="00917DB0" w:rsidRDefault="00E00762" w:rsidP="00E00762">
      <w:pPr>
        <w:pStyle w:val="ListParagraph"/>
        <w:widowControl/>
        <w:numPr>
          <w:ilvl w:val="0"/>
          <w:numId w:val="42"/>
        </w:numPr>
        <w:spacing w:after="160" w:line="259" w:lineRule="auto"/>
        <w:rPr>
          <w:b/>
          <w:sz w:val="28"/>
          <w:szCs w:val="28"/>
        </w:rPr>
      </w:pPr>
      <w:r w:rsidRPr="00917DB0">
        <w:rPr>
          <w:b/>
          <w:sz w:val="28"/>
          <w:szCs w:val="28"/>
        </w:rPr>
        <w:t xml:space="preserve">3.Precondition: </w:t>
      </w:r>
    </w:p>
    <w:p w14:paraId="11582EB2" w14:textId="774D98C9" w:rsidR="00E00762" w:rsidRPr="00901B63" w:rsidRDefault="00174DB6" w:rsidP="00E00762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i) Mở ứng dụng </w:t>
      </w:r>
      <w:r w:rsidR="00E00762" w:rsidRPr="00901B6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Quản lý cửa</w:t>
      </w:r>
      <w:r w:rsidR="00A62A71">
        <w:rPr>
          <w:sz w:val="28"/>
          <w:szCs w:val="28"/>
          <w:lang w:val="en-US"/>
        </w:rPr>
        <w:t xml:space="preserve"> hàng</w:t>
      </w:r>
      <w:r w:rsidR="00A62A71">
        <w:rPr>
          <w:sz w:val="28"/>
          <w:szCs w:val="28"/>
        </w:rPr>
        <w:t>”</w:t>
      </w:r>
    </w:p>
    <w:p w14:paraId="7F0418AF" w14:textId="77777777" w:rsidR="00E00762" w:rsidRPr="00901B63" w:rsidRDefault="00E00762" w:rsidP="00E00762">
      <w:pPr>
        <w:ind w:firstLine="360"/>
        <w:rPr>
          <w:sz w:val="28"/>
          <w:szCs w:val="28"/>
        </w:rPr>
      </w:pPr>
      <w:r w:rsidRPr="00901B63">
        <w:rPr>
          <w:sz w:val="28"/>
          <w:szCs w:val="28"/>
        </w:rPr>
        <w:lastRenderedPageBreak/>
        <w:t>ii) Đăng nhập với tài khoản cá nhân</w:t>
      </w:r>
    </w:p>
    <w:p w14:paraId="5B33F05A" w14:textId="700DBBFB" w:rsidR="00E00762" w:rsidRPr="00007E1F" w:rsidRDefault="00C720B6" w:rsidP="00E00762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>iii)Kiểm tra tài khoản “user</w:t>
      </w:r>
      <w:r w:rsidR="00E00762" w:rsidRPr="00901B63">
        <w:rPr>
          <w:sz w:val="28"/>
          <w:szCs w:val="28"/>
        </w:rPr>
        <w:t>”</w:t>
      </w:r>
      <w:r w:rsidR="00007E1F">
        <w:rPr>
          <w:sz w:val="28"/>
          <w:szCs w:val="28"/>
          <w:lang w:val="en-US"/>
        </w:rPr>
        <w:t xml:space="preserve"> đã hợp lệ</w:t>
      </w:r>
      <w:r w:rsidR="009060BB">
        <w:rPr>
          <w:sz w:val="28"/>
          <w:szCs w:val="28"/>
          <w:lang w:val="en-US"/>
        </w:rPr>
        <w:t xml:space="preserve"> chưa</w:t>
      </w:r>
    </w:p>
    <w:p w14:paraId="625C7132" w14:textId="77777777" w:rsidR="00E00762" w:rsidRPr="00917DB0" w:rsidRDefault="00E00762" w:rsidP="00E00762">
      <w:pPr>
        <w:pStyle w:val="ListParagraph"/>
        <w:widowControl/>
        <w:numPr>
          <w:ilvl w:val="0"/>
          <w:numId w:val="42"/>
        </w:numPr>
        <w:spacing w:after="160" w:line="259" w:lineRule="auto"/>
        <w:rPr>
          <w:b/>
          <w:sz w:val="28"/>
          <w:szCs w:val="28"/>
        </w:rPr>
      </w:pPr>
      <w:r w:rsidRPr="00917DB0">
        <w:rPr>
          <w:b/>
          <w:sz w:val="28"/>
          <w:szCs w:val="28"/>
        </w:rPr>
        <w:t>4.Test step:</w:t>
      </w:r>
    </w:p>
    <w:p w14:paraId="0F6F78CA" w14:textId="65239AF8" w:rsidR="00E00762" w:rsidRPr="00827401" w:rsidRDefault="00E00762" w:rsidP="00E00762">
      <w:pPr>
        <w:ind w:firstLine="360"/>
        <w:rPr>
          <w:sz w:val="28"/>
          <w:szCs w:val="28"/>
          <w:lang w:val="en-US"/>
        </w:rPr>
      </w:pPr>
      <w:r w:rsidRPr="00901B63">
        <w:rPr>
          <w:sz w:val="28"/>
          <w:szCs w:val="28"/>
        </w:rPr>
        <w:t xml:space="preserve">i) </w:t>
      </w:r>
      <w:r w:rsidR="00827401">
        <w:rPr>
          <w:sz w:val="28"/>
          <w:szCs w:val="28"/>
          <w:lang w:val="en-US"/>
        </w:rPr>
        <w:t>Nhập ngẫu nhiên tên đăng nhập và password</w:t>
      </w:r>
    </w:p>
    <w:p w14:paraId="4B38CACB" w14:textId="77777777" w:rsidR="00E00762" w:rsidRPr="00917DB0" w:rsidRDefault="00E00762" w:rsidP="00E00762">
      <w:pPr>
        <w:pStyle w:val="ListParagraph"/>
        <w:widowControl/>
        <w:numPr>
          <w:ilvl w:val="0"/>
          <w:numId w:val="42"/>
        </w:numPr>
        <w:spacing w:after="160" w:line="259" w:lineRule="auto"/>
        <w:rPr>
          <w:b/>
          <w:sz w:val="28"/>
          <w:szCs w:val="28"/>
        </w:rPr>
      </w:pPr>
      <w:r w:rsidRPr="00917DB0">
        <w:rPr>
          <w:b/>
          <w:sz w:val="28"/>
          <w:szCs w:val="28"/>
        </w:rPr>
        <w:t xml:space="preserve">5.Expected result: </w:t>
      </w:r>
    </w:p>
    <w:p w14:paraId="1A6744EF" w14:textId="62AEF4C2" w:rsidR="00E00762" w:rsidRPr="00901B63" w:rsidRDefault="00E00762" w:rsidP="0040333C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_ </w:t>
      </w:r>
      <w:r w:rsidRPr="00901B63">
        <w:rPr>
          <w:sz w:val="28"/>
          <w:szCs w:val="28"/>
        </w:rPr>
        <w:t xml:space="preserve">Màn hình thông báo đăng nhập thành công xuất hiện  </w:t>
      </w:r>
    </w:p>
    <w:p w14:paraId="06CC323C" w14:textId="48FEA095" w:rsidR="00E00762" w:rsidRPr="00901B63" w:rsidRDefault="00E00762" w:rsidP="00E00762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_ </w:t>
      </w:r>
      <w:r w:rsidRPr="00901B63">
        <w:rPr>
          <w:sz w:val="28"/>
          <w:szCs w:val="28"/>
        </w:rPr>
        <w:t xml:space="preserve">Thông báo tên tài khoản </w:t>
      </w:r>
      <w:r w:rsidR="00536B85">
        <w:rPr>
          <w:sz w:val="28"/>
          <w:szCs w:val="28"/>
          <w:lang w:val="en-US"/>
        </w:rPr>
        <w:t xml:space="preserve">đăng nhập </w:t>
      </w:r>
      <w:r w:rsidRPr="00901B63">
        <w:rPr>
          <w:sz w:val="28"/>
          <w:szCs w:val="28"/>
        </w:rPr>
        <w:t xml:space="preserve">không hợp lệ </w:t>
      </w:r>
    </w:p>
    <w:p w14:paraId="764288DB" w14:textId="228CF15D" w:rsidR="00E00762" w:rsidRDefault="00E00762" w:rsidP="000F1B9F">
      <w:pPr>
        <w:rPr>
          <w:color w:val="0F243E" w:themeColor="text2" w:themeShade="80"/>
          <w:lang w:val="en-US"/>
        </w:rPr>
      </w:pPr>
    </w:p>
    <w:p w14:paraId="03614B8D" w14:textId="625A0E67" w:rsidR="0010369F" w:rsidRPr="003A1240" w:rsidRDefault="0010369F" w:rsidP="0010369F">
      <w:pPr>
        <w:pStyle w:val="ListParagraph"/>
        <w:widowControl/>
        <w:numPr>
          <w:ilvl w:val="0"/>
          <w:numId w:val="40"/>
        </w:numPr>
        <w:spacing w:after="160" w:line="259" w:lineRule="auto"/>
        <w:rPr>
          <w:b/>
          <w:i/>
          <w:color w:val="0070C0"/>
          <w:sz w:val="28"/>
          <w:szCs w:val="28"/>
          <w:u w:val="single"/>
        </w:rPr>
      </w:pPr>
      <w:r w:rsidRPr="003A1240">
        <w:rPr>
          <w:b/>
          <w:i/>
          <w:color w:val="0070C0"/>
          <w:sz w:val="28"/>
          <w:szCs w:val="28"/>
          <w:u w:val="single"/>
        </w:rPr>
        <w:t>I</w:t>
      </w:r>
      <w:r w:rsidR="00565F98">
        <w:rPr>
          <w:b/>
          <w:i/>
          <w:color w:val="0070C0"/>
          <w:sz w:val="28"/>
          <w:szCs w:val="28"/>
          <w:u w:val="single"/>
          <w:lang w:val="en-US"/>
        </w:rPr>
        <w:t>I</w:t>
      </w:r>
      <w:r w:rsidRPr="003A1240">
        <w:rPr>
          <w:b/>
          <w:i/>
          <w:color w:val="0070C0"/>
          <w:sz w:val="28"/>
          <w:szCs w:val="28"/>
          <w:u w:val="single"/>
        </w:rPr>
        <w:t>/</w:t>
      </w:r>
      <w:r>
        <w:rPr>
          <w:b/>
          <w:i/>
          <w:color w:val="0070C0"/>
          <w:sz w:val="28"/>
          <w:szCs w:val="28"/>
          <w:u w:val="single"/>
        </w:rPr>
        <w:t xml:space="preserve"> Chức năng “</w:t>
      </w:r>
      <w:r>
        <w:rPr>
          <w:b/>
          <w:i/>
          <w:color w:val="0070C0"/>
          <w:sz w:val="28"/>
          <w:szCs w:val="28"/>
          <w:u w:val="single"/>
          <w:lang w:val="en-US"/>
        </w:rPr>
        <w:t>Tìm kiếm</w:t>
      </w:r>
      <w:r w:rsidRPr="003A1240">
        <w:rPr>
          <w:b/>
          <w:i/>
          <w:color w:val="0070C0"/>
          <w:sz w:val="28"/>
          <w:szCs w:val="28"/>
          <w:u w:val="single"/>
        </w:rPr>
        <w:t>”:</w:t>
      </w:r>
    </w:p>
    <w:p w14:paraId="469C1233" w14:textId="65714A7D" w:rsidR="0010369F" w:rsidRPr="006B6386" w:rsidRDefault="0010369F" w:rsidP="0010369F">
      <w:pPr>
        <w:pStyle w:val="ListParagraph"/>
        <w:widowControl/>
        <w:numPr>
          <w:ilvl w:val="0"/>
          <w:numId w:val="41"/>
        </w:numPr>
        <w:spacing w:after="160" w:line="259" w:lineRule="auto"/>
        <w:rPr>
          <w:b/>
          <w:sz w:val="28"/>
          <w:szCs w:val="28"/>
        </w:rPr>
      </w:pPr>
      <w:r w:rsidRPr="006B6386">
        <w:rPr>
          <w:b/>
          <w:sz w:val="28"/>
          <w:szCs w:val="28"/>
        </w:rPr>
        <w:t xml:space="preserve">1.Test case ID </w:t>
      </w:r>
      <w:r w:rsidRPr="006B6386">
        <w:rPr>
          <w:sz w:val="28"/>
          <w:szCs w:val="28"/>
        </w:rPr>
        <w:t xml:space="preserve">: </w:t>
      </w:r>
      <w:r w:rsidR="002252E9">
        <w:rPr>
          <w:sz w:val="28"/>
          <w:szCs w:val="28"/>
          <w:lang w:val="en-US"/>
        </w:rPr>
        <w:t>Search</w:t>
      </w:r>
    </w:p>
    <w:p w14:paraId="6C730E49" w14:textId="38A8399A" w:rsidR="0010369F" w:rsidRPr="00901B63" w:rsidRDefault="0010369F" w:rsidP="0010369F">
      <w:pPr>
        <w:pStyle w:val="ListParagraph"/>
        <w:widowControl/>
        <w:numPr>
          <w:ilvl w:val="0"/>
          <w:numId w:val="41"/>
        </w:numPr>
        <w:spacing w:after="160" w:line="259" w:lineRule="auto"/>
        <w:rPr>
          <w:sz w:val="28"/>
          <w:szCs w:val="28"/>
        </w:rPr>
      </w:pPr>
      <w:r w:rsidRPr="006B6386">
        <w:rPr>
          <w:b/>
          <w:sz w:val="28"/>
          <w:szCs w:val="28"/>
        </w:rPr>
        <w:t>2.Test description</w:t>
      </w:r>
      <w:r w:rsidRPr="00901B63">
        <w:rPr>
          <w:sz w:val="28"/>
          <w:szCs w:val="28"/>
        </w:rPr>
        <w:t xml:space="preserve"> : </w:t>
      </w:r>
      <w:r w:rsidR="00AA38AA">
        <w:rPr>
          <w:sz w:val="28"/>
          <w:szCs w:val="28"/>
          <w:lang w:val="en-US"/>
        </w:rPr>
        <w:t xml:space="preserve">Tìm kiếm mặt hàng </w:t>
      </w:r>
      <w:r>
        <w:rPr>
          <w:sz w:val="28"/>
          <w:szCs w:val="28"/>
        </w:rPr>
        <w:t xml:space="preserve"> </w:t>
      </w:r>
      <w:r w:rsidRPr="00901B63">
        <w:rPr>
          <w:sz w:val="28"/>
          <w:szCs w:val="28"/>
        </w:rPr>
        <w:t xml:space="preserve"> </w:t>
      </w:r>
    </w:p>
    <w:p w14:paraId="14F7E59B" w14:textId="77777777" w:rsidR="0010369F" w:rsidRPr="00901B63" w:rsidRDefault="0010369F" w:rsidP="0010369F">
      <w:pPr>
        <w:rPr>
          <w:b/>
          <w:sz w:val="28"/>
          <w:szCs w:val="28"/>
          <w:u w:val="single"/>
        </w:rPr>
      </w:pPr>
      <w:r w:rsidRPr="00901B63">
        <w:rPr>
          <w:b/>
          <w:sz w:val="28"/>
          <w:szCs w:val="28"/>
          <w:u w:val="single"/>
        </w:rPr>
        <w:t>Phân hoạch tương đương</w:t>
      </w:r>
    </w:p>
    <w:p w14:paraId="0530321F" w14:textId="3B8FEC94" w:rsidR="0010369F" w:rsidRPr="00901B63" w:rsidRDefault="0010369F" w:rsidP="0010369F">
      <w:pPr>
        <w:pStyle w:val="ListParagraph"/>
        <w:widowControl/>
        <w:numPr>
          <w:ilvl w:val="0"/>
          <w:numId w:val="39"/>
        </w:numPr>
        <w:spacing w:after="160" w:line="259" w:lineRule="auto"/>
        <w:rPr>
          <w:sz w:val="28"/>
          <w:szCs w:val="28"/>
        </w:rPr>
      </w:pPr>
      <w:r w:rsidRPr="00917DB0">
        <w:rPr>
          <w:b/>
          <w:sz w:val="28"/>
          <w:szCs w:val="28"/>
        </w:rPr>
        <w:t>Điều kiện đầu vào</w:t>
      </w:r>
      <w:r>
        <w:rPr>
          <w:sz w:val="28"/>
          <w:szCs w:val="28"/>
        </w:rPr>
        <w:t xml:space="preserve">: </w:t>
      </w:r>
      <w:r w:rsidR="00694128">
        <w:rPr>
          <w:sz w:val="28"/>
          <w:szCs w:val="28"/>
          <w:lang w:val="en-US"/>
        </w:rPr>
        <w:t>Mã mặt hàng hoặc tên hàng</w:t>
      </w:r>
      <w:r w:rsidRPr="00901B63">
        <w:rPr>
          <w:sz w:val="28"/>
          <w:szCs w:val="28"/>
        </w:rPr>
        <w:t xml:space="preserve"> </w:t>
      </w:r>
    </w:p>
    <w:p w14:paraId="24FF7554" w14:textId="77777777" w:rsidR="0010369F" w:rsidRPr="00901B63" w:rsidRDefault="0010369F" w:rsidP="0010369F">
      <w:pPr>
        <w:rPr>
          <w:sz w:val="28"/>
          <w:szCs w:val="28"/>
        </w:rPr>
      </w:pPr>
      <w:r w:rsidRPr="00901B63">
        <w:rPr>
          <w:sz w:val="28"/>
          <w:szCs w:val="28"/>
        </w:rPr>
        <w:t>_2 điều kiện đầu vào:</w:t>
      </w:r>
    </w:p>
    <w:p w14:paraId="7744D57A" w14:textId="3640480F" w:rsidR="0010369F" w:rsidRPr="00901B63" w:rsidRDefault="0010369F" w:rsidP="0010369F">
      <w:pPr>
        <w:rPr>
          <w:sz w:val="28"/>
          <w:szCs w:val="28"/>
        </w:rPr>
      </w:pPr>
      <w:r w:rsidRPr="00901B63">
        <w:rPr>
          <w:sz w:val="28"/>
          <w:szCs w:val="28"/>
        </w:rPr>
        <w:t xml:space="preserve">Con1. </w:t>
      </w:r>
      <w:r w:rsidR="00136761">
        <w:rPr>
          <w:sz w:val="28"/>
          <w:szCs w:val="28"/>
          <w:lang w:val="en-US"/>
        </w:rPr>
        <w:t>Mã mặt hoặc tên hàng có trong kho, có 2 lớp tương đương</w:t>
      </w:r>
      <w:r w:rsidRPr="00901B63">
        <w:rPr>
          <w:sz w:val="28"/>
          <w:szCs w:val="28"/>
        </w:rPr>
        <w:t xml:space="preserve"> </w:t>
      </w:r>
    </w:p>
    <w:p w14:paraId="418AD957" w14:textId="1787FA79" w:rsidR="00235B97" w:rsidRPr="00235B97" w:rsidRDefault="00F7057B" w:rsidP="001036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EC1. Mã mặt hàng hoặc</w:t>
      </w:r>
      <w:r w:rsidR="00235B97">
        <w:rPr>
          <w:sz w:val="28"/>
          <w:szCs w:val="28"/>
          <w:lang w:val="en-US"/>
        </w:rPr>
        <w:t xml:space="preserve"> </w:t>
      </w:r>
      <w:r w:rsidR="005C6B6D">
        <w:rPr>
          <w:sz w:val="28"/>
          <w:szCs w:val="28"/>
          <w:lang w:val="en-US"/>
        </w:rPr>
        <w:t>tên</w:t>
      </w:r>
      <w:r w:rsidR="00235B97">
        <w:rPr>
          <w:sz w:val="28"/>
          <w:szCs w:val="28"/>
          <w:lang w:val="en-US"/>
        </w:rPr>
        <w:t xml:space="preserve"> có trong kho, valid</w:t>
      </w:r>
    </w:p>
    <w:p w14:paraId="26BEB1D7" w14:textId="2980F1C2" w:rsidR="0010369F" w:rsidRDefault="0013283B" w:rsidP="0010369F">
      <w:pPr>
        <w:rPr>
          <w:sz w:val="28"/>
          <w:szCs w:val="28"/>
          <w:lang w:val="en-US"/>
        </w:rPr>
      </w:pPr>
      <w:r>
        <w:rPr>
          <w:sz w:val="28"/>
          <w:szCs w:val="28"/>
        </w:rPr>
        <w:t>EC2</w:t>
      </w:r>
      <w:r w:rsidR="0010369F" w:rsidRPr="00901B63">
        <w:rPr>
          <w:sz w:val="28"/>
          <w:szCs w:val="28"/>
        </w:rPr>
        <w:t xml:space="preserve">. </w:t>
      </w:r>
      <w:r w:rsidR="00136761">
        <w:rPr>
          <w:sz w:val="28"/>
          <w:szCs w:val="28"/>
          <w:lang w:val="en-US"/>
        </w:rPr>
        <w:t>Mã mặt hàng không có</w:t>
      </w:r>
      <w:r w:rsidR="0010369F">
        <w:rPr>
          <w:sz w:val="28"/>
          <w:szCs w:val="28"/>
          <w:lang w:val="en-US"/>
        </w:rPr>
        <w:t>,</w:t>
      </w:r>
      <w:r w:rsidR="0010369F" w:rsidRPr="00901B63">
        <w:rPr>
          <w:sz w:val="28"/>
          <w:szCs w:val="28"/>
        </w:rPr>
        <w:t xml:space="preserve"> </w:t>
      </w:r>
      <w:r w:rsidR="00136761">
        <w:rPr>
          <w:sz w:val="28"/>
          <w:szCs w:val="28"/>
          <w:lang w:val="en-US"/>
        </w:rPr>
        <w:t>in</w:t>
      </w:r>
      <w:r w:rsidR="0010369F" w:rsidRPr="00901B63">
        <w:rPr>
          <w:sz w:val="28"/>
          <w:szCs w:val="28"/>
        </w:rPr>
        <w:t xml:space="preserve">valid </w:t>
      </w:r>
    </w:p>
    <w:p w14:paraId="0AC45C9C" w14:textId="6680F659" w:rsidR="00233400" w:rsidRPr="00233400" w:rsidRDefault="0013283B" w:rsidP="001036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EC3</w:t>
      </w:r>
      <w:r w:rsidR="00233400">
        <w:rPr>
          <w:sz w:val="28"/>
          <w:szCs w:val="28"/>
          <w:lang w:val="en-US"/>
        </w:rPr>
        <w:t>. Mặt hàng không có, invalid</w:t>
      </w:r>
    </w:p>
    <w:p w14:paraId="2967E91D" w14:textId="29F8964D" w:rsidR="0010369F" w:rsidRPr="00917DB0" w:rsidRDefault="0010369F" w:rsidP="0010369F">
      <w:pPr>
        <w:pStyle w:val="ListParagraph"/>
        <w:widowControl/>
        <w:numPr>
          <w:ilvl w:val="0"/>
          <w:numId w:val="37"/>
        </w:numPr>
        <w:spacing w:after="160" w:line="259" w:lineRule="auto"/>
        <w:rPr>
          <w:b/>
          <w:sz w:val="28"/>
          <w:szCs w:val="28"/>
        </w:rPr>
      </w:pPr>
      <w:r w:rsidRPr="00917DB0">
        <w:rPr>
          <w:b/>
          <w:sz w:val="28"/>
          <w:szCs w:val="28"/>
        </w:rPr>
        <w:t xml:space="preserve">Điều kiện đầu ra: </w:t>
      </w:r>
      <w:r w:rsidR="00B53BFD">
        <w:rPr>
          <w:sz w:val="28"/>
          <w:szCs w:val="28"/>
          <w:lang w:val="en-US"/>
        </w:rPr>
        <w:t>Mặt hàng tìm kiếm</w:t>
      </w:r>
      <w:r w:rsidRPr="00917DB0">
        <w:rPr>
          <w:sz w:val="28"/>
          <w:szCs w:val="28"/>
        </w:rPr>
        <w:t>.</w:t>
      </w:r>
    </w:p>
    <w:p w14:paraId="1266CC4A" w14:textId="77777777" w:rsidR="0010369F" w:rsidRPr="00917DB0" w:rsidRDefault="0010369F" w:rsidP="0010369F">
      <w:pPr>
        <w:pStyle w:val="ListParagraph"/>
        <w:widowControl/>
        <w:numPr>
          <w:ilvl w:val="0"/>
          <w:numId w:val="38"/>
        </w:numPr>
        <w:spacing w:after="160" w:line="259" w:lineRule="auto"/>
        <w:rPr>
          <w:b/>
          <w:sz w:val="28"/>
          <w:szCs w:val="28"/>
        </w:rPr>
      </w:pPr>
      <w:r w:rsidRPr="00917DB0">
        <w:rPr>
          <w:b/>
          <w:sz w:val="28"/>
          <w:szCs w:val="28"/>
        </w:rPr>
        <w:t>Tổ hợp các lớp tương đương để tạo test case:</w:t>
      </w:r>
    </w:p>
    <w:p w14:paraId="0CB7E2B1" w14:textId="77777777" w:rsidR="0010369F" w:rsidRPr="00901B63" w:rsidRDefault="0010369F" w:rsidP="0010369F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88"/>
        <w:gridCol w:w="2899"/>
        <w:gridCol w:w="2843"/>
      </w:tblGrid>
      <w:tr w:rsidR="0010369F" w:rsidRPr="00901B63" w14:paraId="54DD2ABA" w14:textId="77777777" w:rsidTr="00170682">
        <w:tc>
          <w:tcPr>
            <w:tcW w:w="2888" w:type="dxa"/>
          </w:tcPr>
          <w:p w14:paraId="05804F6F" w14:textId="77777777" w:rsidR="0010369F" w:rsidRPr="00901B63" w:rsidRDefault="0010369F" w:rsidP="00170682">
            <w:pPr>
              <w:pStyle w:val="ListParagraph"/>
              <w:ind w:left="0"/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 xml:space="preserve">Điều kiện bên ngoài </w:t>
            </w:r>
          </w:p>
        </w:tc>
        <w:tc>
          <w:tcPr>
            <w:tcW w:w="2899" w:type="dxa"/>
          </w:tcPr>
          <w:p w14:paraId="26741278" w14:textId="77777777" w:rsidR="0010369F" w:rsidRPr="00901B63" w:rsidRDefault="0010369F" w:rsidP="00170682">
            <w:pPr>
              <w:pStyle w:val="ListParagraph"/>
              <w:ind w:left="0"/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Các lớp tương đương hợp lệ</w:t>
            </w:r>
          </w:p>
        </w:tc>
        <w:tc>
          <w:tcPr>
            <w:tcW w:w="2843" w:type="dxa"/>
          </w:tcPr>
          <w:p w14:paraId="4DF54176" w14:textId="77777777" w:rsidR="0010369F" w:rsidRPr="00901B63" w:rsidRDefault="0010369F" w:rsidP="00170682">
            <w:pPr>
              <w:pStyle w:val="ListParagraph"/>
              <w:ind w:left="0"/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Các lớp tương đương không hợp lệ</w:t>
            </w:r>
          </w:p>
        </w:tc>
      </w:tr>
      <w:tr w:rsidR="0010369F" w:rsidRPr="00901B63" w14:paraId="28444831" w14:textId="77777777" w:rsidTr="00170682">
        <w:tc>
          <w:tcPr>
            <w:tcW w:w="2888" w:type="dxa"/>
          </w:tcPr>
          <w:p w14:paraId="43BCF9C3" w14:textId="77777777" w:rsidR="0010369F" w:rsidRPr="00901B63" w:rsidRDefault="0010369F" w:rsidP="00170682">
            <w:pPr>
              <w:pStyle w:val="ListParagraph"/>
              <w:ind w:left="0"/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1</w:t>
            </w:r>
          </w:p>
        </w:tc>
        <w:tc>
          <w:tcPr>
            <w:tcW w:w="2899" w:type="dxa"/>
          </w:tcPr>
          <w:p w14:paraId="43C67FA9" w14:textId="70E2839D" w:rsidR="0010369F" w:rsidRPr="00901B63" w:rsidRDefault="0010369F" w:rsidP="00170682">
            <w:pPr>
              <w:pStyle w:val="ListParagraph"/>
              <w:ind w:left="0"/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EC</w:t>
            </w:r>
            <w:r w:rsidR="00C47D12">
              <w:rPr>
                <w:sz w:val="28"/>
                <w:szCs w:val="28"/>
              </w:rPr>
              <w:t>1</w:t>
            </w:r>
          </w:p>
        </w:tc>
        <w:tc>
          <w:tcPr>
            <w:tcW w:w="2843" w:type="dxa"/>
          </w:tcPr>
          <w:p w14:paraId="311C5DB9" w14:textId="0D9E66B9" w:rsidR="0010369F" w:rsidRPr="006B73A8" w:rsidRDefault="0010369F" w:rsidP="0017068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901B63">
              <w:rPr>
                <w:sz w:val="28"/>
                <w:szCs w:val="28"/>
              </w:rPr>
              <w:t>EC2</w:t>
            </w:r>
            <w:r w:rsidR="00C47D12">
              <w:rPr>
                <w:sz w:val="28"/>
                <w:szCs w:val="28"/>
                <w:lang w:val="en-US"/>
              </w:rPr>
              <w:t>, EC3</w:t>
            </w:r>
          </w:p>
        </w:tc>
      </w:tr>
    </w:tbl>
    <w:p w14:paraId="028AB9E9" w14:textId="77777777" w:rsidR="0010369F" w:rsidRPr="00901B63" w:rsidRDefault="0010369F" w:rsidP="0010369F">
      <w:pPr>
        <w:rPr>
          <w:sz w:val="28"/>
          <w:szCs w:val="28"/>
        </w:rPr>
      </w:pPr>
    </w:p>
    <w:p w14:paraId="1F0ADC7D" w14:textId="28477D0E" w:rsidR="0010369F" w:rsidRPr="001174EB" w:rsidRDefault="0010369F" w:rsidP="0010369F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 xml:space="preserve">Kiểm thử chức năng “ </w:t>
      </w:r>
      <w:r w:rsidR="001174EB">
        <w:rPr>
          <w:b/>
          <w:i/>
          <w:sz w:val="28"/>
          <w:szCs w:val="28"/>
          <w:lang w:val="en-US"/>
        </w:rPr>
        <w:t>tìm kiếm mặt hàng 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2603"/>
        <w:gridCol w:w="2287"/>
        <w:gridCol w:w="2287"/>
      </w:tblGrid>
      <w:tr w:rsidR="0010369F" w:rsidRPr="00901B63" w14:paraId="28377027" w14:textId="77777777" w:rsidTr="00DD7897">
        <w:tc>
          <w:tcPr>
            <w:tcW w:w="2066" w:type="dxa"/>
          </w:tcPr>
          <w:p w14:paraId="7EB96DC4" w14:textId="77777777" w:rsidR="0010369F" w:rsidRPr="00901B63" w:rsidRDefault="0010369F" w:rsidP="00170682">
            <w:pPr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Test case identifier</w:t>
            </w:r>
          </w:p>
        </w:tc>
        <w:tc>
          <w:tcPr>
            <w:tcW w:w="2603" w:type="dxa"/>
          </w:tcPr>
          <w:p w14:paraId="2AB4FE8D" w14:textId="77777777" w:rsidR="0010369F" w:rsidRPr="00901B63" w:rsidRDefault="0010369F" w:rsidP="00170682">
            <w:pPr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Input values</w:t>
            </w:r>
          </w:p>
        </w:tc>
        <w:tc>
          <w:tcPr>
            <w:tcW w:w="2287" w:type="dxa"/>
          </w:tcPr>
          <w:p w14:paraId="7C9634EC" w14:textId="77777777" w:rsidR="0010369F" w:rsidRPr="00901B63" w:rsidRDefault="0010369F" w:rsidP="00170682">
            <w:pPr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Valid equivalence classes and bounds covered</w:t>
            </w:r>
          </w:p>
        </w:tc>
        <w:tc>
          <w:tcPr>
            <w:tcW w:w="2287" w:type="dxa"/>
          </w:tcPr>
          <w:p w14:paraId="29792970" w14:textId="77777777" w:rsidR="0010369F" w:rsidRPr="00901B63" w:rsidRDefault="0010369F" w:rsidP="00170682">
            <w:pPr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Invalid equivalence classes and bounds covered</w:t>
            </w:r>
          </w:p>
        </w:tc>
      </w:tr>
      <w:tr w:rsidR="0010369F" w:rsidRPr="00901B63" w14:paraId="76B27010" w14:textId="77777777" w:rsidTr="00DD7897">
        <w:tc>
          <w:tcPr>
            <w:tcW w:w="2066" w:type="dxa"/>
          </w:tcPr>
          <w:p w14:paraId="71D64010" w14:textId="2691DC46" w:rsidR="0010369F" w:rsidRPr="00901B63" w:rsidRDefault="00DD7897" w:rsidP="001706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Search</w:t>
            </w:r>
            <w:r w:rsidR="0010369F" w:rsidRPr="00901B63">
              <w:rPr>
                <w:sz w:val="28"/>
                <w:szCs w:val="28"/>
              </w:rPr>
              <w:t>_01</w:t>
            </w:r>
          </w:p>
        </w:tc>
        <w:tc>
          <w:tcPr>
            <w:tcW w:w="2603" w:type="dxa"/>
          </w:tcPr>
          <w:p w14:paraId="436492FC" w14:textId="21B779D0" w:rsidR="0010369F" w:rsidRPr="0052305F" w:rsidRDefault="008134B1" w:rsidP="008134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“C</w:t>
            </w:r>
            <w:r w:rsidR="00B11C45">
              <w:rPr>
                <w:sz w:val="28"/>
                <w:szCs w:val="28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123</w:t>
            </w:r>
            <w:r w:rsidR="0052305F">
              <w:rPr>
                <w:sz w:val="28"/>
                <w:szCs w:val="28"/>
                <w:lang w:val="en-US"/>
              </w:rPr>
              <w:t>”</w:t>
            </w:r>
            <w:r>
              <w:rPr>
                <w:sz w:val="28"/>
                <w:szCs w:val="28"/>
                <w:lang w:val="en-US"/>
              </w:rPr>
              <w:t xml:space="preserve"> or “Chuối”</w:t>
            </w:r>
          </w:p>
        </w:tc>
        <w:tc>
          <w:tcPr>
            <w:tcW w:w="2287" w:type="dxa"/>
          </w:tcPr>
          <w:p w14:paraId="04679A0D" w14:textId="77777777" w:rsidR="0010369F" w:rsidRPr="00901B63" w:rsidRDefault="0010369F" w:rsidP="001706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EC1</w:t>
            </w:r>
          </w:p>
        </w:tc>
        <w:tc>
          <w:tcPr>
            <w:tcW w:w="2287" w:type="dxa"/>
          </w:tcPr>
          <w:p w14:paraId="158DA9A9" w14:textId="77777777" w:rsidR="0010369F" w:rsidRPr="00B71174" w:rsidRDefault="0010369F" w:rsidP="00170682">
            <w:pPr>
              <w:rPr>
                <w:sz w:val="28"/>
                <w:szCs w:val="28"/>
                <w:lang w:val="en-US"/>
              </w:rPr>
            </w:pPr>
          </w:p>
        </w:tc>
      </w:tr>
      <w:tr w:rsidR="0010369F" w:rsidRPr="00901B63" w14:paraId="154AD99F" w14:textId="77777777" w:rsidTr="00DD7897">
        <w:tc>
          <w:tcPr>
            <w:tcW w:w="2066" w:type="dxa"/>
          </w:tcPr>
          <w:p w14:paraId="36821471" w14:textId="49A94DC0" w:rsidR="0010369F" w:rsidRPr="00901B63" w:rsidRDefault="00DD7897" w:rsidP="001706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Search </w:t>
            </w:r>
            <w:r w:rsidR="0010369F" w:rsidRPr="00901B63">
              <w:rPr>
                <w:sz w:val="28"/>
                <w:szCs w:val="28"/>
              </w:rPr>
              <w:t>02</w:t>
            </w:r>
          </w:p>
        </w:tc>
        <w:tc>
          <w:tcPr>
            <w:tcW w:w="2603" w:type="dxa"/>
          </w:tcPr>
          <w:p w14:paraId="37570BFE" w14:textId="68C461AA" w:rsidR="0010369F" w:rsidRPr="008134B1" w:rsidRDefault="008134B1" w:rsidP="001706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 w:rsidR="00D72814">
              <w:rPr>
                <w:sz w:val="28"/>
                <w:szCs w:val="28"/>
                <w:lang w:val="en-US"/>
              </w:rPr>
              <w:t>3#$”</w:t>
            </w:r>
          </w:p>
        </w:tc>
        <w:tc>
          <w:tcPr>
            <w:tcW w:w="2287" w:type="dxa"/>
          </w:tcPr>
          <w:p w14:paraId="2173DA0E" w14:textId="77777777" w:rsidR="0010369F" w:rsidRPr="00901B63" w:rsidRDefault="0010369F" w:rsidP="00170682">
            <w:pPr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EC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287" w:type="dxa"/>
          </w:tcPr>
          <w:p w14:paraId="74810933" w14:textId="77777777" w:rsidR="0010369F" w:rsidRPr="000667E1" w:rsidRDefault="0010369F" w:rsidP="001706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EC1</w:t>
            </w:r>
          </w:p>
        </w:tc>
      </w:tr>
      <w:tr w:rsidR="0010369F" w:rsidRPr="00901B63" w14:paraId="7E204E2B" w14:textId="77777777" w:rsidTr="00DD7897">
        <w:tc>
          <w:tcPr>
            <w:tcW w:w="2066" w:type="dxa"/>
          </w:tcPr>
          <w:p w14:paraId="738B7868" w14:textId="6E6808EB" w:rsidR="0010369F" w:rsidRPr="00901B63" w:rsidRDefault="00DD7897" w:rsidP="001706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</w:t>
            </w:r>
            <w:r w:rsidR="0010369F" w:rsidRPr="00901B63">
              <w:rPr>
                <w:sz w:val="28"/>
                <w:szCs w:val="28"/>
              </w:rPr>
              <w:t>_03</w:t>
            </w:r>
          </w:p>
        </w:tc>
        <w:tc>
          <w:tcPr>
            <w:tcW w:w="2603" w:type="dxa"/>
          </w:tcPr>
          <w:p w14:paraId="48973135" w14:textId="34A369A7" w:rsidR="0010369F" w:rsidRPr="000655A3" w:rsidRDefault="000655A3" w:rsidP="001706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“Bánh Bèo"</w:t>
            </w:r>
          </w:p>
        </w:tc>
        <w:tc>
          <w:tcPr>
            <w:tcW w:w="2287" w:type="dxa"/>
          </w:tcPr>
          <w:p w14:paraId="6B4788CE" w14:textId="77777777" w:rsidR="0010369F" w:rsidRPr="00DE26CE" w:rsidRDefault="0010369F" w:rsidP="00170682">
            <w:pPr>
              <w:rPr>
                <w:sz w:val="28"/>
                <w:szCs w:val="28"/>
                <w:lang w:val="en-US"/>
              </w:rPr>
            </w:pPr>
            <w:r w:rsidRPr="00901B63">
              <w:rPr>
                <w:sz w:val="28"/>
                <w:szCs w:val="28"/>
              </w:rPr>
              <w:t>EC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87" w:type="dxa"/>
          </w:tcPr>
          <w:p w14:paraId="32583CC6" w14:textId="77777777" w:rsidR="0010369F" w:rsidRPr="00901B63" w:rsidRDefault="0010369F" w:rsidP="00170682">
            <w:pPr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EC</w:t>
            </w:r>
            <w:r>
              <w:rPr>
                <w:sz w:val="28"/>
                <w:szCs w:val="28"/>
              </w:rPr>
              <w:t>1</w:t>
            </w:r>
          </w:p>
        </w:tc>
      </w:tr>
    </w:tbl>
    <w:p w14:paraId="196C3321" w14:textId="5D046578" w:rsidR="00001C56" w:rsidRPr="00001C56" w:rsidRDefault="00001C56" w:rsidP="00001C56">
      <w:pPr>
        <w:pStyle w:val="ListParagraph"/>
        <w:widowControl/>
        <w:numPr>
          <w:ilvl w:val="0"/>
          <w:numId w:val="42"/>
        </w:numPr>
        <w:spacing w:after="160" w:line="259" w:lineRule="auto"/>
        <w:rPr>
          <w:b/>
          <w:sz w:val="28"/>
          <w:szCs w:val="28"/>
        </w:rPr>
      </w:pPr>
      <w:r w:rsidRPr="00917DB0">
        <w:rPr>
          <w:b/>
          <w:sz w:val="28"/>
          <w:szCs w:val="28"/>
        </w:rPr>
        <w:t xml:space="preserve">3. Precondition: </w:t>
      </w:r>
    </w:p>
    <w:p w14:paraId="2B94BECE" w14:textId="14DA6548" w:rsidR="0010369F" w:rsidRPr="00901B63" w:rsidRDefault="0010369F" w:rsidP="0010369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i) Mở ứng dụng </w:t>
      </w:r>
      <w:r w:rsidRPr="00901B6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Quản lý cửa hàng</w:t>
      </w:r>
      <w:r>
        <w:rPr>
          <w:sz w:val="28"/>
          <w:szCs w:val="28"/>
        </w:rPr>
        <w:t>”</w:t>
      </w:r>
    </w:p>
    <w:p w14:paraId="0468A175" w14:textId="77777777" w:rsidR="0010369F" w:rsidRPr="00901B63" w:rsidRDefault="0010369F" w:rsidP="0010369F">
      <w:pPr>
        <w:ind w:firstLine="360"/>
        <w:rPr>
          <w:sz w:val="28"/>
          <w:szCs w:val="28"/>
        </w:rPr>
      </w:pPr>
      <w:r w:rsidRPr="00901B63">
        <w:rPr>
          <w:sz w:val="28"/>
          <w:szCs w:val="28"/>
        </w:rPr>
        <w:t>ii) Đăng nhập với tài khoản cá nhân</w:t>
      </w:r>
    </w:p>
    <w:p w14:paraId="3D06B6F5" w14:textId="60F19FE7" w:rsidR="0010369F" w:rsidRDefault="0010369F" w:rsidP="0010369F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>iii)Kiểm tra tài khoản “user</w:t>
      </w:r>
      <w:r w:rsidRPr="00901B63">
        <w:rPr>
          <w:sz w:val="28"/>
          <w:szCs w:val="28"/>
        </w:rPr>
        <w:t>”</w:t>
      </w:r>
      <w:r>
        <w:rPr>
          <w:sz w:val="28"/>
          <w:szCs w:val="28"/>
          <w:lang w:val="en-US"/>
        </w:rPr>
        <w:t xml:space="preserve"> đã hợp lệ chưa</w:t>
      </w:r>
    </w:p>
    <w:p w14:paraId="309050A3" w14:textId="78F8F9FA" w:rsidR="005951DC" w:rsidRPr="00007E1F" w:rsidRDefault="005951DC" w:rsidP="0010369F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iv)Chọn mục tìm kiếm</w:t>
      </w:r>
    </w:p>
    <w:p w14:paraId="69AF5441" w14:textId="5FE07EA8" w:rsidR="00FD5B8E" w:rsidRPr="00FD5B8E" w:rsidRDefault="0010369F" w:rsidP="00FD5B8E">
      <w:pPr>
        <w:pStyle w:val="ListParagraph"/>
        <w:widowControl/>
        <w:numPr>
          <w:ilvl w:val="0"/>
          <w:numId w:val="42"/>
        </w:numPr>
        <w:spacing w:after="160" w:line="259" w:lineRule="auto"/>
        <w:rPr>
          <w:b/>
          <w:sz w:val="28"/>
          <w:szCs w:val="28"/>
        </w:rPr>
      </w:pPr>
      <w:r w:rsidRPr="00917DB0">
        <w:rPr>
          <w:b/>
          <w:sz w:val="28"/>
          <w:szCs w:val="28"/>
        </w:rPr>
        <w:lastRenderedPageBreak/>
        <w:t>4.</w:t>
      </w:r>
      <w:r w:rsidR="00FD5B8E">
        <w:rPr>
          <w:b/>
          <w:sz w:val="28"/>
          <w:szCs w:val="28"/>
        </w:rPr>
        <w:t>Test step:</w:t>
      </w:r>
    </w:p>
    <w:p w14:paraId="1308FD66" w14:textId="23DA7035" w:rsidR="00FD5B8E" w:rsidRPr="00FD5B8E" w:rsidRDefault="00FD5B8E" w:rsidP="00FD5B8E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Nhập </w:t>
      </w:r>
      <w:r w:rsidR="00DE432E">
        <w:rPr>
          <w:sz w:val="28"/>
          <w:szCs w:val="28"/>
          <w:lang w:val="en-US"/>
        </w:rPr>
        <w:t>mã hoặc tên mặt hàng tìm kiếm</w:t>
      </w:r>
    </w:p>
    <w:p w14:paraId="73CCC3C4" w14:textId="6C4B1251" w:rsidR="00A34623" w:rsidRPr="00A34623" w:rsidRDefault="0010369F" w:rsidP="00A34623">
      <w:pPr>
        <w:pStyle w:val="ListParagraph"/>
        <w:widowControl/>
        <w:numPr>
          <w:ilvl w:val="0"/>
          <w:numId w:val="42"/>
        </w:numPr>
        <w:spacing w:after="160" w:line="259" w:lineRule="auto"/>
        <w:rPr>
          <w:b/>
          <w:sz w:val="28"/>
          <w:szCs w:val="28"/>
        </w:rPr>
      </w:pPr>
      <w:r w:rsidRPr="00917DB0">
        <w:rPr>
          <w:b/>
          <w:sz w:val="28"/>
          <w:szCs w:val="28"/>
        </w:rPr>
        <w:t>5.Expected result</w:t>
      </w:r>
      <w:r w:rsidR="00A34623">
        <w:rPr>
          <w:b/>
          <w:sz w:val="28"/>
          <w:szCs w:val="28"/>
        </w:rPr>
        <w:t>:</w:t>
      </w:r>
    </w:p>
    <w:p w14:paraId="7C7574AB" w14:textId="6A007512" w:rsidR="00A34623" w:rsidRPr="00A34623" w:rsidRDefault="0010369F" w:rsidP="0010369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_ </w:t>
      </w:r>
      <w:r w:rsidR="00A34623">
        <w:rPr>
          <w:sz w:val="28"/>
          <w:szCs w:val="28"/>
          <w:lang w:val="en-US"/>
        </w:rPr>
        <w:t>Xuất hiện mặt hàng tìm kiếm</w:t>
      </w:r>
    </w:p>
    <w:p w14:paraId="14143EF3" w14:textId="36F7003F" w:rsidR="0010369F" w:rsidRDefault="0010369F" w:rsidP="0010369F">
      <w:pPr>
        <w:rPr>
          <w:sz w:val="28"/>
          <w:szCs w:val="28"/>
          <w:lang w:val="en-US"/>
        </w:rPr>
      </w:pPr>
      <w:r w:rsidRPr="00901B63">
        <w:rPr>
          <w:sz w:val="28"/>
          <w:szCs w:val="28"/>
        </w:rPr>
        <w:t xml:space="preserve">Thông báo </w:t>
      </w:r>
      <w:r w:rsidR="00A34623">
        <w:rPr>
          <w:sz w:val="28"/>
          <w:szCs w:val="28"/>
          <w:lang w:val="en-US"/>
        </w:rPr>
        <w:t>không tìm thấy mặt hàng</w:t>
      </w:r>
    </w:p>
    <w:p w14:paraId="3CD1348C" w14:textId="503DC3AB" w:rsidR="00D77A26" w:rsidRDefault="00D77A26" w:rsidP="0010369F">
      <w:pPr>
        <w:rPr>
          <w:sz w:val="28"/>
          <w:szCs w:val="28"/>
          <w:lang w:val="en-US"/>
        </w:rPr>
      </w:pPr>
    </w:p>
    <w:p w14:paraId="4BE66FB5" w14:textId="3E935130" w:rsidR="00D77A26" w:rsidRPr="003A1240" w:rsidRDefault="00565F98" w:rsidP="00D77A26">
      <w:pPr>
        <w:pStyle w:val="ListParagraph"/>
        <w:widowControl/>
        <w:numPr>
          <w:ilvl w:val="0"/>
          <w:numId w:val="40"/>
        </w:numPr>
        <w:spacing w:after="160" w:line="259" w:lineRule="auto"/>
        <w:rPr>
          <w:b/>
          <w:i/>
          <w:color w:val="0070C0"/>
          <w:sz w:val="28"/>
          <w:szCs w:val="28"/>
          <w:u w:val="single"/>
        </w:rPr>
      </w:pPr>
      <w:r>
        <w:rPr>
          <w:b/>
          <w:i/>
          <w:color w:val="0070C0"/>
          <w:sz w:val="28"/>
          <w:szCs w:val="28"/>
          <w:u w:val="single"/>
          <w:lang w:val="en-US"/>
        </w:rPr>
        <w:t>II</w:t>
      </w:r>
      <w:r w:rsidR="00D77A26" w:rsidRPr="003A1240">
        <w:rPr>
          <w:b/>
          <w:i/>
          <w:color w:val="0070C0"/>
          <w:sz w:val="28"/>
          <w:szCs w:val="28"/>
          <w:u w:val="single"/>
        </w:rPr>
        <w:t>I/</w:t>
      </w:r>
      <w:r w:rsidR="00D77A26">
        <w:rPr>
          <w:b/>
          <w:i/>
          <w:color w:val="0070C0"/>
          <w:sz w:val="28"/>
          <w:szCs w:val="28"/>
          <w:u w:val="single"/>
        </w:rPr>
        <w:t xml:space="preserve"> Chức năng “</w:t>
      </w:r>
      <w:r w:rsidR="001D532E">
        <w:rPr>
          <w:b/>
          <w:i/>
          <w:color w:val="0070C0"/>
          <w:sz w:val="28"/>
          <w:szCs w:val="28"/>
          <w:u w:val="single"/>
          <w:lang w:val="en-US"/>
        </w:rPr>
        <w:t>Thêm Hàng</w:t>
      </w:r>
      <w:r w:rsidR="00D77A26" w:rsidRPr="003A1240">
        <w:rPr>
          <w:b/>
          <w:i/>
          <w:color w:val="0070C0"/>
          <w:sz w:val="28"/>
          <w:szCs w:val="28"/>
          <w:u w:val="single"/>
        </w:rPr>
        <w:t>”:</w:t>
      </w:r>
    </w:p>
    <w:p w14:paraId="62585416" w14:textId="71BDF29D" w:rsidR="00D77A26" w:rsidRPr="006B6386" w:rsidRDefault="00D77A26" w:rsidP="00D77A26">
      <w:pPr>
        <w:pStyle w:val="ListParagraph"/>
        <w:widowControl/>
        <w:numPr>
          <w:ilvl w:val="0"/>
          <w:numId w:val="41"/>
        </w:numPr>
        <w:spacing w:after="160" w:line="259" w:lineRule="auto"/>
        <w:rPr>
          <w:b/>
          <w:sz w:val="28"/>
          <w:szCs w:val="28"/>
        </w:rPr>
      </w:pPr>
      <w:r w:rsidRPr="006B6386">
        <w:rPr>
          <w:b/>
          <w:sz w:val="28"/>
          <w:szCs w:val="28"/>
        </w:rPr>
        <w:t xml:space="preserve">1.Test case ID </w:t>
      </w:r>
      <w:r w:rsidRPr="006B6386">
        <w:rPr>
          <w:sz w:val="28"/>
          <w:szCs w:val="28"/>
        </w:rPr>
        <w:t xml:space="preserve">: </w:t>
      </w:r>
      <w:r w:rsidR="00670A13">
        <w:rPr>
          <w:sz w:val="28"/>
          <w:szCs w:val="28"/>
          <w:lang w:val="en-US"/>
        </w:rPr>
        <w:t>Add</w:t>
      </w:r>
    </w:p>
    <w:p w14:paraId="719EA7F5" w14:textId="1719003A" w:rsidR="00D77A26" w:rsidRPr="00901B63" w:rsidRDefault="00D77A26" w:rsidP="00D77A26">
      <w:pPr>
        <w:pStyle w:val="ListParagraph"/>
        <w:widowControl/>
        <w:numPr>
          <w:ilvl w:val="0"/>
          <w:numId w:val="41"/>
        </w:numPr>
        <w:spacing w:after="160" w:line="259" w:lineRule="auto"/>
        <w:rPr>
          <w:sz w:val="28"/>
          <w:szCs w:val="28"/>
        </w:rPr>
      </w:pPr>
      <w:r w:rsidRPr="006B6386">
        <w:rPr>
          <w:b/>
          <w:sz w:val="28"/>
          <w:szCs w:val="28"/>
        </w:rPr>
        <w:t>2.Test description</w:t>
      </w:r>
      <w:r w:rsidRPr="00901B63">
        <w:rPr>
          <w:sz w:val="28"/>
          <w:szCs w:val="28"/>
        </w:rPr>
        <w:t xml:space="preserve"> </w:t>
      </w:r>
      <w:r w:rsidR="00670A13">
        <w:rPr>
          <w:sz w:val="28"/>
          <w:szCs w:val="28"/>
          <w:lang w:val="en-US"/>
        </w:rPr>
        <w:t>Thêm mặt hàng vào kho dữ liệu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</w:t>
      </w:r>
      <w:r w:rsidRPr="00901B63">
        <w:rPr>
          <w:sz w:val="28"/>
          <w:szCs w:val="28"/>
        </w:rPr>
        <w:t xml:space="preserve"> </w:t>
      </w:r>
    </w:p>
    <w:p w14:paraId="6E9E4548" w14:textId="77777777" w:rsidR="00D77A26" w:rsidRPr="00901B63" w:rsidRDefault="00D77A26" w:rsidP="00D77A26">
      <w:pPr>
        <w:rPr>
          <w:b/>
          <w:sz w:val="28"/>
          <w:szCs w:val="28"/>
          <w:u w:val="single"/>
        </w:rPr>
      </w:pPr>
      <w:r w:rsidRPr="00901B63">
        <w:rPr>
          <w:b/>
          <w:sz w:val="28"/>
          <w:szCs w:val="28"/>
          <w:u w:val="single"/>
        </w:rPr>
        <w:t>Phân hoạch tương đương</w:t>
      </w:r>
    </w:p>
    <w:p w14:paraId="48D4CEEC" w14:textId="51E1BF39" w:rsidR="00D77A26" w:rsidRPr="00901B63" w:rsidRDefault="00D77A26" w:rsidP="00D77A26">
      <w:pPr>
        <w:pStyle w:val="ListParagraph"/>
        <w:widowControl/>
        <w:numPr>
          <w:ilvl w:val="0"/>
          <w:numId w:val="39"/>
        </w:numPr>
        <w:spacing w:after="160" w:line="259" w:lineRule="auto"/>
        <w:rPr>
          <w:sz w:val="28"/>
          <w:szCs w:val="28"/>
        </w:rPr>
      </w:pPr>
      <w:r w:rsidRPr="00917DB0">
        <w:rPr>
          <w:b/>
          <w:sz w:val="28"/>
          <w:szCs w:val="28"/>
        </w:rPr>
        <w:t>Điều kiện đầu vào</w:t>
      </w:r>
      <w:r>
        <w:rPr>
          <w:sz w:val="28"/>
          <w:szCs w:val="28"/>
        </w:rPr>
        <w:t xml:space="preserve">: </w:t>
      </w:r>
      <w:r w:rsidR="00803070">
        <w:rPr>
          <w:sz w:val="28"/>
          <w:szCs w:val="28"/>
          <w:lang w:val="en-US"/>
        </w:rPr>
        <w:t>Mã mặt hàng, t</w:t>
      </w:r>
      <w:r w:rsidR="00B131F1">
        <w:rPr>
          <w:sz w:val="28"/>
          <w:szCs w:val="28"/>
          <w:lang w:val="en-US"/>
        </w:rPr>
        <w:t>ên mặt hàng, hình ảnh, mô tả và số lượng</w:t>
      </w:r>
      <w:r w:rsidR="00AD7685">
        <w:rPr>
          <w:sz w:val="28"/>
          <w:szCs w:val="28"/>
          <w:lang w:val="en-US"/>
        </w:rPr>
        <w:t>.</w:t>
      </w:r>
      <w:r w:rsidRPr="00901B63">
        <w:rPr>
          <w:sz w:val="28"/>
          <w:szCs w:val="28"/>
        </w:rPr>
        <w:t xml:space="preserve"> </w:t>
      </w:r>
    </w:p>
    <w:p w14:paraId="2712FFA3" w14:textId="575696C2" w:rsidR="00D77A26" w:rsidRPr="00901B63" w:rsidRDefault="00D77A26" w:rsidP="00D77A26">
      <w:pPr>
        <w:rPr>
          <w:sz w:val="28"/>
          <w:szCs w:val="28"/>
        </w:rPr>
      </w:pPr>
      <w:r w:rsidRPr="00901B63">
        <w:rPr>
          <w:sz w:val="28"/>
          <w:szCs w:val="28"/>
        </w:rPr>
        <w:t>_</w:t>
      </w:r>
      <w:r w:rsidR="00472D9C">
        <w:rPr>
          <w:sz w:val="28"/>
          <w:szCs w:val="28"/>
          <w:lang w:val="en-US"/>
        </w:rPr>
        <w:t>5</w:t>
      </w:r>
      <w:r w:rsidRPr="00901B63">
        <w:rPr>
          <w:sz w:val="28"/>
          <w:szCs w:val="28"/>
        </w:rPr>
        <w:t xml:space="preserve"> điều kiện đầu vào:</w:t>
      </w:r>
    </w:p>
    <w:p w14:paraId="1EE5EA22" w14:textId="2895ACE9" w:rsidR="00D77A26" w:rsidRPr="00901B63" w:rsidRDefault="00D77A26" w:rsidP="00C359B4">
      <w:pPr>
        <w:ind w:left="720"/>
        <w:rPr>
          <w:sz w:val="28"/>
          <w:szCs w:val="28"/>
        </w:rPr>
      </w:pPr>
      <w:r w:rsidRPr="00901B63">
        <w:rPr>
          <w:sz w:val="28"/>
          <w:szCs w:val="28"/>
        </w:rPr>
        <w:t xml:space="preserve">Con1. </w:t>
      </w:r>
      <w:r>
        <w:rPr>
          <w:sz w:val="28"/>
          <w:szCs w:val="28"/>
          <w:lang w:val="en-US"/>
        </w:rPr>
        <w:t>Mã mặt</w:t>
      </w:r>
      <w:r w:rsidR="00C46F25">
        <w:rPr>
          <w:sz w:val="28"/>
          <w:szCs w:val="28"/>
          <w:lang w:val="en-US"/>
        </w:rPr>
        <w:t xml:space="preserve"> hàng không chứa ký tự đặc biệt</w:t>
      </w:r>
      <w:r w:rsidR="00112900">
        <w:rPr>
          <w:sz w:val="28"/>
          <w:szCs w:val="28"/>
          <w:lang w:val="en-US"/>
        </w:rPr>
        <w:t>, có 2 lớp tương đương</w:t>
      </w:r>
    </w:p>
    <w:p w14:paraId="7553CCA0" w14:textId="267559F2" w:rsidR="00D77A26" w:rsidRPr="00235B97" w:rsidRDefault="00D77A26" w:rsidP="00C359B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EC1. Mã mặt hàng </w:t>
      </w:r>
      <w:r w:rsidR="00AA23C3">
        <w:rPr>
          <w:sz w:val="28"/>
          <w:szCs w:val="28"/>
          <w:lang w:val="en-US"/>
        </w:rPr>
        <w:t xml:space="preserve">không </w:t>
      </w:r>
      <w:r w:rsidR="00E45B26">
        <w:rPr>
          <w:sz w:val="28"/>
          <w:szCs w:val="28"/>
          <w:lang w:val="en-US"/>
        </w:rPr>
        <w:t>chứa ký tự đặc biệt</w:t>
      </w:r>
      <w:r>
        <w:rPr>
          <w:sz w:val="28"/>
          <w:szCs w:val="28"/>
          <w:lang w:val="en-US"/>
        </w:rPr>
        <w:t>, valid</w:t>
      </w:r>
    </w:p>
    <w:p w14:paraId="2ADE11C2" w14:textId="61C51F1C" w:rsidR="00D77A26" w:rsidRDefault="00D77A26" w:rsidP="00C359B4">
      <w:pPr>
        <w:ind w:left="720"/>
        <w:rPr>
          <w:sz w:val="28"/>
          <w:szCs w:val="28"/>
        </w:rPr>
      </w:pPr>
      <w:r>
        <w:rPr>
          <w:sz w:val="28"/>
          <w:szCs w:val="28"/>
        </w:rPr>
        <w:t>EC2</w:t>
      </w:r>
      <w:r w:rsidRPr="00901B63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Mã mặt hàng </w:t>
      </w:r>
      <w:r w:rsidR="001B2CA0">
        <w:rPr>
          <w:sz w:val="28"/>
          <w:szCs w:val="28"/>
          <w:lang w:val="en-US"/>
        </w:rPr>
        <w:t>chưa ký tự đặc biệt</w:t>
      </w:r>
      <w:r>
        <w:rPr>
          <w:sz w:val="28"/>
          <w:szCs w:val="28"/>
          <w:lang w:val="en-US"/>
        </w:rPr>
        <w:t>,</w:t>
      </w:r>
      <w:r w:rsidRPr="00901B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="00D66F1D">
        <w:rPr>
          <w:sz w:val="28"/>
          <w:szCs w:val="28"/>
        </w:rPr>
        <w:t>valid</w:t>
      </w:r>
    </w:p>
    <w:p w14:paraId="62475F91" w14:textId="77777777" w:rsidR="00C359B4" w:rsidRPr="00D66F1D" w:rsidRDefault="00C359B4" w:rsidP="00C359B4">
      <w:pPr>
        <w:ind w:left="720"/>
        <w:rPr>
          <w:sz w:val="28"/>
          <w:szCs w:val="28"/>
          <w:lang w:val="en-US"/>
        </w:rPr>
      </w:pPr>
    </w:p>
    <w:p w14:paraId="23A7F8DE" w14:textId="07334D71" w:rsidR="00D66F1D" w:rsidRDefault="00D66F1D" w:rsidP="00C359B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Con2. Mã mặt hàng không vượt quá 10 ký tự, có 2 lớp tương đương</w:t>
      </w:r>
    </w:p>
    <w:p w14:paraId="562E92D5" w14:textId="291D0FD1" w:rsidR="00D66F1D" w:rsidRDefault="00D66F1D" w:rsidP="00C359B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EC3. Mã mặt hàng có nằm trong 10 ký tự, valid</w:t>
      </w:r>
    </w:p>
    <w:p w14:paraId="585DD8C2" w14:textId="34D44A19" w:rsidR="00D66F1D" w:rsidRDefault="00D66F1D" w:rsidP="00C359B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EC4</w:t>
      </w:r>
      <w:r w:rsidR="00C359B4">
        <w:rPr>
          <w:sz w:val="28"/>
          <w:szCs w:val="28"/>
          <w:lang w:val="en-US"/>
        </w:rPr>
        <w:t xml:space="preserve">. Mã mặt hàng </w:t>
      </w:r>
      <w:r>
        <w:rPr>
          <w:sz w:val="28"/>
          <w:szCs w:val="28"/>
          <w:lang w:val="en-US"/>
        </w:rPr>
        <w:t>&gt; 10 ký tự, invalid</w:t>
      </w:r>
    </w:p>
    <w:p w14:paraId="2420115C" w14:textId="77777777" w:rsidR="00C359B4" w:rsidRDefault="00C359B4" w:rsidP="00C359B4">
      <w:pPr>
        <w:ind w:left="720"/>
        <w:rPr>
          <w:sz w:val="28"/>
          <w:szCs w:val="28"/>
          <w:lang w:val="en-US"/>
        </w:rPr>
      </w:pPr>
    </w:p>
    <w:p w14:paraId="0C4851F5" w14:textId="684BD66E" w:rsidR="00C359B4" w:rsidRDefault="002F568B" w:rsidP="00C359B4">
      <w:pPr>
        <w:ind w:left="36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Con3. Số lượng mặt hàng phải có giá trị dương</w:t>
      </w:r>
    </w:p>
    <w:p w14:paraId="406E2542" w14:textId="06B3874D" w:rsidR="00710E7D" w:rsidRDefault="00710E7D" w:rsidP="00C359B4">
      <w:pPr>
        <w:ind w:left="36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EC5. Số lượng &gt; 0, valid</w:t>
      </w:r>
    </w:p>
    <w:p w14:paraId="376E0861" w14:textId="30734794" w:rsidR="00710E7D" w:rsidRPr="00D66F1D" w:rsidRDefault="00710E7D" w:rsidP="00C359B4">
      <w:pPr>
        <w:ind w:left="36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EC6. Số lượng &lt; 0, invalid</w:t>
      </w:r>
    </w:p>
    <w:p w14:paraId="7A9A9D3C" w14:textId="5FF3AD07" w:rsidR="00D77A26" w:rsidRPr="00917DB0" w:rsidRDefault="00D77A26" w:rsidP="00D77A26">
      <w:pPr>
        <w:pStyle w:val="ListParagraph"/>
        <w:widowControl/>
        <w:numPr>
          <w:ilvl w:val="0"/>
          <w:numId w:val="37"/>
        </w:numPr>
        <w:spacing w:after="160" w:line="259" w:lineRule="auto"/>
        <w:rPr>
          <w:b/>
          <w:sz w:val="28"/>
          <w:szCs w:val="28"/>
        </w:rPr>
      </w:pPr>
      <w:r w:rsidRPr="00917DB0">
        <w:rPr>
          <w:b/>
          <w:sz w:val="28"/>
          <w:szCs w:val="28"/>
        </w:rPr>
        <w:t xml:space="preserve">Điều kiện đầu ra: </w:t>
      </w:r>
      <w:r w:rsidR="002737BD">
        <w:rPr>
          <w:sz w:val="28"/>
          <w:szCs w:val="28"/>
          <w:lang w:val="en-US"/>
        </w:rPr>
        <w:t>Không có</w:t>
      </w:r>
    </w:p>
    <w:p w14:paraId="188F02A8" w14:textId="77777777" w:rsidR="00D77A26" w:rsidRPr="00917DB0" w:rsidRDefault="00D77A26" w:rsidP="00D77A26">
      <w:pPr>
        <w:pStyle w:val="ListParagraph"/>
        <w:widowControl/>
        <w:numPr>
          <w:ilvl w:val="0"/>
          <w:numId w:val="38"/>
        </w:numPr>
        <w:spacing w:after="160" w:line="259" w:lineRule="auto"/>
        <w:rPr>
          <w:b/>
          <w:sz w:val="28"/>
          <w:szCs w:val="28"/>
        </w:rPr>
      </w:pPr>
      <w:r w:rsidRPr="00917DB0">
        <w:rPr>
          <w:b/>
          <w:sz w:val="28"/>
          <w:szCs w:val="28"/>
        </w:rPr>
        <w:t>Tổ hợp các lớp tương đương để tạo test case:</w:t>
      </w:r>
    </w:p>
    <w:p w14:paraId="4165A43F" w14:textId="77777777" w:rsidR="00D77A26" w:rsidRPr="00901B63" w:rsidRDefault="00D77A26" w:rsidP="00D77A26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88"/>
        <w:gridCol w:w="2899"/>
        <w:gridCol w:w="2843"/>
      </w:tblGrid>
      <w:tr w:rsidR="00D77A26" w:rsidRPr="00901B63" w14:paraId="0461FEAD" w14:textId="77777777" w:rsidTr="00170682">
        <w:tc>
          <w:tcPr>
            <w:tcW w:w="2888" w:type="dxa"/>
          </w:tcPr>
          <w:p w14:paraId="735AEE15" w14:textId="77777777" w:rsidR="00D77A26" w:rsidRPr="00901B63" w:rsidRDefault="00D77A26" w:rsidP="00170682">
            <w:pPr>
              <w:pStyle w:val="ListParagraph"/>
              <w:ind w:left="0"/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 xml:space="preserve">Điều kiện bên ngoài </w:t>
            </w:r>
          </w:p>
        </w:tc>
        <w:tc>
          <w:tcPr>
            <w:tcW w:w="2899" w:type="dxa"/>
          </w:tcPr>
          <w:p w14:paraId="026C9CBC" w14:textId="77777777" w:rsidR="00D77A26" w:rsidRPr="00901B63" w:rsidRDefault="00D77A26" w:rsidP="00170682">
            <w:pPr>
              <w:pStyle w:val="ListParagraph"/>
              <w:ind w:left="0"/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Các lớp tương đương hợp lệ</w:t>
            </w:r>
          </w:p>
        </w:tc>
        <w:tc>
          <w:tcPr>
            <w:tcW w:w="2843" w:type="dxa"/>
          </w:tcPr>
          <w:p w14:paraId="1BC58A94" w14:textId="77777777" w:rsidR="00D77A26" w:rsidRPr="00901B63" w:rsidRDefault="00D77A26" w:rsidP="00170682">
            <w:pPr>
              <w:pStyle w:val="ListParagraph"/>
              <w:ind w:left="0"/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Các lớp tương đương không hợp lệ</w:t>
            </w:r>
          </w:p>
        </w:tc>
      </w:tr>
      <w:tr w:rsidR="00D77A26" w:rsidRPr="00901B63" w14:paraId="5A97C30E" w14:textId="77777777" w:rsidTr="00170682">
        <w:tc>
          <w:tcPr>
            <w:tcW w:w="2888" w:type="dxa"/>
          </w:tcPr>
          <w:p w14:paraId="3E73F216" w14:textId="77777777" w:rsidR="00D77A26" w:rsidRPr="00901B63" w:rsidRDefault="00D77A26" w:rsidP="00170682">
            <w:pPr>
              <w:pStyle w:val="ListParagraph"/>
              <w:ind w:left="0"/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1</w:t>
            </w:r>
          </w:p>
        </w:tc>
        <w:tc>
          <w:tcPr>
            <w:tcW w:w="2899" w:type="dxa"/>
          </w:tcPr>
          <w:p w14:paraId="011B1B86" w14:textId="0430936E" w:rsidR="00D77A26" w:rsidRPr="00A21E98" w:rsidRDefault="00D77A26" w:rsidP="000D467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901B63">
              <w:rPr>
                <w:sz w:val="28"/>
                <w:szCs w:val="28"/>
              </w:rPr>
              <w:t>EC</w:t>
            </w:r>
            <w:r>
              <w:rPr>
                <w:sz w:val="28"/>
                <w:szCs w:val="28"/>
              </w:rPr>
              <w:t>1</w:t>
            </w:r>
            <w:r w:rsidR="00A21E98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843" w:type="dxa"/>
          </w:tcPr>
          <w:p w14:paraId="07FB9BE1" w14:textId="49D0355D" w:rsidR="00D77A26" w:rsidRPr="006B73A8" w:rsidRDefault="00D77A26" w:rsidP="0017068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901B63">
              <w:rPr>
                <w:sz w:val="28"/>
                <w:szCs w:val="28"/>
              </w:rPr>
              <w:t>EC2</w:t>
            </w:r>
          </w:p>
        </w:tc>
      </w:tr>
      <w:tr w:rsidR="00996A5B" w:rsidRPr="00901B63" w14:paraId="5BD64C34" w14:textId="77777777" w:rsidTr="00170682">
        <w:tc>
          <w:tcPr>
            <w:tcW w:w="2888" w:type="dxa"/>
          </w:tcPr>
          <w:p w14:paraId="7C8E9318" w14:textId="27107CC3" w:rsidR="00996A5B" w:rsidRPr="00996A5B" w:rsidRDefault="00996A5B" w:rsidP="0017068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99" w:type="dxa"/>
          </w:tcPr>
          <w:p w14:paraId="04AE0B77" w14:textId="3EEA3AED" w:rsidR="00996A5B" w:rsidRPr="00996A5B" w:rsidRDefault="00996A5B" w:rsidP="000D467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EC3 </w:t>
            </w:r>
          </w:p>
        </w:tc>
        <w:tc>
          <w:tcPr>
            <w:tcW w:w="2843" w:type="dxa"/>
          </w:tcPr>
          <w:p w14:paraId="23FA7E91" w14:textId="1831F9DE" w:rsidR="00996A5B" w:rsidRPr="00996A5B" w:rsidRDefault="00996A5B" w:rsidP="0017068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EC4</w:t>
            </w:r>
          </w:p>
        </w:tc>
      </w:tr>
      <w:tr w:rsidR="00B12271" w:rsidRPr="00901B63" w14:paraId="0C557A97" w14:textId="77777777" w:rsidTr="00170682">
        <w:tc>
          <w:tcPr>
            <w:tcW w:w="2888" w:type="dxa"/>
          </w:tcPr>
          <w:p w14:paraId="735BAC71" w14:textId="3F2F78A6" w:rsidR="00B12271" w:rsidRDefault="00B12271" w:rsidP="0017068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899" w:type="dxa"/>
          </w:tcPr>
          <w:p w14:paraId="1EF35E5E" w14:textId="22D72970" w:rsidR="00B12271" w:rsidRDefault="00B12271" w:rsidP="000D467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EC5</w:t>
            </w:r>
          </w:p>
        </w:tc>
        <w:tc>
          <w:tcPr>
            <w:tcW w:w="2843" w:type="dxa"/>
          </w:tcPr>
          <w:p w14:paraId="7978049A" w14:textId="11D49608" w:rsidR="00B12271" w:rsidRDefault="00B12271" w:rsidP="0017068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EC6</w:t>
            </w:r>
          </w:p>
        </w:tc>
      </w:tr>
    </w:tbl>
    <w:p w14:paraId="0B22DDE6" w14:textId="77777777" w:rsidR="00D77A26" w:rsidRPr="00901B63" w:rsidRDefault="00D77A26" w:rsidP="00D77A26">
      <w:pPr>
        <w:rPr>
          <w:sz w:val="28"/>
          <w:szCs w:val="28"/>
        </w:rPr>
      </w:pPr>
    </w:p>
    <w:p w14:paraId="53A76844" w14:textId="5237F07A" w:rsidR="00D77A26" w:rsidRPr="001174EB" w:rsidRDefault="00D77A26" w:rsidP="00D77A26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 xml:space="preserve">Kiểm thử chức năng “ </w:t>
      </w:r>
      <w:r w:rsidR="00292A84">
        <w:rPr>
          <w:b/>
          <w:i/>
          <w:sz w:val="28"/>
          <w:szCs w:val="28"/>
          <w:lang w:val="en-US"/>
        </w:rPr>
        <w:t>Thêm hàng</w:t>
      </w:r>
      <w:r>
        <w:rPr>
          <w:b/>
          <w:i/>
          <w:sz w:val="28"/>
          <w:szCs w:val="28"/>
          <w:lang w:val="en-US"/>
        </w:rPr>
        <w:t xml:space="preserve"> 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2603"/>
        <w:gridCol w:w="2287"/>
        <w:gridCol w:w="2287"/>
      </w:tblGrid>
      <w:tr w:rsidR="00D77A26" w:rsidRPr="00901B63" w14:paraId="47513819" w14:textId="77777777" w:rsidTr="00170682">
        <w:tc>
          <w:tcPr>
            <w:tcW w:w="2066" w:type="dxa"/>
          </w:tcPr>
          <w:p w14:paraId="5857DCE2" w14:textId="77777777" w:rsidR="00D77A26" w:rsidRPr="00901B63" w:rsidRDefault="00D77A26" w:rsidP="00170682">
            <w:pPr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Test case identifier</w:t>
            </w:r>
          </w:p>
        </w:tc>
        <w:tc>
          <w:tcPr>
            <w:tcW w:w="2603" w:type="dxa"/>
          </w:tcPr>
          <w:p w14:paraId="3DC19E52" w14:textId="77777777" w:rsidR="00D77A26" w:rsidRPr="00901B63" w:rsidRDefault="00D77A26" w:rsidP="00170682">
            <w:pPr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Input values</w:t>
            </w:r>
          </w:p>
        </w:tc>
        <w:tc>
          <w:tcPr>
            <w:tcW w:w="2287" w:type="dxa"/>
          </w:tcPr>
          <w:p w14:paraId="47E38FEC" w14:textId="77777777" w:rsidR="00D77A26" w:rsidRPr="00901B63" w:rsidRDefault="00D77A26" w:rsidP="00170682">
            <w:pPr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Valid equivalence classes and bounds covered</w:t>
            </w:r>
          </w:p>
        </w:tc>
        <w:tc>
          <w:tcPr>
            <w:tcW w:w="2287" w:type="dxa"/>
          </w:tcPr>
          <w:p w14:paraId="00152C4D" w14:textId="77777777" w:rsidR="00D77A26" w:rsidRPr="00901B63" w:rsidRDefault="00D77A26" w:rsidP="00170682">
            <w:pPr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Invalid equivalence classes and bounds covered</w:t>
            </w:r>
          </w:p>
        </w:tc>
      </w:tr>
      <w:tr w:rsidR="00D77A26" w:rsidRPr="00901B63" w14:paraId="09F8E910" w14:textId="77777777" w:rsidTr="00170682">
        <w:tc>
          <w:tcPr>
            <w:tcW w:w="2066" w:type="dxa"/>
          </w:tcPr>
          <w:p w14:paraId="11E204C8" w14:textId="729D1B04" w:rsidR="00D77A26" w:rsidRPr="00901B63" w:rsidRDefault="00292A84" w:rsidP="001706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Add</w:t>
            </w:r>
            <w:r w:rsidR="00D77A26" w:rsidRPr="00901B63">
              <w:rPr>
                <w:sz w:val="28"/>
                <w:szCs w:val="28"/>
              </w:rPr>
              <w:t>_01</w:t>
            </w:r>
          </w:p>
        </w:tc>
        <w:tc>
          <w:tcPr>
            <w:tcW w:w="2603" w:type="dxa"/>
          </w:tcPr>
          <w:p w14:paraId="26DE2AC6" w14:textId="3C588417" w:rsidR="00D77A26" w:rsidRPr="0052305F" w:rsidRDefault="00EC1729" w:rsidP="001706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“SDH301”</w:t>
            </w:r>
          </w:p>
        </w:tc>
        <w:tc>
          <w:tcPr>
            <w:tcW w:w="2287" w:type="dxa"/>
          </w:tcPr>
          <w:p w14:paraId="341BB7A9" w14:textId="483EFC90" w:rsidR="00D77A26" w:rsidRPr="00160EE0" w:rsidRDefault="00D77A26" w:rsidP="001706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EC1</w:t>
            </w:r>
            <w:r w:rsidR="00160EE0">
              <w:rPr>
                <w:sz w:val="28"/>
                <w:szCs w:val="28"/>
                <w:lang w:val="en-US"/>
              </w:rPr>
              <w:t>, EC3</w:t>
            </w:r>
          </w:p>
        </w:tc>
        <w:tc>
          <w:tcPr>
            <w:tcW w:w="2287" w:type="dxa"/>
          </w:tcPr>
          <w:p w14:paraId="26619E0C" w14:textId="77777777" w:rsidR="00D77A26" w:rsidRPr="00B71174" w:rsidRDefault="00D77A26" w:rsidP="00170682">
            <w:pPr>
              <w:rPr>
                <w:sz w:val="28"/>
                <w:szCs w:val="28"/>
                <w:lang w:val="en-US"/>
              </w:rPr>
            </w:pPr>
          </w:p>
        </w:tc>
      </w:tr>
      <w:tr w:rsidR="00D77A26" w:rsidRPr="00901B63" w14:paraId="1833211A" w14:textId="77777777" w:rsidTr="00170682">
        <w:tc>
          <w:tcPr>
            <w:tcW w:w="2066" w:type="dxa"/>
          </w:tcPr>
          <w:p w14:paraId="2D11AEDB" w14:textId="3DF5E353" w:rsidR="00D77A26" w:rsidRPr="00901B63" w:rsidRDefault="0035174D" w:rsidP="001706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Add</w:t>
            </w:r>
            <w:r w:rsidR="00D77A26">
              <w:rPr>
                <w:sz w:val="28"/>
                <w:szCs w:val="28"/>
              </w:rPr>
              <w:t xml:space="preserve"> </w:t>
            </w:r>
            <w:r w:rsidR="00D77A26" w:rsidRPr="00901B63">
              <w:rPr>
                <w:sz w:val="28"/>
                <w:szCs w:val="28"/>
              </w:rPr>
              <w:t>02</w:t>
            </w:r>
          </w:p>
        </w:tc>
        <w:tc>
          <w:tcPr>
            <w:tcW w:w="2603" w:type="dxa"/>
          </w:tcPr>
          <w:p w14:paraId="1A6DC933" w14:textId="711276F5" w:rsidR="00D77A26" w:rsidRPr="008134B1" w:rsidRDefault="00D77A26" w:rsidP="001D51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 w:rsidR="001D51CA">
              <w:rPr>
                <w:sz w:val="28"/>
                <w:szCs w:val="28"/>
                <w:lang w:val="en-US"/>
              </w:rPr>
              <w:t>SDH301#$”</w:t>
            </w:r>
          </w:p>
        </w:tc>
        <w:tc>
          <w:tcPr>
            <w:tcW w:w="2287" w:type="dxa"/>
          </w:tcPr>
          <w:p w14:paraId="00CC6181" w14:textId="4F63D786" w:rsidR="00D77A26" w:rsidRPr="0084189E" w:rsidRDefault="00D77A26" w:rsidP="00170682">
            <w:pPr>
              <w:rPr>
                <w:sz w:val="28"/>
                <w:szCs w:val="28"/>
                <w:lang w:val="en-US"/>
              </w:rPr>
            </w:pPr>
            <w:r w:rsidRPr="00901B63">
              <w:rPr>
                <w:sz w:val="28"/>
                <w:szCs w:val="28"/>
              </w:rPr>
              <w:t>EC</w:t>
            </w:r>
            <w:r>
              <w:rPr>
                <w:sz w:val="28"/>
                <w:szCs w:val="28"/>
              </w:rPr>
              <w:t>2</w:t>
            </w:r>
            <w:r w:rsidR="0084189E">
              <w:rPr>
                <w:sz w:val="28"/>
                <w:szCs w:val="28"/>
                <w:lang w:val="en-US"/>
              </w:rPr>
              <w:t>,EC3</w:t>
            </w:r>
          </w:p>
        </w:tc>
        <w:tc>
          <w:tcPr>
            <w:tcW w:w="2287" w:type="dxa"/>
          </w:tcPr>
          <w:p w14:paraId="3BC53947" w14:textId="77777777" w:rsidR="00D77A26" w:rsidRPr="000667E1" w:rsidRDefault="00D77A26" w:rsidP="001706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EC1</w:t>
            </w:r>
          </w:p>
        </w:tc>
      </w:tr>
      <w:tr w:rsidR="00D77A26" w:rsidRPr="00901B63" w14:paraId="32B45C55" w14:textId="77777777" w:rsidTr="00170682">
        <w:tc>
          <w:tcPr>
            <w:tcW w:w="2066" w:type="dxa"/>
          </w:tcPr>
          <w:p w14:paraId="7C89AC3F" w14:textId="3426FFBD" w:rsidR="00D77A26" w:rsidRPr="00901B63" w:rsidRDefault="0035174D" w:rsidP="001706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</w:t>
            </w:r>
            <w:r w:rsidR="00D77A26" w:rsidRPr="00901B63">
              <w:rPr>
                <w:sz w:val="28"/>
                <w:szCs w:val="28"/>
              </w:rPr>
              <w:t>_03</w:t>
            </w:r>
          </w:p>
        </w:tc>
        <w:tc>
          <w:tcPr>
            <w:tcW w:w="2603" w:type="dxa"/>
          </w:tcPr>
          <w:p w14:paraId="48A1E9DE" w14:textId="5ED1E379" w:rsidR="00D77A26" w:rsidRPr="000655A3" w:rsidRDefault="00D77A26" w:rsidP="003822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 w:rsidR="003822AC">
              <w:rPr>
                <w:sz w:val="28"/>
                <w:szCs w:val="28"/>
                <w:lang w:val="en-US"/>
              </w:rPr>
              <w:t>DDFJ3232313023”</w:t>
            </w:r>
          </w:p>
        </w:tc>
        <w:tc>
          <w:tcPr>
            <w:tcW w:w="2287" w:type="dxa"/>
          </w:tcPr>
          <w:p w14:paraId="0695C298" w14:textId="544BBC47" w:rsidR="00D77A26" w:rsidRPr="00416210" w:rsidRDefault="00416210" w:rsidP="001706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EC4</w:t>
            </w:r>
            <w:r w:rsidR="00F4098F">
              <w:rPr>
                <w:sz w:val="28"/>
                <w:szCs w:val="28"/>
                <w:lang w:val="en-US"/>
              </w:rPr>
              <w:t>, EC1</w:t>
            </w:r>
          </w:p>
        </w:tc>
        <w:tc>
          <w:tcPr>
            <w:tcW w:w="2287" w:type="dxa"/>
          </w:tcPr>
          <w:p w14:paraId="3A56E5A2" w14:textId="010FCA7B" w:rsidR="00D77A26" w:rsidRPr="00D35023" w:rsidRDefault="00D35023" w:rsidP="001706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EC3</w:t>
            </w:r>
          </w:p>
        </w:tc>
      </w:tr>
      <w:tr w:rsidR="006E443F" w:rsidRPr="00901B63" w14:paraId="54C144D0" w14:textId="77777777" w:rsidTr="00170682">
        <w:tc>
          <w:tcPr>
            <w:tcW w:w="2066" w:type="dxa"/>
          </w:tcPr>
          <w:p w14:paraId="1C89F6EA" w14:textId="79D6D029" w:rsidR="006E443F" w:rsidRPr="006E443F" w:rsidRDefault="006E443F" w:rsidP="001706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0</w:t>
            </w:r>
            <w:r w:rsidR="00300A4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603" w:type="dxa"/>
          </w:tcPr>
          <w:p w14:paraId="73D22D1F" w14:textId="717A130E" w:rsidR="006E443F" w:rsidRDefault="006E443F" w:rsidP="003822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287" w:type="dxa"/>
          </w:tcPr>
          <w:p w14:paraId="6119EE5A" w14:textId="2A33948F" w:rsidR="006E443F" w:rsidRDefault="006E443F" w:rsidP="001706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EC5</w:t>
            </w:r>
          </w:p>
        </w:tc>
        <w:tc>
          <w:tcPr>
            <w:tcW w:w="2287" w:type="dxa"/>
          </w:tcPr>
          <w:p w14:paraId="3AD9E8B5" w14:textId="77777777" w:rsidR="006E443F" w:rsidRDefault="006E443F" w:rsidP="00170682">
            <w:pPr>
              <w:rPr>
                <w:sz w:val="28"/>
                <w:szCs w:val="28"/>
                <w:lang w:val="en-US"/>
              </w:rPr>
            </w:pPr>
          </w:p>
        </w:tc>
      </w:tr>
      <w:tr w:rsidR="00300A4D" w:rsidRPr="00901B63" w14:paraId="6E4944C4" w14:textId="77777777" w:rsidTr="00170682">
        <w:tc>
          <w:tcPr>
            <w:tcW w:w="2066" w:type="dxa"/>
          </w:tcPr>
          <w:p w14:paraId="3786857F" w14:textId="48B208C3" w:rsidR="00300A4D" w:rsidRDefault="00300A4D" w:rsidP="001706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05</w:t>
            </w:r>
          </w:p>
        </w:tc>
        <w:tc>
          <w:tcPr>
            <w:tcW w:w="2603" w:type="dxa"/>
          </w:tcPr>
          <w:p w14:paraId="3EBC250A" w14:textId="15C53BBA" w:rsidR="00300A4D" w:rsidRDefault="00300A4D" w:rsidP="003822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2287" w:type="dxa"/>
          </w:tcPr>
          <w:p w14:paraId="52E5CA8C" w14:textId="5735A372" w:rsidR="00300A4D" w:rsidRDefault="00300A4D" w:rsidP="001706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EC6</w:t>
            </w:r>
          </w:p>
        </w:tc>
        <w:tc>
          <w:tcPr>
            <w:tcW w:w="2287" w:type="dxa"/>
          </w:tcPr>
          <w:p w14:paraId="54983580" w14:textId="4A2EB260" w:rsidR="00300A4D" w:rsidRDefault="00BE4243" w:rsidP="001706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EC5</w:t>
            </w:r>
          </w:p>
        </w:tc>
      </w:tr>
    </w:tbl>
    <w:p w14:paraId="4C46F29C" w14:textId="77777777" w:rsidR="00D77A26" w:rsidRPr="00001C56" w:rsidRDefault="00D77A26" w:rsidP="00D77A26">
      <w:pPr>
        <w:pStyle w:val="ListParagraph"/>
        <w:widowControl/>
        <w:numPr>
          <w:ilvl w:val="0"/>
          <w:numId w:val="42"/>
        </w:numPr>
        <w:spacing w:after="160" w:line="259" w:lineRule="auto"/>
        <w:rPr>
          <w:b/>
          <w:sz w:val="28"/>
          <w:szCs w:val="28"/>
        </w:rPr>
      </w:pPr>
      <w:r w:rsidRPr="00917DB0">
        <w:rPr>
          <w:b/>
          <w:sz w:val="28"/>
          <w:szCs w:val="28"/>
        </w:rPr>
        <w:t xml:space="preserve">3. Precondition: </w:t>
      </w:r>
    </w:p>
    <w:p w14:paraId="58D61A52" w14:textId="77777777" w:rsidR="00D77A26" w:rsidRPr="00901B63" w:rsidRDefault="00D77A26" w:rsidP="00D77A2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i) Mở ứng dụng </w:t>
      </w:r>
      <w:r w:rsidRPr="00901B6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Quản lý cửa hàng</w:t>
      </w:r>
      <w:r>
        <w:rPr>
          <w:sz w:val="28"/>
          <w:szCs w:val="28"/>
        </w:rPr>
        <w:t>”</w:t>
      </w:r>
    </w:p>
    <w:p w14:paraId="28BC98DA" w14:textId="77777777" w:rsidR="00D77A26" w:rsidRPr="00901B63" w:rsidRDefault="00D77A26" w:rsidP="00D77A26">
      <w:pPr>
        <w:ind w:firstLine="360"/>
        <w:rPr>
          <w:sz w:val="28"/>
          <w:szCs w:val="28"/>
        </w:rPr>
      </w:pPr>
      <w:r w:rsidRPr="00901B63">
        <w:rPr>
          <w:sz w:val="28"/>
          <w:szCs w:val="28"/>
        </w:rPr>
        <w:t>ii) Đăng nhập với tài khoản cá nhân</w:t>
      </w:r>
    </w:p>
    <w:p w14:paraId="6640AD99" w14:textId="77777777" w:rsidR="00D77A26" w:rsidRDefault="00D77A26" w:rsidP="00D77A26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>iii)Kiểm tra tài khoản “user</w:t>
      </w:r>
      <w:r w:rsidRPr="00901B63">
        <w:rPr>
          <w:sz w:val="28"/>
          <w:szCs w:val="28"/>
        </w:rPr>
        <w:t>”</w:t>
      </w:r>
      <w:r>
        <w:rPr>
          <w:sz w:val="28"/>
          <w:szCs w:val="28"/>
          <w:lang w:val="en-US"/>
        </w:rPr>
        <w:t xml:space="preserve"> đã hợp lệ chưa</w:t>
      </w:r>
    </w:p>
    <w:p w14:paraId="5A50AE95" w14:textId="4DFA9200" w:rsidR="00D77A26" w:rsidRPr="00007E1F" w:rsidRDefault="00D77A26" w:rsidP="00D77A26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iv)Chọn </w:t>
      </w:r>
      <w:r w:rsidR="00DA6D3A">
        <w:rPr>
          <w:sz w:val="28"/>
          <w:szCs w:val="28"/>
          <w:lang w:val="en-US"/>
        </w:rPr>
        <w:t xml:space="preserve">mục </w:t>
      </w:r>
      <w:r w:rsidR="00080C49">
        <w:rPr>
          <w:sz w:val="28"/>
          <w:szCs w:val="28"/>
          <w:lang w:val="en-US"/>
        </w:rPr>
        <w:t>thêm</w:t>
      </w:r>
      <w:r w:rsidR="00DA6D3A">
        <w:rPr>
          <w:sz w:val="28"/>
          <w:szCs w:val="28"/>
          <w:lang w:val="en-US"/>
        </w:rPr>
        <w:t xml:space="preserve"> hàng</w:t>
      </w:r>
    </w:p>
    <w:p w14:paraId="64466876" w14:textId="77777777" w:rsidR="00D77A26" w:rsidRPr="00DA6D3A" w:rsidRDefault="00D77A26" w:rsidP="00DA6D3A">
      <w:pPr>
        <w:widowControl/>
        <w:spacing w:after="160" w:line="259" w:lineRule="auto"/>
        <w:ind w:left="360"/>
        <w:rPr>
          <w:b/>
          <w:sz w:val="28"/>
          <w:szCs w:val="28"/>
        </w:rPr>
      </w:pPr>
      <w:r w:rsidRPr="00DA6D3A">
        <w:rPr>
          <w:b/>
          <w:sz w:val="28"/>
          <w:szCs w:val="28"/>
        </w:rPr>
        <w:t>4.Test step:</w:t>
      </w:r>
    </w:p>
    <w:p w14:paraId="7C226B01" w14:textId="5DD6AA0D" w:rsidR="00D77A26" w:rsidRPr="00FD5B8E" w:rsidRDefault="008C2014" w:rsidP="00D77A26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Nhập mã, tên, hình</w:t>
      </w:r>
      <w:r w:rsidR="001A2BE0">
        <w:rPr>
          <w:sz w:val="28"/>
          <w:szCs w:val="28"/>
          <w:lang w:val="en-US"/>
        </w:rPr>
        <w:t xml:space="preserve"> ảnh, mô tả và số lượng của mặt hàng</w:t>
      </w:r>
    </w:p>
    <w:p w14:paraId="4F6FF408" w14:textId="77777777" w:rsidR="00D77A26" w:rsidRPr="00A34623" w:rsidRDefault="00D77A26" w:rsidP="00D77A26">
      <w:pPr>
        <w:pStyle w:val="ListParagraph"/>
        <w:widowControl/>
        <w:numPr>
          <w:ilvl w:val="0"/>
          <w:numId w:val="42"/>
        </w:numPr>
        <w:spacing w:after="160" w:line="259" w:lineRule="auto"/>
        <w:rPr>
          <w:b/>
          <w:sz w:val="28"/>
          <w:szCs w:val="28"/>
        </w:rPr>
      </w:pPr>
      <w:r w:rsidRPr="00917DB0">
        <w:rPr>
          <w:b/>
          <w:sz w:val="28"/>
          <w:szCs w:val="28"/>
        </w:rPr>
        <w:t>5.Expected result</w:t>
      </w:r>
      <w:r>
        <w:rPr>
          <w:b/>
          <w:sz w:val="28"/>
          <w:szCs w:val="28"/>
        </w:rPr>
        <w:t>:</w:t>
      </w:r>
    </w:p>
    <w:p w14:paraId="14F1BBB0" w14:textId="0533A5FA" w:rsidR="00D77A26" w:rsidRPr="00A34623" w:rsidRDefault="00D77A26" w:rsidP="00D77A26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_ </w:t>
      </w:r>
      <w:r>
        <w:rPr>
          <w:sz w:val="28"/>
          <w:szCs w:val="28"/>
          <w:lang w:val="en-US"/>
        </w:rPr>
        <w:t xml:space="preserve">Xuất hiện mặt hàng </w:t>
      </w:r>
      <w:r w:rsidR="00BB2765">
        <w:rPr>
          <w:sz w:val="28"/>
          <w:szCs w:val="28"/>
          <w:lang w:val="en-US"/>
        </w:rPr>
        <w:t>trong kho dữ liệu</w:t>
      </w:r>
    </w:p>
    <w:p w14:paraId="6C884498" w14:textId="45A57F7A" w:rsidR="00D77A26" w:rsidRDefault="00D77A26" w:rsidP="00D77A26">
      <w:pPr>
        <w:rPr>
          <w:sz w:val="28"/>
          <w:szCs w:val="28"/>
          <w:lang w:val="en-US"/>
        </w:rPr>
      </w:pPr>
      <w:r w:rsidRPr="00901B63">
        <w:rPr>
          <w:sz w:val="28"/>
          <w:szCs w:val="28"/>
        </w:rPr>
        <w:t xml:space="preserve">Thông báo </w:t>
      </w:r>
      <w:r>
        <w:rPr>
          <w:sz w:val="28"/>
          <w:szCs w:val="28"/>
          <w:lang w:val="en-US"/>
        </w:rPr>
        <w:t xml:space="preserve">không </w:t>
      </w:r>
      <w:r w:rsidR="000C1145">
        <w:rPr>
          <w:sz w:val="28"/>
          <w:szCs w:val="28"/>
          <w:lang w:val="en-US"/>
        </w:rPr>
        <w:t xml:space="preserve">tạo thành công mặt hàng </w:t>
      </w:r>
    </w:p>
    <w:p w14:paraId="791849E0" w14:textId="33B0DCBE" w:rsidR="00AB026C" w:rsidRDefault="00AB026C" w:rsidP="00D77A26">
      <w:pPr>
        <w:rPr>
          <w:sz w:val="28"/>
          <w:szCs w:val="28"/>
          <w:lang w:val="en-US"/>
        </w:rPr>
      </w:pPr>
    </w:p>
    <w:p w14:paraId="2BD031A1" w14:textId="0A0AFD6C" w:rsidR="00AB026C" w:rsidRPr="003A1240" w:rsidRDefault="00AB026C" w:rsidP="00AB026C">
      <w:pPr>
        <w:pStyle w:val="ListParagraph"/>
        <w:widowControl/>
        <w:numPr>
          <w:ilvl w:val="0"/>
          <w:numId w:val="40"/>
        </w:numPr>
        <w:spacing w:after="160" w:line="259" w:lineRule="auto"/>
        <w:rPr>
          <w:b/>
          <w:i/>
          <w:color w:val="0070C0"/>
          <w:sz w:val="28"/>
          <w:szCs w:val="28"/>
          <w:u w:val="single"/>
        </w:rPr>
      </w:pPr>
      <w:r>
        <w:rPr>
          <w:b/>
          <w:i/>
          <w:color w:val="0070C0"/>
          <w:sz w:val="28"/>
          <w:szCs w:val="28"/>
          <w:u w:val="single"/>
          <w:lang w:val="en-US"/>
        </w:rPr>
        <w:t>I</w:t>
      </w:r>
      <w:r>
        <w:rPr>
          <w:b/>
          <w:i/>
          <w:color w:val="0070C0"/>
          <w:sz w:val="28"/>
          <w:szCs w:val="28"/>
          <w:u w:val="single"/>
        </w:rPr>
        <w:t>V</w:t>
      </w:r>
      <w:r w:rsidRPr="003A1240">
        <w:rPr>
          <w:b/>
          <w:i/>
          <w:color w:val="0070C0"/>
          <w:sz w:val="28"/>
          <w:szCs w:val="28"/>
          <w:u w:val="single"/>
        </w:rPr>
        <w:t>/</w:t>
      </w:r>
      <w:r>
        <w:rPr>
          <w:b/>
          <w:i/>
          <w:color w:val="0070C0"/>
          <w:sz w:val="28"/>
          <w:szCs w:val="28"/>
          <w:u w:val="single"/>
        </w:rPr>
        <w:t xml:space="preserve"> Chức năng “</w:t>
      </w:r>
      <w:r w:rsidR="00285214">
        <w:rPr>
          <w:b/>
          <w:i/>
          <w:color w:val="0070C0"/>
          <w:sz w:val="28"/>
          <w:szCs w:val="28"/>
          <w:u w:val="single"/>
          <w:lang w:val="en-US"/>
        </w:rPr>
        <w:t>Xóa Hàng</w:t>
      </w:r>
      <w:r w:rsidRPr="003A1240">
        <w:rPr>
          <w:b/>
          <w:i/>
          <w:color w:val="0070C0"/>
          <w:sz w:val="28"/>
          <w:szCs w:val="28"/>
          <w:u w:val="single"/>
        </w:rPr>
        <w:t>”:</w:t>
      </w:r>
    </w:p>
    <w:p w14:paraId="6D0CC35B" w14:textId="3E8CC78B" w:rsidR="00AB026C" w:rsidRPr="006B6386" w:rsidRDefault="00AB026C" w:rsidP="00AB026C">
      <w:pPr>
        <w:pStyle w:val="ListParagraph"/>
        <w:widowControl/>
        <w:numPr>
          <w:ilvl w:val="0"/>
          <w:numId w:val="41"/>
        </w:numPr>
        <w:spacing w:after="160" w:line="259" w:lineRule="auto"/>
        <w:rPr>
          <w:b/>
          <w:sz w:val="28"/>
          <w:szCs w:val="28"/>
        </w:rPr>
      </w:pPr>
      <w:r w:rsidRPr="006B6386">
        <w:rPr>
          <w:b/>
          <w:sz w:val="28"/>
          <w:szCs w:val="28"/>
        </w:rPr>
        <w:t xml:space="preserve">1.Test case ID </w:t>
      </w:r>
      <w:r w:rsidRPr="006B6386">
        <w:rPr>
          <w:sz w:val="28"/>
          <w:szCs w:val="28"/>
        </w:rPr>
        <w:t xml:space="preserve">: </w:t>
      </w:r>
      <w:r w:rsidR="00135619">
        <w:rPr>
          <w:sz w:val="28"/>
          <w:szCs w:val="28"/>
          <w:lang w:val="en-US"/>
        </w:rPr>
        <w:t>Delete</w:t>
      </w:r>
    </w:p>
    <w:p w14:paraId="1DAF5A0B" w14:textId="3BC10062" w:rsidR="00AB026C" w:rsidRPr="00901B63" w:rsidRDefault="00AB026C" w:rsidP="00AB026C">
      <w:pPr>
        <w:pStyle w:val="ListParagraph"/>
        <w:widowControl/>
        <w:numPr>
          <w:ilvl w:val="0"/>
          <w:numId w:val="41"/>
        </w:numPr>
        <w:spacing w:after="160" w:line="259" w:lineRule="auto"/>
        <w:rPr>
          <w:sz w:val="28"/>
          <w:szCs w:val="28"/>
        </w:rPr>
      </w:pPr>
      <w:r w:rsidRPr="006B6386">
        <w:rPr>
          <w:b/>
          <w:sz w:val="28"/>
          <w:szCs w:val="28"/>
        </w:rPr>
        <w:t>2.Test description</w:t>
      </w:r>
      <w:r w:rsidRPr="00901B63">
        <w:rPr>
          <w:sz w:val="28"/>
          <w:szCs w:val="28"/>
        </w:rPr>
        <w:t xml:space="preserve"> </w:t>
      </w:r>
      <w:r w:rsidR="009979B3">
        <w:rPr>
          <w:sz w:val="28"/>
          <w:szCs w:val="28"/>
          <w:lang w:val="en-US"/>
        </w:rPr>
        <w:t>Xóa</w:t>
      </w:r>
      <w:r>
        <w:rPr>
          <w:sz w:val="28"/>
          <w:szCs w:val="28"/>
          <w:lang w:val="en-US"/>
        </w:rPr>
        <w:t xml:space="preserve"> mặt hàng </w:t>
      </w:r>
      <w:r w:rsidR="009979B3">
        <w:rPr>
          <w:sz w:val="28"/>
          <w:szCs w:val="28"/>
          <w:lang w:val="en-US"/>
        </w:rPr>
        <w:t>khỏi</w:t>
      </w:r>
      <w:r>
        <w:rPr>
          <w:sz w:val="28"/>
          <w:szCs w:val="28"/>
          <w:lang w:val="en-US"/>
        </w:rPr>
        <w:t xml:space="preserve"> kho dữ liệu </w:t>
      </w:r>
      <w:r>
        <w:rPr>
          <w:sz w:val="28"/>
          <w:szCs w:val="28"/>
        </w:rPr>
        <w:t xml:space="preserve"> </w:t>
      </w:r>
      <w:r w:rsidRPr="00901B63">
        <w:rPr>
          <w:sz w:val="28"/>
          <w:szCs w:val="28"/>
        </w:rPr>
        <w:t xml:space="preserve"> </w:t>
      </w:r>
    </w:p>
    <w:p w14:paraId="6B1E25B2" w14:textId="77777777" w:rsidR="00AB026C" w:rsidRPr="00901B63" w:rsidRDefault="00AB026C" w:rsidP="00AB026C">
      <w:pPr>
        <w:rPr>
          <w:b/>
          <w:sz w:val="28"/>
          <w:szCs w:val="28"/>
          <w:u w:val="single"/>
        </w:rPr>
      </w:pPr>
      <w:r w:rsidRPr="00901B63">
        <w:rPr>
          <w:b/>
          <w:sz w:val="28"/>
          <w:szCs w:val="28"/>
          <w:u w:val="single"/>
        </w:rPr>
        <w:t>Phân hoạch tương đương</w:t>
      </w:r>
    </w:p>
    <w:p w14:paraId="07ED532C" w14:textId="45C77B39" w:rsidR="00AB026C" w:rsidRPr="00F36714" w:rsidRDefault="00AB026C" w:rsidP="00F36714">
      <w:pPr>
        <w:pStyle w:val="ListParagraph"/>
        <w:widowControl/>
        <w:numPr>
          <w:ilvl w:val="0"/>
          <w:numId w:val="39"/>
        </w:numPr>
        <w:spacing w:after="160" w:line="259" w:lineRule="auto"/>
        <w:rPr>
          <w:sz w:val="28"/>
          <w:szCs w:val="28"/>
        </w:rPr>
      </w:pPr>
      <w:r w:rsidRPr="00917DB0">
        <w:rPr>
          <w:b/>
          <w:sz w:val="28"/>
          <w:szCs w:val="28"/>
        </w:rPr>
        <w:t>Điều kiện đầu vào</w:t>
      </w:r>
      <w:r>
        <w:rPr>
          <w:sz w:val="28"/>
          <w:szCs w:val="28"/>
        </w:rPr>
        <w:t xml:space="preserve">: </w:t>
      </w:r>
      <w:r w:rsidR="00F36714">
        <w:rPr>
          <w:sz w:val="28"/>
          <w:szCs w:val="28"/>
          <w:lang w:val="en-US"/>
        </w:rPr>
        <w:t>Chọn mặt hàng cần xóa</w:t>
      </w:r>
    </w:p>
    <w:p w14:paraId="2C18F19E" w14:textId="77777777" w:rsidR="00AB026C" w:rsidRPr="00917DB0" w:rsidRDefault="00AB026C" w:rsidP="00AB026C">
      <w:pPr>
        <w:pStyle w:val="ListParagraph"/>
        <w:widowControl/>
        <w:numPr>
          <w:ilvl w:val="0"/>
          <w:numId w:val="37"/>
        </w:numPr>
        <w:spacing w:after="160" w:line="259" w:lineRule="auto"/>
        <w:rPr>
          <w:b/>
          <w:sz w:val="28"/>
          <w:szCs w:val="28"/>
        </w:rPr>
      </w:pPr>
      <w:r w:rsidRPr="00917DB0">
        <w:rPr>
          <w:b/>
          <w:sz w:val="28"/>
          <w:szCs w:val="28"/>
        </w:rPr>
        <w:t xml:space="preserve">Điều kiện đầu ra: </w:t>
      </w:r>
      <w:r>
        <w:rPr>
          <w:sz w:val="28"/>
          <w:szCs w:val="28"/>
          <w:lang w:val="en-US"/>
        </w:rPr>
        <w:t>Không có</w:t>
      </w:r>
    </w:p>
    <w:p w14:paraId="54342E71" w14:textId="77777777" w:rsidR="00AB026C" w:rsidRPr="00001C56" w:rsidRDefault="00AB026C" w:rsidP="00AB026C">
      <w:pPr>
        <w:pStyle w:val="ListParagraph"/>
        <w:widowControl/>
        <w:numPr>
          <w:ilvl w:val="0"/>
          <w:numId w:val="42"/>
        </w:numPr>
        <w:spacing w:after="160" w:line="259" w:lineRule="auto"/>
        <w:rPr>
          <w:b/>
          <w:sz w:val="28"/>
          <w:szCs w:val="28"/>
        </w:rPr>
      </w:pPr>
      <w:r w:rsidRPr="00917DB0">
        <w:rPr>
          <w:b/>
          <w:sz w:val="28"/>
          <w:szCs w:val="28"/>
        </w:rPr>
        <w:t xml:space="preserve">3. Precondition: </w:t>
      </w:r>
    </w:p>
    <w:p w14:paraId="70E69511" w14:textId="77777777" w:rsidR="00AB026C" w:rsidRPr="00901B63" w:rsidRDefault="00AB026C" w:rsidP="00AB026C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i) Mở ứng dụng </w:t>
      </w:r>
      <w:r w:rsidRPr="00901B6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Quản lý cửa hàng</w:t>
      </w:r>
      <w:r>
        <w:rPr>
          <w:sz w:val="28"/>
          <w:szCs w:val="28"/>
        </w:rPr>
        <w:t>”</w:t>
      </w:r>
    </w:p>
    <w:p w14:paraId="58F19C38" w14:textId="77777777" w:rsidR="00AB026C" w:rsidRPr="00901B63" w:rsidRDefault="00AB026C" w:rsidP="00AB026C">
      <w:pPr>
        <w:ind w:firstLine="360"/>
        <w:rPr>
          <w:sz w:val="28"/>
          <w:szCs w:val="28"/>
        </w:rPr>
      </w:pPr>
      <w:r w:rsidRPr="00901B63">
        <w:rPr>
          <w:sz w:val="28"/>
          <w:szCs w:val="28"/>
        </w:rPr>
        <w:t>ii) Đăng nhập với tài khoản cá nhân</w:t>
      </w:r>
    </w:p>
    <w:p w14:paraId="4802F1AD" w14:textId="77777777" w:rsidR="00AB026C" w:rsidRDefault="00AB026C" w:rsidP="00AB026C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>iii)Kiểm tra tài khoản “user</w:t>
      </w:r>
      <w:r w:rsidRPr="00901B63">
        <w:rPr>
          <w:sz w:val="28"/>
          <w:szCs w:val="28"/>
        </w:rPr>
        <w:t>”</w:t>
      </w:r>
      <w:r>
        <w:rPr>
          <w:sz w:val="28"/>
          <w:szCs w:val="28"/>
          <w:lang w:val="en-US"/>
        </w:rPr>
        <w:t xml:space="preserve"> đã hợp lệ chưa</w:t>
      </w:r>
    </w:p>
    <w:p w14:paraId="33FE51D1" w14:textId="2050C1F2" w:rsidR="00AB026C" w:rsidRPr="00007E1F" w:rsidRDefault="00AB026C" w:rsidP="00AB026C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iv)Chọn </w:t>
      </w:r>
      <w:r w:rsidR="00D948E0">
        <w:rPr>
          <w:sz w:val="28"/>
          <w:szCs w:val="28"/>
          <w:lang w:val="en-US"/>
        </w:rPr>
        <w:t>mặt hàng cần xóa</w:t>
      </w:r>
    </w:p>
    <w:p w14:paraId="3E957BD8" w14:textId="2063C90A" w:rsidR="00AB026C" w:rsidRDefault="00AB026C" w:rsidP="00AB026C">
      <w:pPr>
        <w:widowControl/>
        <w:spacing w:after="160" w:line="259" w:lineRule="auto"/>
        <w:ind w:left="360"/>
        <w:rPr>
          <w:b/>
          <w:sz w:val="28"/>
          <w:szCs w:val="28"/>
        </w:rPr>
      </w:pPr>
      <w:r w:rsidRPr="00DA6D3A">
        <w:rPr>
          <w:b/>
          <w:sz w:val="28"/>
          <w:szCs w:val="28"/>
        </w:rPr>
        <w:t>4.Test step:</w:t>
      </w:r>
    </w:p>
    <w:p w14:paraId="2F2444EC" w14:textId="65BDAF51" w:rsidR="00DC0954" w:rsidRPr="00DC0954" w:rsidRDefault="00DC0954" w:rsidP="00AB026C">
      <w:pPr>
        <w:widowControl/>
        <w:spacing w:after="160" w:line="259" w:lineRule="auto"/>
        <w:ind w:left="360"/>
        <w:rPr>
          <w:sz w:val="28"/>
          <w:szCs w:val="28"/>
          <w:lang w:val="en-US"/>
        </w:rPr>
      </w:pPr>
      <w:r w:rsidRPr="00DC0954">
        <w:rPr>
          <w:sz w:val="28"/>
          <w:szCs w:val="28"/>
          <w:lang w:val="en-US"/>
        </w:rPr>
        <w:t>i) Nhấn nút xóa</w:t>
      </w:r>
    </w:p>
    <w:p w14:paraId="732288F7" w14:textId="77777777" w:rsidR="00AB026C" w:rsidRPr="00A34623" w:rsidRDefault="00AB026C" w:rsidP="00AB026C">
      <w:pPr>
        <w:pStyle w:val="ListParagraph"/>
        <w:widowControl/>
        <w:numPr>
          <w:ilvl w:val="0"/>
          <w:numId w:val="42"/>
        </w:numPr>
        <w:spacing w:after="160" w:line="259" w:lineRule="auto"/>
        <w:rPr>
          <w:b/>
          <w:sz w:val="28"/>
          <w:szCs w:val="28"/>
        </w:rPr>
      </w:pPr>
      <w:r w:rsidRPr="00917DB0">
        <w:rPr>
          <w:b/>
          <w:sz w:val="28"/>
          <w:szCs w:val="28"/>
        </w:rPr>
        <w:t>5.Expected result</w:t>
      </w:r>
      <w:r>
        <w:rPr>
          <w:b/>
          <w:sz w:val="28"/>
          <w:szCs w:val="28"/>
        </w:rPr>
        <w:t>:</w:t>
      </w:r>
    </w:p>
    <w:p w14:paraId="0EED692A" w14:textId="2F23E3D0" w:rsidR="00AB026C" w:rsidRPr="00A34623" w:rsidRDefault="00AB026C" w:rsidP="00AB026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_ </w:t>
      </w:r>
      <w:r w:rsidR="004D3256">
        <w:rPr>
          <w:sz w:val="28"/>
          <w:szCs w:val="28"/>
          <w:lang w:val="en-US"/>
        </w:rPr>
        <w:t>Xóa thành công</w:t>
      </w:r>
    </w:p>
    <w:p w14:paraId="23112730" w14:textId="604E384B" w:rsidR="00AB026C" w:rsidRDefault="001752F9" w:rsidP="00AB0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Hiện thông báo xóa thất bại</w:t>
      </w:r>
    </w:p>
    <w:p w14:paraId="33D27BE6" w14:textId="15F1AF87" w:rsidR="00885198" w:rsidRDefault="00885198" w:rsidP="00AB026C">
      <w:pPr>
        <w:rPr>
          <w:sz w:val="28"/>
          <w:szCs w:val="28"/>
          <w:lang w:val="en-US"/>
        </w:rPr>
      </w:pPr>
    </w:p>
    <w:p w14:paraId="65EE0156" w14:textId="1D4C162F" w:rsidR="00885198" w:rsidRPr="003A1240" w:rsidRDefault="00885198" w:rsidP="00885198">
      <w:pPr>
        <w:pStyle w:val="ListParagraph"/>
        <w:widowControl/>
        <w:numPr>
          <w:ilvl w:val="0"/>
          <w:numId w:val="40"/>
        </w:numPr>
        <w:spacing w:after="160" w:line="259" w:lineRule="auto"/>
        <w:rPr>
          <w:b/>
          <w:i/>
          <w:color w:val="0070C0"/>
          <w:sz w:val="28"/>
          <w:szCs w:val="28"/>
          <w:u w:val="single"/>
        </w:rPr>
      </w:pPr>
      <w:r>
        <w:rPr>
          <w:b/>
          <w:i/>
          <w:color w:val="0070C0"/>
          <w:sz w:val="28"/>
          <w:szCs w:val="28"/>
          <w:u w:val="single"/>
          <w:lang w:val="en-US"/>
        </w:rPr>
        <w:t>V</w:t>
      </w:r>
      <w:r w:rsidRPr="003A1240">
        <w:rPr>
          <w:b/>
          <w:i/>
          <w:color w:val="0070C0"/>
          <w:sz w:val="28"/>
          <w:szCs w:val="28"/>
          <w:u w:val="single"/>
        </w:rPr>
        <w:t>/</w:t>
      </w:r>
      <w:r>
        <w:rPr>
          <w:b/>
          <w:i/>
          <w:color w:val="0070C0"/>
          <w:sz w:val="28"/>
          <w:szCs w:val="28"/>
          <w:u w:val="single"/>
        </w:rPr>
        <w:t xml:space="preserve"> Chức năng “</w:t>
      </w:r>
      <w:r>
        <w:rPr>
          <w:b/>
          <w:i/>
          <w:color w:val="0070C0"/>
          <w:sz w:val="28"/>
          <w:szCs w:val="28"/>
          <w:u w:val="single"/>
          <w:lang w:val="en-US"/>
        </w:rPr>
        <w:t>Thêm Hàng</w:t>
      </w:r>
      <w:r w:rsidR="007C7235">
        <w:rPr>
          <w:b/>
          <w:i/>
          <w:color w:val="0070C0"/>
          <w:sz w:val="28"/>
          <w:szCs w:val="28"/>
          <w:u w:val="single"/>
          <w:lang w:val="en-US"/>
        </w:rPr>
        <w:t xml:space="preserve"> Vào Giỏ Hàng</w:t>
      </w:r>
      <w:r w:rsidRPr="003A1240">
        <w:rPr>
          <w:b/>
          <w:i/>
          <w:color w:val="0070C0"/>
          <w:sz w:val="28"/>
          <w:szCs w:val="28"/>
          <w:u w:val="single"/>
        </w:rPr>
        <w:t>”:</w:t>
      </w:r>
    </w:p>
    <w:p w14:paraId="76B62EAF" w14:textId="14AC5853" w:rsidR="00885198" w:rsidRPr="006B6386" w:rsidRDefault="00885198" w:rsidP="00885198">
      <w:pPr>
        <w:pStyle w:val="ListParagraph"/>
        <w:widowControl/>
        <w:numPr>
          <w:ilvl w:val="0"/>
          <w:numId w:val="41"/>
        </w:numPr>
        <w:spacing w:after="160" w:line="259" w:lineRule="auto"/>
        <w:rPr>
          <w:b/>
          <w:sz w:val="28"/>
          <w:szCs w:val="28"/>
        </w:rPr>
      </w:pPr>
      <w:r w:rsidRPr="006B6386">
        <w:rPr>
          <w:b/>
          <w:sz w:val="28"/>
          <w:szCs w:val="28"/>
        </w:rPr>
        <w:t xml:space="preserve">1.Test case ID </w:t>
      </w:r>
      <w:r w:rsidRPr="006B6386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Add</w:t>
      </w:r>
      <w:r w:rsidR="00092300">
        <w:rPr>
          <w:sz w:val="28"/>
          <w:szCs w:val="28"/>
          <w:lang w:val="en-US"/>
        </w:rPr>
        <w:t>Cart</w:t>
      </w:r>
    </w:p>
    <w:p w14:paraId="4629E5BC" w14:textId="268AAA2C" w:rsidR="00885198" w:rsidRPr="00901B63" w:rsidRDefault="00885198" w:rsidP="00885198">
      <w:pPr>
        <w:pStyle w:val="ListParagraph"/>
        <w:widowControl/>
        <w:numPr>
          <w:ilvl w:val="0"/>
          <w:numId w:val="41"/>
        </w:numPr>
        <w:spacing w:after="160" w:line="259" w:lineRule="auto"/>
        <w:rPr>
          <w:sz w:val="28"/>
          <w:szCs w:val="28"/>
        </w:rPr>
      </w:pPr>
      <w:r w:rsidRPr="006B6386">
        <w:rPr>
          <w:b/>
          <w:sz w:val="28"/>
          <w:szCs w:val="28"/>
        </w:rPr>
        <w:t>2.Test description</w:t>
      </w:r>
      <w:r w:rsidRPr="00901B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Thêm mặt hàng</w:t>
      </w:r>
      <w:r w:rsidR="00672A64">
        <w:rPr>
          <w:sz w:val="28"/>
          <w:szCs w:val="28"/>
          <w:lang w:val="en-US"/>
        </w:rPr>
        <w:t xml:space="preserve"> vào giỏ hàng</w:t>
      </w:r>
      <w:r w:rsidRPr="00901B63">
        <w:rPr>
          <w:sz w:val="28"/>
          <w:szCs w:val="28"/>
        </w:rPr>
        <w:t xml:space="preserve"> </w:t>
      </w:r>
    </w:p>
    <w:p w14:paraId="505F485E" w14:textId="77777777" w:rsidR="00885198" w:rsidRPr="00901B63" w:rsidRDefault="00885198" w:rsidP="00885198">
      <w:pPr>
        <w:rPr>
          <w:b/>
          <w:sz w:val="28"/>
          <w:szCs w:val="28"/>
          <w:u w:val="single"/>
        </w:rPr>
      </w:pPr>
      <w:r w:rsidRPr="00901B63">
        <w:rPr>
          <w:b/>
          <w:sz w:val="28"/>
          <w:szCs w:val="28"/>
          <w:u w:val="single"/>
        </w:rPr>
        <w:t>Phân hoạch tương đương</w:t>
      </w:r>
    </w:p>
    <w:p w14:paraId="72682DA4" w14:textId="3B99CE39" w:rsidR="00885198" w:rsidRPr="00901B63" w:rsidRDefault="00885198" w:rsidP="00885198">
      <w:pPr>
        <w:pStyle w:val="ListParagraph"/>
        <w:widowControl/>
        <w:numPr>
          <w:ilvl w:val="0"/>
          <w:numId w:val="39"/>
        </w:numPr>
        <w:spacing w:after="160" w:line="259" w:lineRule="auto"/>
        <w:rPr>
          <w:sz w:val="28"/>
          <w:szCs w:val="28"/>
        </w:rPr>
      </w:pPr>
      <w:r w:rsidRPr="00917DB0">
        <w:rPr>
          <w:b/>
          <w:sz w:val="28"/>
          <w:szCs w:val="28"/>
        </w:rPr>
        <w:lastRenderedPageBreak/>
        <w:t>Điều kiện đầu vào</w:t>
      </w:r>
      <w:r>
        <w:rPr>
          <w:sz w:val="28"/>
          <w:szCs w:val="28"/>
        </w:rPr>
        <w:t xml:space="preserve">: </w:t>
      </w:r>
      <w:r w:rsidR="00A42DBF">
        <w:rPr>
          <w:sz w:val="28"/>
          <w:szCs w:val="28"/>
          <w:lang w:val="en-US"/>
        </w:rPr>
        <w:t>Chọn mặt hàng cần thêm</w:t>
      </w:r>
    </w:p>
    <w:p w14:paraId="28B9BB03" w14:textId="1843BA22" w:rsidR="00885198" w:rsidRPr="00917DB0" w:rsidRDefault="00885198" w:rsidP="00885198">
      <w:pPr>
        <w:pStyle w:val="ListParagraph"/>
        <w:widowControl/>
        <w:numPr>
          <w:ilvl w:val="0"/>
          <w:numId w:val="37"/>
        </w:numPr>
        <w:spacing w:after="160" w:line="259" w:lineRule="auto"/>
        <w:rPr>
          <w:b/>
          <w:sz w:val="28"/>
          <w:szCs w:val="28"/>
        </w:rPr>
      </w:pPr>
      <w:r w:rsidRPr="00917DB0">
        <w:rPr>
          <w:b/>
          <w:sz w:val="28"/>
          <w:szCs w:val="28"/>
        </w:rPr>
        <w:t xml:space="preserve">Điều kiện đầu ra: </w:t>
      </w:r>
      <w:r w:rsidR="002C34BE">
        <w:rPr>
          <w:sz w:val="28"/>
          <w:szCs w:val="28"/>
          <w:lang w:val="en-US"/>
        </w:rPr>
        <w:t>Mặt hàng có trong giỏ hàng</w:t>
      </w:r>
    </w:p>
    <w:p w14:paraId="78482E37" w14:textId="77777777" w:rsidR="00885198" w:rsidRPr="00917DB0" w:rsidRDefault="00885198" w:rsidP="00885198">
      <w:pPr>
        <w:pStyle w:val="ListParagraph"/>
        <w:widowControl/>
        <w:numPr>
          <w:ilvl w:val="0"/>
          <w:numId w:val="38"/>
        </w:numPr>
        <w:spacing w:after="160" w:line="259" w:lineRule="auto"/>
        <w:rPr>
          <w:b/>
          <w:sz w:val="28"/>
          <w:szCs w:val="28"/>
        </w:rPr>
      </w:pPr>
      <w:r w:rsidRPr="00917DB0">
        <w:rPr>
          <w:b/>
          <w:sz w:val="28"/>
          <w:szCs w:val="28"/>
        </w:rPr>
        <w:t>Tổ hợp các lớp tương đương để tạo test case:</w:t>
      </w:r>
    </w:p>
    <w:p w14:paraId="768E4154" w14:textId="77777777" w:rsidR="00885198" w:rsidRPr="00001C56" w:rsidRDefault="00885198" w:rsidP="00885198">
      <w:pPr>
        <w:pStyle w:val="ListParagraph"/>
        <w:widowControl/>
        <w:numPr>
          <w:ilvl w:val="0"/>
          <w:numId w:val="42"/>
        </w:numPr>
        <w:spacing w:after="160" w:line="259" w:lineRule="auto"/>
        <w:rPr>
          <w:b/>
          <w:sz w:val="28"/>
          <w:szCs w:val="28"/>
        </w:rPr>
      </w:pPr>
      <w:r w:rsidRPr="00917DB0">
        <w:rPr>
          <w:b/>
          <w:sz w:val="28"/>
          <w:szCs w:val="28"/>
        </w:rPr>
        <w:t xml:space="preserve">3. Precondition: </w:t>
      </w:r>
    </w:p>
    <w:p w14:paraId="4A6D3990" w14:textId="77777777" w:rsidR="00885198" w:rsidRPr="00901B63" w:rsidRDefault="00885198" w:rsidP="00885198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i) Mở ứng dụng </w:t>
      </w:r>
      <w:r w:rsidRPr="00901B6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Quản lý cửa hàng</w:t>
      </w:r>
      <w:r>
        <w:rPr>
          <w:sz w:val="28"/>
          <w:szCs w:val="28"/>
        </w:rPr>
        <w:t>”</w:t>
      </w:r>
    </w:p>
    <w:p w14:paraId="5B462180" w14:textId="77777777" w:rsidR="00885198" w:rsidRPr="00901B63" w:rsidRDefault="00885198" w:rsidP="00885198">
      <w:pPr>
        <w:ind w:firstLine="360"/>
        <w:rPr>
          <w:sz w:val="28"/>
          <w:szCs w:val="28"/>
        </w:rPr>
      </w:pPr>
      <w:r w:rsidRPr="00901B63">
        <w:rPr>
          <w:sz w:val="28"/>
          <w:szCs w:val="28"/>
        </w:rPr>
        <w:t>ii) Đăng nhập với tài khoản cá nhân</w:t>
      </w:r>
    </w:p>
    <w:p w14:paraId="012FA777" w14:textId="724EAC58" w:rsidR="00B462E3" w:rsidRPr="00007E1F" w:rsidRDefault="00885198" w:rsidP="00B462E3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>iii)Kiểm tra tài khoản “user</w:t>
      </w:r>
      <w:r w:rsidRPr="00901B63">
        <w:rPr>
          <w:sz w:val="28"/>
          <w:szCs w:val="28"/>
        </w:rPr>
        <w:t>”</w:t>
      </w:r>
      <w:r>
        <w:rPr>
          <w:sz w:val="28"/>
          <w:szCs w:val="28"/>
          <w:lang w:val="en-US"/>
        </w:rPr>
        <w:t xml:space="preserve"> đã hợp lệ chưa</w:t>
      </w:r>
    </w:p>
    <w:p w14:paraId="2CA9E77E" w14:textId="2C18F207" w:rsidR="004329E2" w:rsidRDefault="00885198" w:rsidP="004329E2">
      <w:pPr>
        <w:widowControl/>
        <w:spacing w:after="160" w:line="259" w:lineRule="auto"/>
        <w:ind w:left="360"/>
        <w:rPr>
          <w:b/>
          <w:sz w:val="28"/>
          <w:szCs w:val="28"/>
        </w:rPr>
      </w:pPr>
      <w:r w:rsidRPr="00DA6D3A">
        <w:rPr>
          <w:b/>
          <w:sz w:val="28"/>
          <w:szCs w:val="28"/>
        </w:rPr>
        <w:t>4.Test step</w:t>
      </w:r>
      <w:r w:rsidR="004329E2">
        <w:rPr>
          <w:b/>
          <w:sz w:val="28"/>
          <w:szCs w:val="28"/>
        </w:rPr>
        <w:t>:</w:t>
      </w:r>
    </w:p>
    <w:p w14:paraId="5409AF6A" w14:textId="3D50411F" w:rsidR="004329E2" w:rsidRPr="00D96331" w:rsidRDefault="004329E2" w:rsidP="004329E2">
      <w:pPr>
        <w:widowControl/>
        <w:spacing w:after="160" w:line="259" w:lineRule="auto"/>
        <w:ind w:left="360"/>
        <w:rPr>
          <w:sz w:val="28"/>
          <w:szCs w:val="28"/>
          <w:lang w:val="en-US"/>
        </w:rPr>
      </w:pPr>
      <w:r w:rsidRPr="00D96331">
        <w:rPr>
          <w:sz w:val="28"/>
          <w:szCs w:val="28"/>
          <w:lang w:val="en-US"/>
        </w:rPr>
        <w:t>i) Chọn mặt hàng cần them vào giỏ hàng</w:t>
      </w:r>
    </w:p>
    <w:p w14:paraId="4ADF179B" w14:textId="09FD0AC6" w:rsidR="004329E2" w:rsidRPr="00D96331" w:rsidRDefault="004329E2" w:rsidP="004329E2">
      <w:pPr>
        <w:widowControl/>
        <w:spacing w:after="160" w:line="259" w:lineRule="auto"/>
        <w:ind w:left="360"/>
        <w:rPr>
          <w:sz w:val="28"/>
          <w:szCs w:val="28"/>
          <w:lang w:val="en-US"/>
        </w:rPr>
      </w:pPr>
      <w:r w:rsidRPr="00D96331">
        <w:rPr>
          <w:sz w:val="28"/>
          <w:szCs w:val="28"/>
          <w:lang w:val="en-US"/>
        </w:rPr>
        <w:t>ii) Nhập số lượng</w:t>
      </w:r>
    </w:p>
    <w:p w14:paraId="4B930D52" w14:textId="52036B95" w:rsidR="00D96331" w:rsidRPr="00D96331" w:rsidRDefault="00D96331" w:rsidP="00D96331">
      <w:pPr>
        <w:pStyle w:val="ListParagraph"/>
        <w:widowControl/>
        <w:numPr>
          <w:ilvl w:val="0"/>
          <w:numId w:val="43"/>
        </w:numPr>
        <w:spacing w:after="160" w:line="259" w:lineRule="auto"/>
        <w:rPr>
          <w:sz w:val="28"/>
          <w:szCs w:val="28"/>
          <w:lang w:val="en-US"/>
        </w:rPr>
      </w:pPr>
      <w:r w:rsidRPr="00D96331">
        <w:rPr>
          <w:sz w:val="28"/>
          <w:szCs w:val="28"/>
          <w:lang w:val="en-US"/>
        </w:rPr>
        <w:t>Nhấp nút thêm</w:t>
      </w:r>
    </w:p>
    <w:p w14:paraId="71D3643E" w14:textId="77777777" w:rsidR="00885198" w:rsidRPr="00A34623" w:rsidRDefault="00885198" w:rsidP="00885198">
      <w:pPr>
        <w:pStyle w:val="ListParagraph"/>
        <w:widowControl/>
        <w:numPr>
          <w:ilvl w:val="0"/>
          <w:numId w:val="42"/>
        </w:numPr>
        <w:spacing w:after="160" w:line="259" w:lineRule="auto"/>
        <w:rPr>
          <w:b/>
          <w:sz w:val="28"/>
          <w:szCs w:val="28"/>
        </w:rPr>
      </w:pPr>
      <w:r w:rsidRPr="00917DB0">
        <w:rPr>
          <w:b/>
          <w:sz w:val="28"/>
          <w:szCs w:val="28"/>
        </w:rPr>
        <w:t>5.Expected result</w:t>
      </w:r>
      <w:r>
        <w:rPr>
          <w:b/>
          <w:sz w:val="28"/>
          <w:szCs w:val="28"/>
        </w:rPr>
        <w:t>:</w:t>
      </w:r>
    </w:p>
    <w:p w14:paraId="73E7979F" w14:textId="4E31CD0F" w:rsidR="00885198" w:rsidRDefault="00885198" w:rsidP="0088519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_ </w:t>
      </w:r>
      <w:r>
        <w:rPr>
          <w:sz w:val="28"/>
          <w:szCs w:val="28"/>
          <w:lang w:val="en-US"/>
        </w:rPr>
        <w:t xml:space="preserve">Xuất hiện mặt hàng trong </w:t>
      </w:r>
      <w:r w:rsidR="00075DE4">
        <w:rPr>
          <w:sz w:val="28"/>
          <w:szCs w:val="28"/>
          <w:lang w:val="en-US"/>
        </w:rPr>
        <w:t>giỏ hàng</w:t>
      </w:r>
    </w:p>
    <w:p w14:paraId="6794A385" w14:textId="51180076" w:rsidR="009024AD" w:rsidRDefault="009024AD" w:rsidP="00885198">
      <w:pPr>
        <w:rPr>
          <w:sz w:val="28"/>
          <w:szCs w:val="28"/>
          <w:lang w:val="en-US"/>
        </w:rPr>
      </w:pPr>
    </w:p>
    <w:p w14:paraId="52638581" w14:textId="5D9667C1" w:rsidR="009024AD" w:rsidRPr="003A1240" w:rsidRDefault="009024AD" w:rsidP="009024AD">
      <w:pPr>
        <w:pStyle w:val="ListParagraph"/>
        <w:widowControl/>
        <w:numPr>
          <w:ilvl w:val="0"/>
          <w:numId w:val="40"/>
        </w:numPr>
        <w:spacing w:after="160" w:line="259" w:lineRule="auto"/>
        <w:rPr>
          <w:b/>
          <w:i/>
          <w:color w:val="0070C0"/>
          <w:sz w:val="28"/>
          <w:szCs w:val="28"/>
          <w:u w:val="single"/>
        </w:rPr>
      </w:pPr>
      <w:r>
        <w:rPr>
          <w:b/>
          <w:i/>
          <w:color w:val="0070C0"/>
          <w:sz w:val="28"/>
          <w:szCs w:val="28"/>
          <w:u w:val="single"/>
          <w:lang w:val="en-US"/>
        </w:rPr>
        <w:t>V</w:t>
      </w:r>
      <w:r w:rsidRPr="003A1240">
        <w:rPr>
          <w:b/>
          <w:i/>
          <w:color w:val="0070C0"/>
          <w:sz w:val="28"/>
          <w:szCs w:val="28"/>
          <w:u w:val="single"/>
        </w:rPr>
        <w:t>/</w:t>
      </w:r>
      <w:r>
        <w:rPr>
          <w:b/>
          <w:i/>
          <w:color w:val="0070C0"/>
          <w:sz w:val="28"/>
          <w:szCs w:val="28"/>
          <w:u w:val="single"/>
        </w:rPr>
        <w:t xml:space="preserve"> Chức năng “</w:t>
      </w:r>
      <w:r>
        <w:rPr>
          <w:b/>
          <w:i/>
          <w:color w:val="0070C0"/>
          <w:sz w:val="28"/>
          <w:szCs w:val="28"/>
          <w:u w:val="single"/>
          <w:lang w:val="en-US"/>
        </w:rPr>
        <w:t>Xóa Hàng</w:t>
      </w:r>
      <w:r>
        <w:rPr>
          <w:b/>
          <w:i/>
          <w:color w:val="0070C0"/>
          <w:sz w:val="28"/>
          <w:szCs w:val="28"/>
          <w:u w:val="single"/>
          <w:lang w:val="en-US"/>
        </w:rPr>
        <w:t xml:space="preserve"> </w:t>
      </w:r>
      <w:r>
        <w:rPr>
          <w:b/>
          <w:i/>
          <w:color w:val="0070C0"/>
          <w:sz w:val="28"/>
          <w:szCs w:val="28"/>
          <w:u w:val="single"/>
          <w:lang w:val="en-US"/>
        </w:rPr>
        <w:t>Trong</w:t>
      </w:r>
      <w:r>
        <w:rPr>
          <w:b/>
          <w:i/>
          <w:color w:val="0070C0"/>
          <w:sz w:val="28"/>
          <w:szCs w:val="28"/>
          <w:u w:val="single"/>
          <w:lang w:val="en-US"/>
        </w:rPr>
        <w:t xml:space="preserve"> Giỏ Hàng</w:t>
      </w:r>
      <w:r w:rsidRPr="003A1240">
        <w:rPr>
          <w:b/>
          <w:i/>
          <w:color w:val="0070C0"/>
          <w:sz w:val="28"/>
          <w:szCs w:val="28"/>
          <w:u w:val="single"/>
        </w:rPr>
        <w:t>”:</w:t>
      </w:r>
    </w:p>
    <w:p w14:paraId="4F0582D9" w14:textId="11B2C7EF" w:rsidR="009024AD" w:rsidRPr="006B6386" w:rsidRDefault="009024AD" w:rsidP="009024AD">
      <w:pPr>
        <w:pStyle w:val="ListParagraph"/>
        <w:widowControl/>
        <w:numPr>
          <w:ilvl w:val="0"/>
          <w:numId w:val="41"/>
        </w:numPr>
        <w:spacing w:after="160" w:line="259" w:lineRule="auto"/>
        <w:rPr>
          <w:b/>
          <w:sz w:val="28"/>
          <w:szCs w:val="28"/>
        </w:rPr>
      </w:pPr>
      <w:r w:rsidRPr="006B6386">
        <w:rPr>
          <w:b/>
          <w:sz w:val="28"/>
          <w:szCs w:val="28"/>
        </w:rPr>
        <w:t xml:space="preserve">1.Test case ID </w:t>
      </w:r>
      <w:r w:rsidRPr="006B6386">
        <w:rPr>
          <w:sz w:val="28"/>
          <w:szCs w:val="28"/>
        </w:rPr>
        <w:t xml:space="preserve">: </w:t>
      </w:r>
      <w:r w:rsidR="00A702E4">
        <w:rPr>
          <w:sz w:val="28"/>
          <w:szCs w:val="28"/>
          <w:lang w:val="en-US"/>
        </w:rPr>
        <w:t>DeleteCart</w:t>
      </w:r>
    </w:p>
    <w:p w14:paraId="2179A8A2" w14:textId="72133386" w:rsidR="009024AD" w:rsidRPr="00901B63" w:rsidRDefault="009024AD" w:rsidP="009024AD">
      <w:pPr>
        <w:pStyle w:val="ListParagraph"/>
        <w:widowControl/>
        <w:numPr>
          <w:ilvl w:val="0"/>
          <w:numId w:val="41"/>
        </w:numPr>
        <w:spacing w:after="160" w:line="259" w:lineRule="auto"/>
        <w:rPr>
          <w:sz w:val="28"/>
          <w:szCs w:val="28"/>
        </w:rPr>
      </w:pPr>
      <w:r w:rsidRPr="006B6386">
        <w:rPr>
          <w:b/>
          <w:sz w:val="28"/>
          <w:szCs w:val="28"/>
        </w:rPr>
        <w:t>2.Test description</w:t>
      </w:r>
      <w:r w:rsidRPr="00901B63">
        <w:rPr>
          <w:sz w:val="28"/>
          <w:szCs w:val="28"/>
        </w:rPr>
        <w:t xml:space="preserve"> </w:t>
      </w:r>
      <w:r w:rsidR="00376DD4">
        <w:rPr>
          <w:sz w:val="28"/>
          <w:szCs w:val="28"/>
          <w:lang w:val="en-US"/>
        </w:rPr>
        <w:t xml:space="preserve">Xóa </w:t>
      </w:r>
      <w:r>
        <w:rPr>
          <w:sz w:val="28"/>
          <w:szCs w:val="28"/>
          <w:lang w:val="en-US"/>
        </w:rPr>
        <w:t>mặt hàng</w:t>
      </w:r>
      <w:r w:rsidR="002F2990">
        <w:rPr>
          <w:sz w:val="28"/>
          <w:szCs w:val="28"/>
          <w:lang w:val="en-US"/>
        </w:rPr>
        <w:t xml:space="preserve"> trong</w:t>
      </w:r>
      <w:r>
        <w:rPr>
          <w:sz w:val="28"/>
          <w:szCs w:val="28"/>
          <w:lang w:val="en-US"/>
        </w:rPr>
        <w:t xml:space="preserve"> giỏ hàng</w:t>
      </w:r>
      <w:r w:rsidRPr="00901B63">
        <w:rPr>
          <w:sz w:val="28"/>
          <w:szCs w:val="28"/>
        </w:rPr>
        <w:t xml:space="preserve"> </w:t>
      </w:r>
    </w:p>
    <w:p w14:paraId="5347149C" w14:textId="77777777" w:rsidR="009024AD" w:rsidRPr="00901B63" w:rsidRDefault="009024AD" w:rsidP="009024AD">
      <w:pPr>
        <w:rPr>
          <w:b/>
          <w:sz w:val="28"/>
          <w:szCs w:val="28"/>
          <w:u w:val="single"/>
        </w:rPr>
      </w:pPr>
      <w:r w:rsidRPr="00901B63">
        <w:rPr>
          <w:b/>
          <w:sz w:val="28"/>
          <w:szCs w:val="28"/>
          <w:u w:val="single"/>
        </w:rPr>
        <w:t>Phân hoạch tương đương</w:t>
      </w:r>
    </w:p>
    <w:p w14:paraId="68EE82A1" w14:textId="6C8A1852" w:rsidR="009024AD" w:rsidRPr="00901B63" w:rsidRDefault="009024AD" w:rsidP="009024AD">
      <w:pPr>
        <w:pStyle w:val="ListParagraph"/>
        <w:widowControl/>
        <w:numPr>
          <w:ilvl w:val="0"/>
          <w:numId w:val="39"/>
        </w:numPr>
        <w:spacing w:after="160" w:line="259" w:lineRule="auto"/>
        <w:rPr>
          <w:sz w:val="28"/>
          <w:szCs w:val="28"/>
        </w:rPr>
      </w:pPr>
      <w:r w:rsidRPr="00917DB0">
        <w:rPr>
          <w:b/>
          <w:sz w:val="28"/>
          <w:szCs w:val="28"/>
        </w:rPr>
        <w:t>Điều kiện đầu vào</w:t>
      </w:r>
      <w:r>
        <w:rPr>
          <w:sz w:val="28"/>
          <w:szCs w:val="28"/>
        </w:rPr>
        <w:t xml:space="preserve">: </w:t>
      </w:r>
      <w:r w:rsidR="00DF60C8">
        <w:rPr>
          <w:sz w:val="28"/>
          <w:szCs w:val="28"/>
          <w:lang w:val="en-US"/>
        </w:rPr>
        <w:t>Chọn mặt hàng cần xoas</w:t>
      </w:r>
    </w:p>
    <w:p w14:paraId="705A58B7" w14:textId="3A57D47D" w:rsidR="009024AD" w:rsidRPr="00112802" w:rsidRDefault="009024AD" w:rsidP="00112802">
      <w:pPr>
        <w:pStyle w:val="ListParagraph"/>
        <w:widowControl/>
        <w:numPr>
          <w:ilvl w:val="0"/>
          <w:numId w:val="37"/>
        </w:numPr>
        <w:spacing w:after="160" w:line="259" w:lineRule="auto"/>
        <w:rPr>
          <w:b/>
          <w:sz w:val="28"/>
          <w:szCs w:val="28"/>
        </w:rPr>
      </w:pPr>
      <w:r w:rsidRPr="00917DB0">
        <w:rPr>
          <w:b/>
          <w:sz w:val="28"/>
          <w:szCs w:val="28"/>
        </w:rPr>
        <w:t xml:space="preserve">Điều kiện đầu ra: </w:t>
      </w:r>
      <w:r w:rsidR="000364E3">
        <w:rPr>
          <w:sz w:val="28"/>
          <w:szCs w:val="28"/>
          <w:lang w:val="en-US"/>
        </w:rPr>
        <w:t>Mặt hàng k tồn tại trong giỏ hàng</w:t>
      </w:r>
    </w:p>
    <w:p w14:paraId="550A474F" w14:textId="77777777" w:rsidR="009024AD" w:rsidRPr="00001C56" w:rsidRDefault="009024AD" w:rsidP="009024AD">
      <w:pPr>
        <w:pStyle w:val="ListParagraph"/>
        <w:widowControl/>
        <w:numPr>
          <w:ilvl w:val="0"/>
          <w:numId w:val="42"/>
        </w:numPr>
        <w:spacing w:after="160" w:line="259" w:lineRule="auto"/>
        <w:rPr>
          <w:b/>
          <w:sz w:val="28"/>
          <w:szCs w:val="28"/>
        </w:rPr>
      </w:pPr>
      <w:r w:rsidRPr="00917DB0">
        <w:rPr>
          <w:b/>
          <w:sz w:val="28"/>
          <w:szCs w:val="28"/>
        </w:rPr>
        <w:t xml:space="preserve">3. Precondition: </w:t>
      </w:r>
    </w:p>
    <w:p w14:paraId="065E9205" w14:textId="77777777" w:rsidR="009024AD" w:rsidRPr="00901B63" w:rsidRDefault="009024AD" w:rsidP="009024AD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i) Mở ứng dụng </w:t>
      </w:r>
      <w:r w:rsidRPr="00901B6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Quản lý cửa hàng</w:t>
      </w:r>
      <w:r>
        <w:rPr>
          <w:sz w:val="28"/>
          <w:szCs w:val="28"/>
        </w:rPr>
        <w:t>”</w:t>
      </w:r>
    </w:p>
    <w:p w14:paraId="75148801" w14:textId="77777777" w:rsidR="009024AD" w:rsidRPr="00901B63" w:rsidRDefault="009024AD" w:rsidP="009024AD">
      <w:pPr>
        <w:ind w:firstLine="360"/>
        <w:rPr>
          <w:sz w:val="28"/>
          <w:szCs w:val="28"/>
        </w:rPr>
      </w:pPr>
      <w:r w:rsidRPr="00901B63">
        <w:rPr>
          <w:sz w:val="28"/>
          <w:szCs w:val="28"/>
        </w:rPr>
        <w:t>ii) Đăng nhập với tài khoản cá nhân</w:t>
      </w:r>
    </w:p>
    <w:p w14:paraId="2FB2856D" w14:textId="77777777" w:rsidR="009024AD" w:rsidRPr="00007E1F" w:rsidRDefault="009024AD" w:rsidP="009024AD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>iii)Kiểm tra tài khoản “user</w:t>
      </w:r>
      <w:r w:rsidRPr="00901B63">
        <w:rPr>
          <w:sz w:val="28"/>
          <w:szCs w:val="28"/>
        </w:rPr>
        <w:t>”</w:t>
      </w:r>
      <w:r>
        <w:rPr>
          <w:sz w:val="28"/>
          <w:szCs w:val="28"/>
          <w:lang w:val="en-US"/>
        </w:rPr>
        <w:t xml:space="preserve"> đã hợp lệ chưa</w:t>
      </w:r>
    </w:p>
    <w:p w14:paraId="6EB57233" w14:textId="77777777" w:rsidR="009024AD" w:rsidRDefault="009024AD" w:rsidP="009024AD">
      <w:pPr>
        <w:widowControl/>
        <w:spacing w:after="160" w:line="259" w:lineRule="auto"/>
        <w:ind w:left="360"/>
        <w:rPr>
          <w:b/>
          <w:sz w:val="28"/>
          <w:szCs w:val="28"/>
        </w:rPr>
      </w:pPr>
      <w:r w:rsidRPr="00DA6D3A">
        <w:rPr>
          <w:b/>
          <w:sz w:val="28"/>
          <w:szCs w:val="28"/>
        </w:rPr>
        <w:t>4.Test step</w:t>
      </w:r>
      <w:r>
        <w:rPr>
          <w:b/>
          <w:sz w:val="28"/>
          <w:szCs w:val="28"/>
        </w:rPr>
        <w:t>:</w:t>
      </w:r>
    </w:p>
    <w:p w14:paraId="41EAF2EE" w14:textId="01EBE1BC" w:rsidR="009024AD" w:rsidRPr="00D96331" w:rsidRDefault="009024AD" w:rsidP="009024AD">
      <w:pPr>
        <w:widowControl/>
        <w:spacing w:after="160" w:line="259" w:lineRule="auto"/>
        <w:ind w:left="360"/>
        <w:rPr>
          <w:sz w:val="28"/>
          <w:szCs w:val="28"/>
          <w:lang w:val="en-US"/>
        </w:rPr>
      </w:pPr>
      <w:r w:rsidRPr="00D96331">
        <w:rPr>
          <w:sz w:val="28"/>
          <w:szCs w:val="28"/>
          <w:lang w:val="en-US"/>
        </w:rPr>
        <w:t xml:space="preserve">i) Chọn mặt hàng cần </w:t>
      </w:r>
      <w:r w:rsidR="00380024">
        <w:rPr>
          <w:sz w:val="28"/>
          <w:szCs w:val="28"/>
          <w:lang w:val="en-US"/>
        </w:rPr>
        <w:t>xóa trong</w:t>
      </w:r>
      <w:r w:rsidRPr="00D96331">
        <w:rPr>
          <w:sz w:val="28"/>
          <w:szCs w:val="28"/>
          <w:lang w:val="en-US"/>
        </w:rPr>
        <w:t xml:space="preserve"> giỏ hàng</w:t>
      </w:r>
    </w:p>
    <w:p w14:paraId="75BCB742" w14:textId="5396C7B9" w:rsidR="009024AD" w:rsidRPr="00D96331" w:rsidRDefault="002B4E41" w:rsidP="009024AD">
      <w:pPr>
        <w:pStyle w:val="ListParagraph"/>
        <w:widowControl/>
        <w:numPr>
          <w:ilvl w:val="0"/>
          <w:numId w:val="43"/>
        </w:num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Nhấp nút xóa</w:t>
      </w:r>
    </w:p>
    <w:p w14:paraId="63CF622D" w14:textId="77777777" w:rsidR="009024AD" w:rsidRPr="00A34623" w:rsidRDefault="009024AD" w:rsidP="009024AD">
      <w:pPr>
        <w:pStyle w:val="ListParagraph"/>
        <w:widowControl/>
        <w:numPr>
          <w:ilvl w:val="0"/>
          <w:numId w:val="42"/>
        </w:numPr>
        <w:spacing w:after="160" w:line="259" w:lineRule="auto"/>
        <w:rPr>
          <w:b/>
          <w:sz w:val="28"/>
          <w:szCs w:val="28"/>
        </w:rPr>
      </w:pPr>
      <w:r w:rsidRPr="00917DB0">
        <w:rPr>
          <w:b/>
          <w:sz w:val="28"/>
          <w:szCs w:val="28"/>
        </w:rPr>
        <w:t>5.Expected result</w:t>
      </w:r>
      <w:r>
        <w:rPr>
          <w:b/>
          <w:sz w:val="28"/>
          <w:szCs w:val="28"/>
        </w:rPr>
        <w:t>:</w:t>
      </w:r>
    </w:p>
    <w:p w14:paraId="25F63449" w14:textId="0E316329" w:rsidR="009024AD" w:rsidRDefault="009024AD" w:rsidP="009024A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_ </w:t>
      </w:r>
      <w:r w:rsidR="00C00214">
        <w:rPr>
          <w:sz w:val="28"/>
          <w:szCs w:val="28"/>
          <w:lang w:val="en-US"/>
        </w:rPr>
        <w:t>Không xuất hiện sản phẩm trong giỏ hàng hiện tại</w:t>
      </w:r>
    </w:p>
    <w:p w14:paraId="17B5D5AB" w14:textId="20CDD0B6" w:rsidR="00DE77FE" w:rsidRDefault="00DE77FE" w:rsidP="009024AD">
      <w:pPr>
        <w:rPr>
          <w:sz w:val="28"/>
          <w:szCs w:val="28"/>
          <w:lang w:val="en-US"/>
        </w:rPr>
      </w:pPr>
    </w:p>
    <w:p w14:paraId="2F0A6CE1" w14:textId="264E5C4A" w:rsidR="00DE77FE" w:rsidRPr="003A1240" w:rsidRDefault="00DE77FE" w:rsidP="00DE77FE">
      <w:pPr>
        <w:pStyle w:val="ListParagraph"/>
        <w:widowControl/>
        <w:numPr>
          <w:ilvl w:val="0"/>
          <w:numId w:val="40"/>
        </w:numPr>
        <w:spacing w:after="160" w:line="259" w:lineRule="auto"/>
        <w:rPr>
          <w:b/>
          <w:i/>
          <w:color w:val="0070C0"/>
          <w:sz w:val="28"/>
          <w:szCs w:val="28"/>
          <w:u w:val="single"/>
        </w:rPr>
      </w:pPr>
      <w:r>
        <w:rPr>
          <w:b/>
          <w:i/>
          <w:color w:val="0070C0"/>
          <w:sz w:val="28"/>
          <w:szCs w:val="28"/>
          <w:u w:val="single"/>
          <w:lang w:val="en-US"/>
        </w:rPr>
        <w:t>V</w:t>
      </w:r>
      <w:r w:rsidRPr="003A1240">
        <w:rPr>
          <w:b/>
          <w:i/>
          <w:color w:val="0070C0"/>
          <w:sz w:val="28"/>
          <w:szCs w:val="28"/>
          <w:u w:val="single"/>
        </w:rPr>
        <w:t>/</w:t>
      </w:r>
      <w:r>
        <w:rPr>
          <w:b/>
          <w:i/>
          <w:color w:val="0070C0"/>
          <w:sz w:val="28"/>
          <w:szCs w:val="28"/>
          <w:u w:val="single"/>
        </w:rPr>
        <w:t xml:space="preserve"> Chức năng “</w:t>
      </w:r>
      <w:r>
        <w:rPr>
          <w:b/>
          <w:i/>
          <w:color w:val="0070C0"/>
          <w:sz w:val="28"/>
          <w:szCs w:val="28"/>
          <w:u w:val="single"/>
          <w:lang w:val="en-US"/>
        </w:rPr>
        <w:t>Nhập Kho</w:t>
      </w:r>
      <w:r w:rsidRPr="003A1240">
        <w:rPr>
          <w:b/>
          <w:i/>
          <w:color w:val="0070C0"/>
          <w:sz w:val="28"/>
          <w:szCs w:val="28"/>
          <w:u w:val="single"/>
        </w:rPr>
        <w:t>”:</w:t>
      </w:r>
    </w:p>
    <w:p w14:paraId="3DFFD2D3" w14:textId="784E3407" w:rsidR="00DE77FE" w:rsidRPr="006B6386" w:rsidRDefault="00DE77FE" w:rsidP="00DE77FE">
      <w:pPr>
        <w:pStyle w:val="ListParagraph"/>
        <w:widowControl/>
        <w:numPr>
          <w:ilvl w:val="0"/>
          <w:numId w:val="41"/>
        </w:numPr>
        <w:spacing w:after="160" w:line="259" w:lineRule="auto"/>
        <w:rPr>
          <w:b/>
          <w:sz w:val="28"/>
          <w:szCs w:val="28"/>
        </w:rPr>
      </w:pPr>
      <w:r w:rsidRPr="006B6386">
        <w:rPr>
          <w:b/>
          <w:sz w:val="28"/>
          <w:szCs w:val="28"/>
        </w:rPr>
        <w:t xml:space="preserve">1.Test case ID </w:t>
      </w:r>
      <w:r w:rsidRPr="006B6386">
        <w:rPr>
          <w:sz w:val="28"/>
          <w:szCs w:val="28"/>
        </w:rPr>
        <w:t xml:space="preserve">: </w:t>
      </w:r>
      <w:r w:rsidR="004A777C">
        <w:rPr>
          <w:sz w:val="28"/>
          <w:szCs w:val="28"/>
          <w:lang w:val="en-US"/>
        </w:rPr>
        <w:t>Update</w:t>
      </w:r>
      <w:r w:rsidR="00A63B65">
        <w:rPr>
          <w:sz w:val="28"/>
          <w:szCs w:val="28"/>
          <w:lang w:val="en-US"/>
        </w:rPr>
        <w:t>Pro</w:t>
      </w:r>
      <w:r w:rsidR="00CC00DC">
        <w:rPr>
          <w:sz w:val="28"/>
          <w:szCs w:val="28"/>
          <w:lang w:val="en-US"/>
        </w:rPr>
        <w:t>d</w:t>
      </w:r>
    </w:p>
    <w:p w14:paraId="1A47AF63" w14:textId="50ADE33C" w:rsidR="00DE77FE" w:rsidRPr="00901B63" w:rsidRDefault="00DE77FE" w:rsidP="00DE77FE">
      <w:pPr>
        <w:pStyle w:val="ListParagraph"/>
        <w:widowControl/>
        <w:numPr>
          <w:ilvl w:val="0"/>
          <w:numId w:val="41"/>
        </w:numPr>
        <w:spacing w:after="160" w:line="259" w:lineRule="auto"/>
        <w:rPr>
          <w:sz w:val="28"/>
          <w:szCs w:val="28"/>
        </w:rPr>
      </w:pPr>
      <w:r w:rsidRPr="006B6386">
        <w:rPr>
          <w:b/>
          <w:sz w:val="28"/>
          <w:szCs w:val="28"/>
        </w:rPr>
        <w:t>2.Test description</w:t>
      </w:r>
      <w:r w:rsidR="005D18BA">
        <w:rPr>
          <w:sz w:val="28"/>
          <w:szCs w:val="28"/>
        </w:rPr>
        <w:t xml:space="preserve"> Cập nhập số lượng mặt hàng</w:t>
      </w:r>
      <w:r w:rsidRPr="00901B63">
        <w:rPr>
          <w:sz w:val="28"/>
          <w:szCs w:val="28"/>
        </w:rPr>
        <w:t xml:space="preserve"> </w:t>
      </w:r>
    </w:p>
    <w:p w14:paraId="4B202E6C" w14:textId="77777777" w:rsidR="00DE77FE" w:rsidRPr="00901B63" w:rsidRDefault="00DE77FE" w:rsidP="00DE77FE">
      <w:pPr>
        <w:rPr>
          <w:b/>
          <w:sz w:val="28"/>
          <w:szCs w:val="28"/>
          <w:u w:val="single"/>
        </w:rPr>
      </w:pPr>
      <w:r w:rsidRPr="00901B63">
        <w:rPr>
          <w:b/>
          <w:sz w:val="28"/>
          <w:szCs w:val="28"/>
          <w:u w:val="single"/>
        </w:rPr>
        <w:t>Phân hoạch tương đương</w:t>
      </w:r>
    </w:p>
    <w:p w14:paraId="2CA1CDB0" w14:textId="317F393B" w:rsidR="00DE77FE" w:rsidRPr="00901B63" w:rsidRDefault="00DE77FE" w:rsidP="00DE77FE">
      <w:pPr>
        <w:pStyle w:val="ListParagraph"/>
        <w:widowControl/>
        <w:numPr>
          <w:ilvl w:val="0"/>
          <w:numId w:val="39"/>
        </w:numPr>
        <w:spacing w:after="160" w:line="259" w:lineRule="auto"/>
        <w:rPr>
          <w:sz w:val="28"/>
          <w:szCs w:val="28"/>
        </w:rPr>
      </w:pPr>
      <w:r w:rsidRPr="00917DB0">
        <w:rPr>
          <w:b/>
          <w:sz w:val="28"/>
          <w:szCs w:val="28"/>
        </w:rPr>
        <w:lastRenderedPageBreak/>
        <w:t>Điều kiện đầu vào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 xml:space="preserve">Chọn </w:t>
      </w:r>
      <w:r w:rsidR="00881800">
        <w:rPr>
          <w:sz w:val="28"/>
          <w:szCs w:val="28"/>
          <w:lang w:val="en-US"/>
        </w:rPr>
        <w:t>mặt hàng cần update</w:t>
      </w:r>
    </w:p>
    <w:p w14:paraId="09E06D9A" w14:textId="4C6FDCA8" w:rsidR="00B810EC" w:rsidRDefault="00F97FB7" w:rsidP="00B810EC">
      <w:pPr>
        <w:ind w:left="36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Con1</w:t>
      </w:r>
      <w:r w:rsidR="00B810EC">
        <w:rPr>
          <w:sz w:val="28"/>
          <w:szCs w:val="28"/>
          <w:lang w:val="en-US"/>
        </w:rPr>
        <w:t>. Số lượng mặt hàng phải có giá trị dương</w:t>
      </w:r>
    </w:p>
    <w:p w14:paraId="01D970C2" w14:textId="5F2BF937" w:rsidR="00B810EC" w:rsidRDefault="00602C89" w:rsidP="00B810EC">
      <w:pPr>
        <w:ind w:left="36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EC1</w:t>
      </w:r>
      <w:r w:rsidR="00B810EC">
        <w:rPr>
          <w:sz w:val="28"/>
          <w:szCs w:val="28"/>
          <w:lang w:val="en-US"/>
        </w:rPr>
        <w:t>. Số lượng &gt; 0, valid</w:t>
      </w:r>
    </w:p>
    <w:p w14:paraId="0DC784B7" w14:textId="45BFC0D5" w:rsidR="00B810EC" w:rsidRPr="00D66F1D" w:rsidRDefault="00602C89" w:rsidP="00B810EC">
      <w:pPr>
        <w:ind w:left="36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EC2</w:t>
      </w:r>
      <w:r w:rsidR="00B810EC">
        <w:rPr>
          <w:sz w:val="28"/>
          <w:szCs w:val="28"/>
          <w:lang w:val="en-US"/>
        </w:rPr>
        <w:t>. Số lượng &lt; 0, invalid</w:t>
      </w:r>
    </w:p>
    <w:p w14:paraId="3A3B29D7" w14:textId="77777777" w:rsidR="00B810EC" w:rsidRPr="00917DB0" w:rsidRDefault="00B810EC" w:rsidP="00B810EC">
      <w:pPr>
        <w:pStyle w:val="ListParagraph"/>
        <w:widowControl/>
        <w:numPr>
          <w:ilvl w:val="0"/>
          <w:numId w:val="37"/>
        </w:numPr>
        <w:spacing w:after="160" w:line="259" w:lineRule="auto"/>
        <w:rPr>
          <w:b/>
          <w:sz w:val="28"/>
          <w:szCs w:val="28"/>
        </w:rPr>
      </w:pPr>
      <w:r w:rsidRPr="00917DB0">
        <w:rPr>
          <w:b/>
          <w:sz w:val="28"/>
          <w:szCs w:val="28"/>
        </w:rPr>
        <w:t xml:space="preserve">Điều kiện đầu ra: </w:t>
      </w:r>
      <w:r>
        <w:rPr>
          <w:sz w:val="28"/>
          <w:szCs w:val="28"/>
          <w:lang w:val="en-US"/>
        </w:rPr>
        <w:t>Không có</w:t>
      </w:r>
    </w:p>
    <w:p w14:paraId="0AC0E0EB" w14:textId="77777777" w:rsidR="00B810EC" w:rsidRPr="00917DB0" w:rsidRDefault="00B810EC" w:rsidP="00B810EC">
      <w:pPr>
        <w:pStyle w:val="ListParagraph"/>
        <w:widowControl/>
        <w:numPr>
          <w:ilvl w:val="0"/>
          <w:numId w:val="38"/>
        </w:numPr>
        <w:spacing w:after="160" w:line="259" w:lineRule="auto"/>
        <w:rPr>
          <w:b/>
          <w:sz w:val="28"/>
          <w:szCs w:val="28"/>
        </w:rPr>
      </w:pPr>
      <w:r w:rsidRPr="00917DB0">
        <w:rPr>
          <w:b/>
          <w:sz w:val="28"/>
          <w:szCs w:val="28"/>
        </w:rPr>
        <w:t>Tổ hợp các lớp tương đương để tạo test case:</w:t>
      </w:r>
    </w:p>
    <w:p w14:paraId="2481599C" w14:textId="77777777" w:rsidR="00B810EC" w:rsidRPr="00901B63" w:rsidRDefault="00B810EC" w:rsidP="00B810EC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88"/>
        <w:gridCol w:w="2899"/>
        <w:gridCol w:w="2843"/>
      </w:tblGrid>
      <w:tr w:rsidR="00B810EC" w:rsidRPr="00901B63" w14:paraId="2C65748D" w14:textId="77777777" w:rsidTr="00170682">
        <w:tc>
          <w:tcPr>
            <w:tcW w:w="2888" w:type="dxa"/>
          </w:tcPr>
          <w:p w14:paraId="11577F08" w14:textId="77777777" w:rsidR="00B810EC" w:rsidRPr="00901B63" w:rsidRDefault="00B810EC" w:rsidP="00170682">
            <w:pPr>
              <w:pStyle w:val="ListParagraph"/>
              <w:ind w:left="0"/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 xml:space="preserve">Điều kiện bên ngoài </w:t>
            </w:r>
          </w:p>
        </w:tc>
        <w:tc>
          <w:tcPr>
            <w:tcW w:w="2899" w:type="dxa"/>
          </w:tcPr>
          <w:p w14:paraId="64B102B6" w14:textId="77777777" w:rsidR="00B810EC" w:rsidRPr="00901B63" w:rsidRDefault="00B810EC" w:rsidP="00170682">
            <w:pPr>
              <w:pStyle w:val="ListParagraph"/>
              <w:ind w:left="0"/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Các lớp tương đương hợp lệ</w:t>
            </w:r>
          </w:p>
        </w:tc>
        <w:tc>
          <w:tcPr>
            <w:tcW w:w="2843" w:type="dxa"/>
          </w:tcPr>
          <w:p w14:paraId="75C1F1C8" w14:textId="77777777" w:rsidR="00B810EC" w:rsidRPr="00901B63" w:rsidRDefault="00B810EC" w:rsidP="00170682">
            <w:pPr>
              <w:pStyle w:val="ListParagraph"/>
              <w:ind w:left="0"/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Các lớp tương đương không hợp lệ</w:t>
            </w:r>
          </w:p>
        </w:tc>
      </w:tr>
      <w:tr w:rsidR="00B810EC" w:rsidRPr="00901B63" w14:paraId="066FC513" w14:textId="77777777" w:rsidTr="00170682">
        <w:tc>
          <w:tcPr>
            <w:tcW w:w="2888" w:type="dxa"/>
          </w:tcPr>
          <w:p w14:paraId="4B351878" w14:textId="77777777" w:rsidR="00B810EC" w:rsidRPr="00901B63" w:rsidRDefault="00B810EC" w:rsidP="00170682">
            <w:pPr>
              <w:pStyle w:val="ListParagraph"/>
              <w:ind w:left="0"/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1</w:t>
            </w:r>
          </w:p>
        </w:tc>
        <w:tc>
          <w:tcPr>
            <w:tcW w:w="2899" w:type="dxa"/>
          </w:tcPr>
          <w:p w14:paraId="4EF885DD" w14:textId="77777777" w:rsidR="00B810EC" w:rsidRPr="00A21E98" w:rsidRDefault="00B810EC" w:rsidP="0017068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901B63">
              <w:rPr>
                <w:sz w:val="28"/>
                <w:szCs w:val="28"/>
              </w:rPr>
              <w:t>EC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843" w:type="dxa"/>
          </w:tcPr>
          <w:p w14:paraId="2F345A0F" w14:textId="77777777" w:rsidR="00B810EC" w:rsidRPr="006B73A8" w:rsidRDefault="00B810EC" w:rsidP="0017068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901B63">
              <w:rPr>
                <w:sz w:val="28"/>
                <w:szCs w:val="28"/>
              </w:rPr>
              <w:t>EC2</w:t>
            </w:r>
          </w:p>
        </w:tc>
      </w:tr>
    </w:tbl>
    <w:p w14:paraId="40D33C5A" w14:textId="77777777" w:rsidR="00B810EC" w:rsidRPr="00901B63" w:rsidRDefault="00B810EC" w:rsidP="00B810EC">
      <w:pPr>
        <w:rPr>
          <w:sz w:val="28"/>
          <w:szCs w:val="28"/>
        </w:rPr>
      </w:pPr>
    </w:p>
    <w:p w14:paraId="02BF0EAF" w14:textId="77777777" w:rsidR="00B810EC" w:rsidRPr="001174EB" w:rsidRDefault="00B810EC" w:rsidP="00B810EC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 xml:space="preserve">Kiểm thử chức năng “ </w:t>
      </w:r>
      <w:r>
        <w:rPr>
          <w:b/>
          <w:i/>
          <w:sz w:val="28"/>
          <w:szCs w:val="28"/>
          <w:lang w:val="en-US"/>
        </w:rPr>
        <w:t>Thêm hàng 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2603"/>
        <w:gridCol w:w="2287"/>
        <w:gridCol w:w="2287"/>
      </w:tblGrid>
      <w:tr w:rsidR="00B810EC" w:rsidRPr="00901B63" w14:paraId="42A5ADF4" w14:textId="77777777" w:rsidTr="00170682">
        <w:tc>
          <w:tcPr>
            <w:tcW w:w="2066" w:type="dxa"/>
          </w:tcPr>
          <w:p w14:paraId="76A2F5B6" w14:textId="77777777" w:rsidR="00B810EC" w:rsidRPr="00901B63" w:rsidRDefault="00B810EC" w:rsidP="00170682">
            <w:pPr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Test case identifier</w:t>
            </w:r>
          </w:p>
        </w:tc>
        <w:tc>
          <w:tcPr>
            <w:tcW w:w="2603" w:type="dxa"/>
          </w:tcPr>
          <w:p w14:paraId="64B9326A" w14:textId="77777777" w:rsidR="00B810EC" w:rsidRPr="00901B63" w:rsidRDefault="00B810EC" w:rsidP="00170682">
            <w:pPr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Input values</w:t>
            </w:r>
          </w:p>
        </w:tc>
        <w:tc>
          <w:tcPr>
            <w:tcW w:w="2287" w:type="dxa"/>
          </w:tcPr>
          <w:p w14:paraId="2FD0019F" w14:textId="77777777" w:rsidR="00B810EC" w:rsidRPr="00901B63" w:rsidRDefault="00B810EC" w:rsidP="00170682">
            <w:pPr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Valid equivalence classes and bounds covered</w:t>
            </w:r>
          </w:p>
        </w:tc>
        <w:tc>
          <w:tcPr>
            <w:tcW w:w="2287" w:type="dxa"/>
          </w:tcPr>
          <w:p w14:paraId="59DB06EE" w14:textId="77777777" w:rsidR="00B810EC" w:rsidRPr="00901B63" w:rsidRDefault="00B810EC" w:rsidP="00170682">
            <w:pPr>
              <w:rPr>
                <w:sz w:val="28"/>
                <w:szCs w:val="28"/>
              </w:rPr>
            </w:pPr>
            <w:r w:rsidRPr="00901B63">
              <w:rPr>
                <w:sz w:val="28"/>
                <w:szCs w:val="28"/>
              </w:rPr>
              <w:t>Invalid equivalence classes and bounds covered</w:t>
            </w:r>
          </w:p>
        </w:tc>
      </w:tr>
      <w:tr w:rsidR="00B810EC" w:rsidRPr="00901B63" w14:paraId="3F2A022D" w14:textId="77777777" w:rsidTr="00170682">
        <w:tc>
          <w:tcPr>
            <w:tcW w:w="2066" w:type="dxa"/>
          </w:tcPr>
          <w:p w14:paraId="2FDA3668" w14:textId="40C70E43" w:rsidR="00B810EC" w:rsidRDefault="00233969" w:rsidP="001706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UpdateProd 01 </w:t>
            </w:r>
          </w:p>
        </w:tc>
        <w:tc>
          <w:tcPr>
            <w:tcW w:w="2603" w:type="dxa"/>
          </w:tcPr>
          <w:p w14:paraId="6165F9D6" w14:textId="172552E4" w:rsidR="00B810EC" w:rsidRDefault="00BA4B9B" w:rsidP="001706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-1 </w:t>
            </w:r>
          </w:p>
        </w:tc>
        <w:tc>
          <w:tcPr>
            <w:tcW w:w="2287" w:type="dxa"/>
          </w:tcPr>
          <w:p w14:paraId="202E8094" w14:textId="5CB7211F" w:rsidR="00B810EC" w:rsidRDefault="00B810EC" w:rsidP="005261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</w:t>
            </w:r>
            <w:r w:rsidR="005261D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87" w:type="dxa"/>
          </w:tcPr>
          <w:p w14:paraId="33076E94" w14:textId="0FCDF1D5" w:rsidR="00B810EC" w:rsidRDefault="00B810EC" w:rsidP="003333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</w:t>
            </w:r>
            <w:r w:rsidR="0033333F">
              <w:rPr>
                <w:sz w:val="28"/>
                <w:szCs w:val="28"/>
                <w:lang w:val="en-US"/>
              </w:rPr>
              <w:t>1</w:t>
            </w:r>
          </w:p>
        </w:tc>
      </w:tr>
      <w:tr w:rsidR="00224CA5" w:rsidRPr="00901B63" w14:paraId="6EE2A899" w14:textId="77777777" w:rsidTr="00170682">
        <w:tc>
          <w:tcPr>
            <w:tcW w:w="2066" w:type="dxa"/>
          </w:tcPr>
          <w:p w14:paraId="2527C050" w14:textId="5E0BD3A0" w:rsidR="00224CA5" w:rsidRDefault="00224CA5" w:rsidP="001706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UpdateProd 0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603" w:type="dxa"/>
          </w:tcPr>
          <w:p w14:paraId="010981DA" w14:textId="340C0041" w:rsidR="00224CA5" w:rsidRDefault="002B10AE" w:rsidP="001706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87" w:type="dxa"/>
          </w:tcPr>
          <w:p w14:paraId="64C731EE" w14:textId="2F01968B" w:rsidR="00224CA5" w:rsidRDefault="002B10AE" w:rsidP="005261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EC1</w:t>
            </w:r>
          </w:p>
        </w:tc>
        <w:tc>
          <w:tcPr>
            <w:tcW w:w="2287" w:type="dxa"/>
          </w:tcPr>
          <w:p w14:paraId="48D357F8" w14:textId="2527BE08" w:rsidR="00224CA5" w:rsidRDefault="002B10AE" w:rsidP="003333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EC2</w:t>
            </w:r>
          </w:p>
        </w:tc>
      </w:tr>
    </w:tbl>
    <w:p w14:paraId="2C6EC9D8" w14:textId="77777777" w:rsidR="00B810EC" w:rsidRPr="00917DB0" w:rsidRDefault="00B810EC" w:rsidP="00B810EC">
      <w:pPr>
        <w:pStyle w:val="ListParagraph"/>
        <w:widowControl/>
        <w:spacing w:after="160" w:line="259" w:lineRule="auto"/>
        <w:rPr>
          <w:b/>
          <w:sz w:val="28"/>
          <w:szCs w:val="28"/>
        </w:rPr>
      </w:pPr>
    </w:p>
    <w:p w14:paraId="7666E682" w14:textId="77777777" w:rsidR="00DE77FE" w:rsidRPr="00001C56" w:rsidRDefault="00DE77FE" w:rsidP="00DE77FE">
      <w:pPr>
        <w:pStyle w:val="ListParagraph"/>
        <w:widowControl/>
        <w:numPr>
          <w:ilvl w:val="0"/>
          <w:numId w:val="42"/>
        </w:numPr>
        <w:spacing w:after="160" w:line="259" w:lineRule="auto"/>
        <w:rPr>
          <w:b/>
          <w:sz w:val="28"/>
          <w:szCs w:val="28"/>
        </w:rPr>
      </w:pPr>
      <w:r w:rsidRPr="00917DB0">
        <w:rPr>
          <w:b/>
          <w:sz w:val="28"/>
          <w:szCs w:val="28"/>
        </w:rPr>
        <w:t xml:space="preserve">3. Precondition: </w:t>
      </w:r>
    </w:p>
    <w:p w14:paraId="64A5FF29" w14:textId="77777777" w:rsidR="00DE77FE" w:rsidRPr="00901B63" w:rsidRDefault="00DE77FE" w:rsidP="00DE77FE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i) Mở ứng dụng </w:t>
      </w:r>
      <w:r w:rsidRPr="00901B6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Quản lý cửa hàng</w:t>
      </w:r>
      <w:r>
        <w:rPr>
          <w:sz w:val="28"/>
          <w:szCs w:val="28"/>
        </w:rPr>
        <w:t>”</w:t>
      </w:r>
    </w:p>
    <w:p w14:paraId="4F3AC480" w14:textId="77777777" w:rsidR="00DE77FE" w:rsidRPr="00901B63" w:rsidRDefault="00DE77FE" w:rsidP="00DE77FE">
      <w:pPr>
        <w:ind w:firstLine="360"/>
        <w:rPr>
          <w:sz w:val="28"/>
          <w:szCs w:val="28"/>
        </w:rPr>
      </w:pPr>
      <w:r w:rsidRPr="00901B63">
        <w:rPr>
          <w:sz w:val="28"/>
          <w:szCs w:val="28"/>
        </w:rPr>
        <w:t>ii) Đăng nhập với tài khoản cá nhân</w:t>
      </w:r>
    </w:p>
    <w:p w14:paraId="1C913EF7" w14:textId="77777777" w:rsidR="00DE77FE" w:rsidRPr="00007E1F" w:rsidRDefault="00DE77FE" w:rsidP="00DE77FE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>iii)Kiểm tra tài khoản “user</w:t>
      </w:r>
      <w:r w:rsidRPr="00901B63">
        <w:rPr>
          <w:sz w:val="28"/>
          <w:szCs w:val="28"/>
        </w:rPr>
        <w:t>”</w:t>
      </w:r>
      <w:r>
        <w:rPr>
          <w:sz w:val="28"/>
          <w:szCs w:val="28"/>
          <w:lang w:val="en-US"/>
        </w:rPr>
        <w:t xml:space="preserve"> đã hợp lệ chưa</w:t>
      </w:r>
    </w:p>
    <w:p w14:paraId="0B2942C1" w14:textId="77777777" w:rsidR="00DE77FE" w:rsidRDefault="00DE77FE" w:rsidP="00DE77FE">
      <w:pPr>
        <w:widowControl/>
        <w:spacing w:after="160" w:line="259" w:lineRule="auto"/>
        <w:ind w:left="360"/>
        <w:rPr>
          <w:b/>
          <w:sz w:val="28"/>
          <w:szCs w:val="28"/>
        </w:rPr>
      </w:pPr>
      <w:r w:rsidRPr="00DA6D3A">
        <w:rPr>
          <w:b/>
          <w:sz w:val="28"/>
          <w:szCs w:val="28"/>
        </w:rPr>
        <w:t>4.Test step</w:t>
      </w:r>
      <w:r>
        <w:rPr>
          <w:b/>
          <w:sz w:val="28"/>
          <w:szCs w:val="28"/>
        </w:rPr>
        <w:t>:</w:t>
      </w:r>
    </w:p>
    <w:p w14:paraId="48F2A25B" w14:textId="628E5020" w:rsidR="00DE77FE" w:rsidRPr="00D96331" w:rsidRDefault="00DE77FE" w:rsidP="00DE77FE">
      <w:pPr>
        <w:widowControl/>
        <w:spacing w:after="160" w:line="259" w:lineRule="auto"/>
        <w:ind w:left="360"/>
        <w:rPr>
          <w:sz w:val="28"/>
          <w:szCs w:val="28"/>
          <w:lang w:val="en-US"/>
        </w:rPr>
      </w:pPr>
      <w:r w:rsidRPr="00D96331">
        <w:rPr>
          <w:sz w:val="28"/>
          <w:szCs w:val="28"/>
          <w:lang w:val="en-US"/>
        </w:rPr>
        <w:t xml:space="preserve">i) Chọn mặt hàng cần </w:t>
      </w:r>
      <w:r w:rsidR="00CD3E7B">
        <w:rPr>
          <w:sz w:val="28"/>
          <w:szCs w:val="28"/>
          <w:lang w:val="en-US"/>
        </w:rPr>
        <w:t>cập nhập</w:t>
      </w:r>
    </w:p>
    <w:p w14:paraId="40F520C1" w14:textId="77777777" w:rsidR="00B56EFA" w:rsidRDefault="00DE77FE" w:rsidP="00B56EFA">
      <w:pPr>
        <w:widowControl/>
        <w:spacing w:after="160" w:line="259" w:lineRule="auto"/>
        <w:ind w:left="360"/>
        <w:rPr>
          <w:sz w:val="28"/>
          <w:szCs w:val="28"/>
          <w:lang w:val="en-US"/>
        </w:rPr>
      </w:pPr>
      <w:r w:rsidRPr="00D96331">
        <w:rPr>
          <w:sz w:val="28"/>
          <w:szCs w:val="28"/>
          <w:lang w:val="en-US"/>
        </w:rPr>
        <w:t>ii) Nhập số lượng</w:t>
      </w:r>
    </w:p>
    <w:p w14:paraId="288B04A4" w14:textId="08AB399C" w:rsidR="00DE77FE" w:rsidRPr="00B56EFA" w:rsidRDefault="00B56EFA" w:rsidP="00B56EFA">
      <w:pPr>
        <w:widowControl/>
        <w:spacing w:after="160" w:line="259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iii) </w:t>
      </w:r>
      <w:r w:rsidR="008824C9" w:rsidRPr="00B56EFA">
        <w:rPr>
          <w:sz w:val="28"/>
          <w:szCs w:val="28"/>
          <w:lang w:val="en-US"/>
        </w:rPr>
        <w:t>Nhấp nút cập nhập</w:t>
      </w:r>
    </w:p>
    <w:p w14:paraId="783DDB45" w14:textId="77777777" w:rsidR="00DE77FE" w:rsidRPr="00A34623" w:rsidRDefault="00DE77FE" w:rsidP="00DE77FE">
      <w:pPr>
        <w:pStyle w:val="ListParagraph"/>
        <w:widowControl/>
        <w:numPr>
          <w:ilvl w:val="0"/>
          <w:numId w:val="42"/>
        </w:numPr>
        <w:spacing w:after="160" w:line="259" w:lineRule="auto"/>
        <w:rPr>
          <w:b/>
          <w:sz w:val="28"/>
          <w:szCs w:val="28"/>
        </w:rPr>
      </w:pPr>
      <w:r w:rsidRPr="00917DB0">
        <w:rPr>
          <w:b/>
          <w:sz w:val="28"/>
          <w:szCs w:val="28"/>
        </w:rPr>
        <w:t>5.Expected result</w:t>
      </w:r>
      <w:r>
        <w:rPr>
          <w:b/>
          <w:sz w:val="28"/>
          <w:szCs w:val="28"/>
        </w:rPr>
        <w:t>:</w:t>
      </w:r>
    </w:p>
    <w:p w14:paraId="7811E225" w14:textId="75B9EADE" w:rsidR="00DE77FE" w:rsidRDefault="00DE77FE" w:rsidP="00DE77FE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_ </w:t>
      </w:r>
      <w:r w:rsidR="000050CA">
        <w:rPr>
          <w:sz w:val="28"/>
          <w:szCs w:val="28"/>
          <w:lang w:val="en-US"/>
        </w:rPr>
        <w:t>Thông báo them thành công</w:t>
      </w:r>
    </w:p>
    <w:p w14:paraId="78743ADC" w14:textId="40957E45" w:rsidR="000050CA" w:rsidRPr="007345FB" w:rsidRDefault="000050CA" w:rsidP="00DE77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Thông báo thất bại</w:t>
      </w:r>
    </w:p>
    <w:p w14:paraId="12CC93A3" w14:textId="77777777" w:rsidR="00DE77FE" w:rsidRPr="007345FB" w:rsidRDefault="00DE77FE" w:rsidP="009024AD">
      <w:pPr>
        <w:rPr>
          <w:sz w:val="28"/>
          <w:szCs w:val="28"/>
          <w:lang w:val="en-US"/>
        </w:rPr>
      </w:pPr>
    </w:p>
    <w:p w14:paraId="20D69F30" w14:textId="77777777" w:rsidR="009024AD" w:rsidRPr="007345FB" w:rsidRDefault="009024AD" w:rsidP="00885198">
      <w:pPr>
        <w:rPr>
          <w:sz w:val="28"/>
          <w:szCs w:val="28"/>
          <w:lang w:val="en-US"/>
        </w:rPr>
      </w:pPr>
    </w:p>
    <w:sectPr w:rsidR="009024AD" w:rsidRPr="007345FB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E0AB8" w14:textId="77777777" w:rsidR="0092744E" w:rsidRDefault="0092744E">
      <w:r>
        <w:separator/>
      </w:r>
    </w:p>
  </w:endnote>
  <w:endnote w:type="continuationSeparator" w:id="0">
    <w:p w14:paraId="4498807D" w14:textId="77777777" w:rsidR="0092744E" w:rsidRDefault="00927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C2F39" w14:textId="77777777" w:rsidR="00B1639E" w:rsidRDefault="00B1639E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59580349" wp14:editId="1411CEB1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15" name="Pictur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2159D" w14:textId="77777777" w:rsidR="00FC77E2" w:rsidRDefault="00185356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38F15D6" wp14:editId="38DEA46B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17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6049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DF918" w14:textId="651E041C" w:rsidR="000F1B9F" w:rsidRDefault="000F1B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1B3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66BDBDF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178DE" w14:textId="77777777" w:rsidR="0092744E" w:rsidRDefault="0092744E">
      <w:r>
        <w:separator/>
      </w:r>
    </w:p>
  </w:footnote>
  <w:footnote w:type="continuationSeparator" w:id="0">
    <w:p w14:paraId="79E319E5" w14:textId="77777777" w:rsidR="0092744E" w:rsidRDefault="00927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0EB61" w14:textId="77777777" w:rsidR="00B1639E" w:rsidRDefault="00B1639E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A75223" wp14:editId="7C9553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AA8F90" id="Freeform 3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EMf&#10;Zk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80340B6" wp14:editId="07BDB693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BE2CB5E" w14:textId="77777777" w:rsidR="00B1639E" w:rsidRDefault="00B1639E" w:rsidP="00FC77E2">
    <w:pPr>
      <w:pStyle w:val="Title"/>
      <w:rPr>
        <w:lang w:val="en-US"/>
      </w:rPr>
    </w:pPr>
  </w:p>
  <w:p w14:paraId="56A0BAE6" w14:textId="77777777" w:rsidR="00B1639E" w:rsidRPr="003B1A2B" w:rsidRDefault="00B1639E" w:rsidP="00FC77E2">
    <w:pPr>
      <w:rPr>
        <w:lang w:val="en-US"/>
      </w:rPr>
    </w:pPr>
  </w:p>
  <w:p w14:paraId="6F2EFD04" w14:textId="77777777" w:rsidR="00B1639E" w:rsidRPr="00F53DBB" w:rsidRDefault="00B1639E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</w:t>
    </w: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Nhập môn công nghệ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 mềm</w:t>
    </w:r>
  </w:p>
  <w:p w14:paraId="78AD7F21" w14:textId="77777777" w:rsidR="00B1639E" w:rsidRPr="0040293A" w:rsidRDefault="00B1639E" w:rsidP="00FC77E2">
    <w:pPr>
      <w:pStyle w:val="Header"/>
      <w:rPr>
        <w:rFonts w:eastAsia="Tahoma"/>
      </w:rPr>
    </w:pPr>
  </w:p>
  <w:p w14:paraId="32F31EC8" w14:textId="77777777" w:rsidR="00B1639E" w:rsidRPr="00FC77E2" w:rsidRDefault="00B1639E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3DF06" w14:textId="77777777" w:rsidR="00FC77E2" w:rsidRDefault="00FC77E2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FE47A41" wp14:editId="0A33130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19449" id="Freeform 1" o:spid="_x0000_s1026" style="position:absolute;margin-left:0;margin-top:0;width:93.15pt;height:815.05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5168" behindDoc="0" locked="0" layoutInCell="1" allowOverlap="1" wp14:anchorId="72B022B3" wp14:editId="646CB167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93FD35B" w14:textId="77777777" w:rsidR="00FC77E2" w:rsidRDefault="00FC77E2" w:rsidP="00FC77E2">
    <w:pPr>
      <w:pStyle w:val="Title"/>
      <w:rPr>
        <w:lang w:val="en-US"/>
      </w:rPr>
    </w:pPr>
  </w:p>
  <w:p w14:paraId="709C0C4B" w14:textId="77777777" w:rsidR="00FC77E2" w:rsidRPr="003B1A2B" w:rsidRDefault="00FC77E2" w:rsidP="00FC77E2">
    <w:pPr>
      <w:rPr>
        <w:lang w:val="en-US"/>
      </w:rPr>
    </w:pPr>
  </w:p>
  <w:p w14:paraId="2D9088F7" w14:textId="77777777" w:rsidR="00FC77E2" w:rsidRPr="00F53DBB" w:rsidRDefault="00FC77E2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</w:t>
    </w:r>
    <w:r w:rsidR="007221E2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Nhập môn công nghệ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 mềm</w:t>
    </w:r>
  </w:p>
  <w:p w14:paraId="1CE33EFA" w14:textId="77777777" w:rsidR="00FC77E2" w:rsidRPr="0040293A" w:rsidRDefault="00FC77E2" w:rsidP="00FC77E2">
    <w:pPr>
      <w:pStyle w:val="Header"/>
      <w:rPr>
        <w:rFonts w:eastAsia="Tahoma"/>
      </w:rPr>
    </w:pPr>
  </w:p>
  <w:p w14:paraId="54F3CF17" w14:textId="77777777" w:rsidR="003701D7" w:rsidRPr="00FC77E2" w:rsidRDefault="003701D7" w:rsidP="00FC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F9567" w14:textId="77777777" w:rsidR="00FC77E2" w:rsidRDefault="00FC77E2">
    <w:r w:rsidRPr="004257CD">
      <w:rPr>
        <w:noProof/>
        <w:lang w:val="en-US"/>
      </w:rPr>
      <w:drawing>
        <wp:anchor distT="0" distB="0" distL="114300" distR="114300" simplePos="0" relativeHeight="251658752" behindDoc="1" locked="0" layoutInCell="1" allowOverlap="1" wp14:anchorId="110C00D3" wp14:editId="50567B3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0A2C9207" w14:textId="77777777" w:rsidTr="008D3541">
      <w:tc>
        <w:tcPr>
          <w:tcW w:w="6623" w:type="dxa"/>
          <w:shd w:val="clear" w:color="auto" w:fill="auto"/>
        </w:tcPr>
        <w:p w14:paraId="54437CE7" w14:textId="5F229244" w:rsidR="00E95D0C" w:rsidRPr="008D3541" w:rsidRDefault="00CE7800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cửa hàng</w:t>
          </w:r>
        </w:p>
      </w:tc>
      <w:tc>
        <w:tcPr>
          <w:tcW w:w="2845" w:type="dxa"/>
          <w:shd w:val="clear" w:color="auto" w:fill="auto"/>
        </w:tcPr>
        <w:p w14:paraId="3C1B9B96" w14:textId="63790A22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626305">
            <w:rPr>
              <w:color w:val="0000FF"/>
              <w:lang w:val="en-US"/>
            </w:rPr>
            <w:t>2.2</w:t>
          </w:r>
        </w:p>
      </w:tc>
    </w:tr>
    <w:tr w:rsidR="00E95D0C" w14:paraId="09D97593" w14:textId="77777777" w:rsidTr="008D3541">
      <w:tc>
        <w:tcPr>
          <w:tcW w:w="6623" w:type="dxa"/>
          <w:shd w:val="clear" w:color="auto" w:fill="auto"/>
        </w:tcPr>
        <w:p w14:paraId="6AEAC36C" w14:textId="550C2C9D" w:rsidR="00E95D0C" w:rsidRPr="008D3541" w:rsidRDefault="00626305">
          <w:pPr>
            <w:pStyle w:val="Header"/>
            <w:rPr>
              <w:lang w:val="en-US"/>
            </w:rPr>
          </w:pPr>
          <w:r>
            <w:rPr>
              <w:lang w:val="en-US"/>
            </w:rPr>
            <w:t>Test-</w:t>
          </w:r>
          <w:r w:rsidR="00A23833" w:rsidRPr="008D3541">
            <w:rPr>
              <w:lang w:val="en-US"/>
            </w:rPr>
            <w:t>case</w:t>
          </w:r>
        </w:p>
      </w:tc>
      <w:tc>
        <w:tcPr>
          <w:tcW w:w="2845" w:type="dxa"/>
          <w:shd w:val="clear" w:color="auto" w:fill="auto"/>
        </w:tcPr>
        <w:p w14:paraId="4B57FEDE" w14:textId="1E203BAA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626305">
            <w:rPr>
              <w:color w:val="0000FF"/>
              <w:lang w:val="en-US"/>
            </w:rPr>
            <w:t>2/8</w:t>
          </w:r>
          <w:r w:rsidR="00CE7800">
            <w:rPr>
              <w:color w:val="0000FF"/>
              <w:lang w:val="en-US"/>
            </w:rPr>
            <w:t>/2016</w:t>
          </w:r>
        </w:p>
      </w:tc>
    </w:tr>
  </w:tbl>
  <w:p w14:paraId="76804398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0" type="#_x0000_t75" style="width:11.55pt;height:11.55pt" o:bullet="t">
        <v:imagedata r:id="rId1" o:title="mso96B0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76C6853"/>
    <w:multiLevelType w:val="hybridMultilevel"/>
    <w:tmpl w:val="BF526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87C7A"/>
    <w:multiLevelType w:val="hybridMultilevel"/>
    <w:tmpl w:val="9B7A322E"/>
    <w:lvl w:ilvl="0" w:tplc="6A129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9045491"/>
    <w:multiLevelType w:val="hybridMultilevel"/>
    <w:tmpl w:val="9CB2E45C"/>
    <w:lvl w:ilvl="0" w:tplc="063ECF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4624E"/>
    <w:multiLevelType w:val="hybridMultilevel"/>
    <w:tmpl w:val="1974F4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D653B83"/>
    <w:multiLevelType w:val="hybridMultilevel"/>
    <w:tmpl w:val="41BE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5FD777D"/>
    <w:multiLevelType w:val="hybridMultilevel"/>
    <w:tmpl w:val="F81264D2"/>
    <w:lvl w:ilvl="0" w:tplc="AF1AE404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08729B2"/>
    <w:multiLevelType w:val="hybridMultilevel"/>
    <w:tmpl w:val="4420DA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AE91A50"/>
    <w:multiLevelType w:val="hybridMultilevel"/>
    <w:tmpl w:val="C6D6A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95F6BD8"/>
    <w:multiLevelType w:val="hybridMultilevel"/>
    <w:tmpl w:val="4C8E39BA"/>
    <w:lvl w:ilvl="0" w:tplc="4F9EEB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64C4175"/>
    <w:multiLevelType w:val="hybridMultilevel"/>
    <w:tmpl w:val="5B88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80341F"/>
    <w:multiLevelType w:val="hybridMultilevel"/>
    <w:tmpl w:val="576E83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2"/>
  </w:num>
  <w:num w:numId="5">
    <w:abstractNumId w:val="25"/>
  </w:num>
  <w:num w:numId="6">
    <w:abstractNumId w:val="14"/>
  </w:num>
  <w:num w:numId="7">
    <w:abstractNumId w:val="26"/>
  </w:num>
  <w:num w:numId="8">
    <w:abstractNumId w:val="33"/>
  </w:num>
  <w:num w:numId="9">
    <w:abstractNumId w:val="17"/>
  </w:num>
  <w:num w:numId="10">
    <w:abstractNumId w:val="11"/>
  </w:num>
  <w:num w:numId="11">
    <w:abstractNumId w:val="38"/>
  </w:num>
  <w:num w:numId="12">
    <w:abstractNumId w:val="34"/>
  </w:num>
  <w:num w:numId="13">
    <w:abstractNumId w:val="32"/>
  </w:num>
  <w:num w:numId="14">
    <w:abstractNumId w:val="4"/>
  </w:num>
  <w:num w:numId="15">
    <w:abstractNumId w:val="8"/>
  </w:num>
  <w:num w:numId="16">
    <w:abstractNumId w:val="31"/>
  </w:num>
  <w:num w:numId="17">
    <w:abstractNumId w:val="36"/>
  </w:num>
  <w:num w:numId="18">
    <w:abstractNumId w:val="16"/>
  </w:num>
  <w:num w:numId="19">
    <w:abstractNumId w:val="28"/>
  </w:num>
  <w:num w:numId="20">
    <w:abstractNumId w:val="35"/>
  </w:num>
  <w:num w:numId="21">
    <w:abstractNumId w:val="37"/>
  </w:num>
  <w:num w:numId="22">
    <w:abstractNumId w:val="12"/>
  </w:num>
  <w:num w:numId="23">
    <w:abstractNumId w:val="21"/>
  </w:num>
  <w:num w:numId="24">
    <w:abstractNumId w:val="9"/>
  </w:num>
  <w:num w:numId="25">
    <w:abstractNumId w:val="7"/>
  </w:num>
  <w:num w:numId="26">
    <w:abstractNumId w:val="19"/>
  </w:num>
  <w:num w:numId="27">
    <w:abstractNumId w:val="27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0"/>
  </w:num>
  <w:num w:numId="33">
    <w:abstractNumId w:val="0"/>
  </w:num>
  <w:num w:numId="34">
    <w:abstractNumId w:val="24"/>
  </w:num>
  <w:num w:numId="35">
    <w:abstractNumId w:val="3"/>
  </w:num>
  <w:num w:numId="36">
    <w:abstractNumId w:val="2"/>
  </w:num>
  <w:num w:numId="37">
    <w:abstractNumId w:val="29"/>
  </w:num>
  <w:num w:numId="38">
    <w:abstractNumId w:val="10"/>
  </w:num>
  <w:num w:numId="39">
    <w:abstractNumId w:val="20"/>
  </w:num>
  <w:num w:numId="40">
    <w:abstractNumId w:val="30"/>
  </w:num>
  <w:num w:numId="41">
    <w:abstractNumId w:val="6"/>
  </w:num>
  <w:num w:numId="42">
    <w:abstractNumId w:val="15"/>
  </w:num>
  <w:num w:numId="43">
    <w:abstractNumId w:val="5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1C56"/>
    <w:rsid w:val="000050CA"/>
    <w:rsid w:val="0000660B"/>
    <w:rsid w:val="00007E1F"/>
    <w:rsid w:val="000161DE"/>
    <w:rsid w:val="000364E3"/>
    <w:rsid w:val="00037AEB"/>
    <w:rsid w:val="000519D9"/>
    <w:rsid w:val="000574FF"/>
    <w:rsid w:val="000655A3"/>
    <w:rsid w:val="000667E1"/>
    <w:rsid w:val="000704BC"/>
    <w:rsid w:val="00075DE4"/>
    <w:rsid w:val="00080C49"/>
    <w:rsid w:val="000843DF"/>
    <w:rsid w:val="00092300"/>
    <w:rsid w:val="000A1EE7"/>
    <w:rsid w:val="000C0CA8"/>
    <w:rsid w:val="000C1145"/>
    <w:rsid w:val="000C1521"/>
    <w:rsid w:val="000C2CDD"/>
    <w:rsid w:val="000D2366"/>
    <w:rsid w:val="000D4675"/>
    <w:rsid w:val="000D4757"/>
    <w:rsid w:val="000E6DC3"/>
    <w:rsid w:val="000F1B9F"/>
    <w:rsid w:val="0010369F"/>
    <w:rsid w:val="00112802"/>
    <w:rsid w:val="00112900"/>
    <w:rsid w:val="001174EB"/>
    <w:rsid w:val="00122BBF"/>
    <w:rsid w:val="0013283B"/>
    <w:rsid w:val="00134A6D"/>
    <w:rsid w:val="00135619"/>
    <w:rsid w:val="00136761"/>
    <w:rsid w:val="00150632"/>
    <w:rsid w:val="00160EE0"/>
    <w:rsid w:val="00174039"/>
    <w:rsid w:val="00174DB6"/>
    <w:rsid w:val="001752F9"/>
    <w:rsid w:val="00180417"/>
    <w:rsid w:val="0018194A"/>
    <w:rsid w:val="00185356"/>
    <w:rsid w:val="001A2BE0"/>
    <w:rsid w:val="001B1114"/>
    <w:rsid w:val="001B2CA0"/>
    <w:rsid w:val="001B7D8B"/>
    <w:rsid w:val="001C4107"/>
    <w:rsid w:val="001D39CF"/>
    <w:rsid w:val="001D51CA"/>
    <w:rsid w:val="001D532E"/>
    <w:rsid w:val="001E27E3"/>
    <w:rsid w:val="00200D70"/>
    <w:rsid w:val="002160F2"/>
    <w:rsid w:val="00221A67"/>
    <w:rsid w:val="00224CA5"/>
    <w:rsid w:val="002252E9"/>
    <w:rsid w:val="00233400"/>
    <w:rsid w:val="00233969"/>
    <w:rsid w:val="002343AB"/>
    <w:rsid w:val="00235B97"/>
    <w:rsid w:val="00242D37"/>
    <w:rsid w:val="00264C2E"/>
    <w:rsid w:val="002737BD"/>
    <w:rsid w:val="00277EFE"/>
    <w:rsid w:val="00280A2B"/>
    <w:rsid w:val="00285214"/>
    <w:rsid w:val="00292A84"/>
    <w:rsid w:val="00297961"/>
    <w:rsid w:val="002B10AE"/>
    <w:rsid w:val="002B1E34"/>
    <w:rsid w:val="002B4E41"/>
    <w:rsid w:val="002B4F93"/>
    <w:rsid w:val="002C34BE"/>
    <w:rsid w:val="002F2990"/>
    <w:rsid w:val="002F568B"/>
    <w:rsid w:val="003001D7"/>
    <w:rsid w:val="00300A4D"/>
    <w:rsid w:val="00301562"/>
    <w:rsid w:val="00313DC8"/>
    <w:rsid w:val="0031511D"/>
    <w:rsid w:val="00316792"/>
    <w:rsid w:val="0033333F"/>
    <w:rsid w:val="00336675"/>
    <w:rsid w:val="00350702"/>
    <w:rsid w:val="0035126E"/>
    <w:rsid w:val="0035174D"/>
    <w:rsid w:val="0035332D"/>
    <w:rsid w:val="003548A8"/>
    <w:rsid w:val="003701D7"/>
    <w:rsid w:val="003747E6"/>
    <w:rsid w:val="00376DD4"/>
    <w:rsid w:val="00380024"/>
    <w:rsid w:val="003822AC"/>
    <w:rsid w:val="003B69D2"/>
    <w:rsid w:val="003D6F68"/>
    <w:rsid w:val="003E3CFE"/>
    <w:rsid w:val="003F13CD"/>
    <w:rsid w:val="00400DF8"/>
    <w:rsid w:val="0040333C"/>
    <w:rsid w:val="00416210"/>
    <w:rsid w:val="004176B5"/>
    <w:rsid w:val="0042256C"/>
    <w:rsid w:val="004329E2"/>
    <w:rsid w:val="00435847"/>
    <w:rsid w:val="00460E4E"/>
    <w:rsid w:val="00472D9C"/>
    <w:rsid w:val="004800BE"/>
    <w:rsid w:val="004827B3"/>
    <w:rsid w:val="004A777C"/>
    <w:rsid w:val="004B583A"/>
    <w:rsid w:val="004B7327"/>
    <w:rsid w:val="004B7CC9"/>
    <w:rsid w:val="004B7D81"/>
    <w:rsid w:val="004C0DEC"/>
    <w:rsid w:val="004D1576"/>
    <w:rsid w:val="004D3256"/>
    <w:rsid w:val="004E4257"/>
    <w:rsid w:val="004F04A7"/>
    <w:rsid w:val="004F640A"/>
    <w:rsid w:val="0052305F"/>
    <w:rsid w:val="00526153"/>
    <w:rsid w:val="005261DE"/>
    <w:rsid w:val="00536B85"/>
    <w:rsid w:val="00565F98"/>
    <w:rsid w:val="005802A5"/>
    <w:rsid w:val="0058298E"/>
    <w:rsid w:val="005951DC"/>
    <w:rsid w:val="005B2986"/>
    <w:rsid w:val="005C6B6D"/>
    <w:rsid w:val="005D18BA"/>
    <w:rsid w:val="005D3057"/>
    <w:rsid w:val="005F5594"/>
    <w:rsid w:val="005F6EC0"/>
    <w:rsid w:val="006023ED"/>
    <w:rsid w:val="00602C89"/>
    <w:rsid w:val="0060493B"/>
    <w:rsid w:val="006219FC"/>
    <w:rsid w:val="006257BE"/>
    <w:rsid w:val="00625E0B"/>
    <w:rsid w:val="00626305"/>
    <w:rsid w:val="0062664C"/>
    <w:rsid w:val="00666F8D"/>
    <w:rsid w:val="00670A13"/>
    <w:rsid w:val="00672A64"/>
    <w:rsid w:val="00677269"/>
    <w:rsid w:val="006855DC"/>
    <w:rsid w:val="00694128"/>
    <w:rsid w:val="00697056"/>
    <w:rsid w:val="006B3E0B"/>
    <w:rsid w:val="006B73A8"/>
    <w:rsid w:val="006C20BD"/>
    <w:rsid w:val="006E1010"/>
    <w:rsid w:val="006E35A9"/>
    <w:rsid w:val="006E420F"/>
    <w:rsid w:val="006E443F"/>
    <w:rsid w:val="006E56E2"/>
    <w:rsid w:val="00710E7D"/>
    <w:rsid w:val="00714A5C"/>
    <w:rsid w:val="00715EA1"/>
    <w:rsid w:val="007221E2"/>
    <w:rsid w:val="007338F6"/>
    <w:rsid w:val="007345FB"/>
    <w:rsid w:val="00746C38"/>
    <w:rsid w:val="00754C73"/>
    <w:rsid w:val="00765540"/>
    <w:rsid w:val="00781285"/>
    <w:rsid w:val="007A1224"/>
    <w:rsid w:val="007A1DE8"/>
    <w:rsid w:val="007A4B4F"/>
    <w:rsid w:val="007C5E17"/>
    <w:rsid w:val="007C7235"/>
    <w:rsid w:val="007F21C9"/>
    <w:rsid w:val="00803070"/>
    <w:rsid w:val="008134B1"/>
    <w:rsid w:val="008243D9"/>
    <w:rsid w:val="00827401"/>
    <w:rsid w:val="00830ED4"/>
    <w:rsid w:val="008335CA"/>
    <w:rsid w:val="0083783F"/>
    <w:rsid w:val="008403E2"/>
    <w:rsid w:val="0084189E"/>
    <w:rsid w:val="00874E8B"/>
    <w:rsid w:val="00876583"/>
    <w:rsid w:val="008803CA"/>
    <w:rsid w:val="00881800"/>
    <w:rsid w:val="008824C9"/>
    <w:rsid w:val="00885198"/>
    <w:rsid w:val="008A0C2D"/>
    <w:rsid w:val="008A15BE"/>
    <w:rsid w:val="008C2014"/>
    <w:rsid w:val="008C4C62"/>
    <w:rsid w:val="008D2FEE"/>
    <w:rsid w:val="008D3541"/>
    <w:rsid w:val="008E093D"/>
    <w:rsid w:val="008F7B70"/>
    <w:rsid w:val="009024AD"/>
    <w:rsid w:val="009060BB"/>
    <w:rsid w:val="00914825"/>
    <w:rsid w:val="009249EA"/>
    <w:rsid w:val="0092744E"/>
    <w:rsid w:val="0094059F"/>
    <w:rsid w:val="009423AC"/>
    <w:rsid w:val="009577A1"/>
    <w:rsid w:val="00964A69"/>
    <w:rsid w:val="00984338"/>
    <w:rsid w:val="00990E8D"/>
    <w:rsid w:val="00996A5B"/>
    <w:rsid w:val="0099744F"/>
    <w:rsid w:val="009979B3"/>
    <w:rsid w:val="009A77B1"/>
    <w:rsid w:val="009B2AFC"/>
    <w:rsid w:val="009B6C5D"/>
    <w:rsid w:val="009D1429"/>
    <w:rsid w:val="009F329C"/>
    <w:rsid w:val="009F47F5"/>
    <w:rsid w:val="00A21E98"/>
    <w:rsid w:val="00A23833"/>
    <w:rsid w:val="00A34623"/>
    <w:rsid w:val="00A34CC6"/>
    <w:rsid w:val="00A42DBF"/>
    <w:rsid w:val="00A53913"/>
    <w:rsid w:val="00A544E7"/>
    <w:rsid w:val="00A62A71"/>
    <w:rsid w:val="00A638EF"/>
    <w:rsid w:val="00A63B65"/>
    <w:rsid w:val="00A702E4"/>
    <w:rsid w:val="00A72051"/>
    <w:rsid w:val="00AA23C3"/>
    <w:rsid w:val="00AA38AA"/>
    <w:rsid w:val="00AB026C"/>
    <w:rsid w:val="00AB48E4"/>
    <w:rsid w:val="00AC144E"/>
    <w:rsid w:val="00AC3388"/>
    <w:rsid w:val="00AD7685"/>
    <w:rsid w:val="00AE36A2"/>
    <w:rsid w:val="00B06064"/>
    <w:rsid w:val="00B07BF9"/>
    <w:rsid w:val="00B1142F"/>
    <w:rsid w:val="00B11C45"/>
    <w:rsid w:val="00B12271"/>
    <w:rsid w:val="00B131F1"/>
    <w:rsid w:val="00B13A5D"/>
    <w:rsid w:val="00B1639E"/>
    <w:rsid w:val="00B1776A"/>
    <w:rsid w:val="00B369B5"/>
    <w:rsid w:val="00B462E3"/>
    <w:rsid w:val="00B53BFD"/>
    <w:rsid w:val="00B56EFA"/>
    <w:rsid w:val="00B71174"/>
    <w:rsid w:val="00B810EC"/>
    <w:rsid w:val="00B871C5"/>
    <w:rsid w:val="00BA4B9B"/>
    <w:rsid w:val="00BB2765"/>
    <w:rsid w:val="00BB5444"/>
    <w:rsid w:val="00BB60A6"/>
    <w:rsid w:val="00BB6166"/>
    <w:rsid w:val="00BD1252"/>
    <w:rsid w:val="00BE4243"/>
    <w:rsid w:val="00BF2AB8"/>
    <w:rsid w:val="00C00214"/>
    <w:rsid w:val="00C00E23"/>
    <w:rsid w:val="00C2020B"/>
    <w:rsid w:val="00C26836"/>
    <w:rsid w:val="00C3079B"/>
    <w:rsid w:val="00C359B4"/>
    <w:rsid w:val="00C378B7"/>
    <w:rsid w:val="00C46F25"/>
    <w:rsid w:val="00C47D12"/>
    <w:rsid w:val="00C5334D"/>
    <w:rsid w:val="00C720B6"/>
    <w:rsid w:val="00C74D6D"/>
    <w:rsid w:val="00C7698E"/>
    <w:rsid w:val="00C76B21"/>
    <w:rsid w:val="00C90C98"/>
    <w:rsid w:val="00CA52C8"/>
    <w:rsid w:val="00CC00DC"/>
    <w:rsid w:val="00CD2877"/>
    <w:rsid w:val="00CD3E7B"/>
    <w:rsid w:val="00CE1820"/>
    <w:rsid w:val="00CE6532"/>
    <w:rsid w:val="00CE7800"/>
    <w:rsid w:val="00CF6D99"/>
    <w:rsid w:val="00D234F3"/>
    <w:rsid w:val="00D35023"/>
    <w:rsid w:val="00D36729"/>
    <w:rsid w:val="00D43DA3"/>
    <w:rsid w:val="00D5132E"/>
    <w:rsid w:val="00D532D0"/>
    <w:rsid w:val="00D66F1D"/>
    <w:rsid w:val="00D72814"/>
    <w:rsid w:val="00D77A26"/>
    <w:rsid w:val="00D948E0"/>
    <w:rsid w:val="00D96331"/>
    <w:rsid w:val="00DA2A6D"/>
    <w:rsid w:val="00DA6D3A"/>
    <w:rsid w:val="00DC0954"/>
    <w:rsid w:val="00DC363E"/>
    <w:rsid w:val="00DD1B12"/>
    <w:rsid w:val="00DD3AB1"/>
    <w:rsid w:val="00DD4888"/>
    <w:rsid w:val="00DD57E3"/>
    <w:rsid w:val="00DD7897"/>
    <w:rsid w:val="00DE0F1F"/>
    <w:rsid w:val="00DE1AA6"/>
    <w:rsid w:val="00DE26CE"/>
    <w:rsid w:val="00DE432E"/>
    <w:rsid w:val="00DE77FE"/>
    <w:rsid w:val="00DF21EA"/>
    <w:rsid w:val="00DF60C8"/>
    <w:rsid w:val="00E00762"/>
    <w:rsid w:val="00E15850"/>
    <w:rsid w:val="00E2500B"/>
    <w:rsid w:val="00E42595"/>
    <w:rsid w:val="00E45B26"/>
    <w:rsid w:val="00E74967"/>
    <w:rsid w:val="00E82632"/>
    <w:rsid w:val="00E82C66"/>
    <w:rsid w:val="00E95D0C"/>
    <w:rsid w:val="00EA546C"/>
    <w:rsid w:val="00EC1729"/>
    <w:rsid w:val="00ED1B34"/>
    <w:rsid w:val="00ED5605"/>
    <w:rsid w:val="00EE3253"/>
    <w:rsid w:val="00F06FBE"/>
    <w:rsid w:val="00F25538"/>
    <w:rsid w:val="00F27E37"/>
    <w:rsid w:val="00F36714"/>
    <w:rsid w:val="00F4098F"/>
    <w:rsid w:val="00F423C0"/>
    <w:rsid w:val="00F4310B"/>
    <w:rsid w:val="00F63366"/>
    <w:rsid w:val="00F7057B"/>
    <w:rsid w:val="00F868B5"/>
    <w:rsid w:val="00F91E4F"/>
    <w:rsid w:val="00F97FB7"/>
    <w:rsid w:val="00FA2327"/>
    <w:rsid w:val="00FA3B9C"/>
    <w:rsid w:val="00FB3FFD"/>
    <w:rsid w:val="00FC6E72"/>
    <w:rsid w:val="00FC77E2"/>
    <w:rsid w:val="00FD5B8E"/>
    <w:rsid w:val="00FF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EB3A30"/>
  <w15:docId w15:val="{EF1D070C-595F-4A5E-94CE-406FB198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uiPriority w:val="39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697056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0F1B9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1B9F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1B9F"/>
    <w:rPr>
      <w:lang w:val="vi-V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1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1B9F"/>
    <w:rPr>
      <w:b/>
      <w:bCs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0F1B9F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5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310</TotalTime>
  <Pages>15</Pages>
  <Words>1951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13046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Duy Mai Hung</cp:lastModifiedBy>
  <cp:revision>232</cp:revision>
  <cp:lastPrinted>2013-12-07T15:57:00Z</cp:lastPrinted>
  <dcterms:created xsi:type="dcterms:W3CDTF">2016-08-02T11:06:00Z</dcterms:created>
  <dcterms:modified xsi:type="dcterms:W3CDTF">2016-08-14T07:33:00Z</dcterms:modified>
</cp:coreProperties>
</file>